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4019" w14:textId="77777777" w:rsidR="0010729C" w:rsidRPr="00C2345F" w:rsidRDefault="004D60D7" w:rsidP="00AD5C22">
      <w:pPr>
        <w:ind w:right="282"/>
        <w:jc w:val="center"/>
        <w:rPr>
          <w:sz w:val="36"/>
          <w:szCs w:val="36"/>
        </w:rPr>
      </w:pPr>
      <w:r w:rsidRPr="00B8357E">
        <w:rPr>
          <w:sz w:val="36"/>
          <w:szCs w:val="36"/>
        </w:rPr>
        <w:t>Договор №</w:t>
      </w:r>
      <w:r w:rsidR="006432EC" w:rsidRPr="00B8357E">
        <w:rPr>
          <w:sz w:val="36"/>
          <w:szCs w:val="36"/>
        </w:rPr>
        <w:t xml:space="preserve"> </w:t>
      </w:r>
      <w:proofErr w:type="gramStart"/>
      <w:r w:rsidR="00C2345F" w:rsidRPr="00C2345F">
        <w:rPr>
          <w:sz w:val="36"/>
          <w:szCs w:val="36"/>
        </w:rPr>
        <w:t xml:space="preserve">{{ </w:t>
      </w:r>
      <w:r w:rsidR="00C2345F">
        <w:rPr>
          <w:sz w:val="36"/>
          <w:szCs w:val="36"/>
          <w:lang w:val="en-US"/>
        </w:rPr>
        <w:t>number</w:t>
      </w:r>
      <w:proofErr w:type="gramEnd"/>
      <w:r w:rsidR="00C2345F" w:rsidRPr="00C2345F">
        <w:rPr>
          <w:sz w:val="36"/>
          <w:szCs w:val="36"/>
        </w:rPr>
        <w:t xml:space="preserve"> }}</w:t>
      </w:r>
    </w:p>
    <w:p w14:paraId="0561CA2A" w14:textId="77777777" w:rsidR="004D60D7" w:rsidRPr="00B8357E" w:rsidRDefault="004D60D7" w:rsidP="001024CD">
      <w:pPr>
        <w:jc w:val="center"/>
        <w:rPr>
          <w:b/>
        </w:rPr>
      </w:pPr>
      <w:r w:rsidRPr="00B8357E">
        <w:rPr>
          <w:b/>
        </w:rPr>
        <w:t>на тех</w:t>
      </w:r>
      <w:r w:rsidR="004920A4" w:rsidRPr="00B8357E">
        <w:rPr>
          <w:b/>
        </w:rPr>
        <w:t>ническое обслуживание</w:t>
      </w:r>
      <w:r w:rsidR="00020C6E" w:rsidRPr="00B8357E">
        <w:rPr>
          <w:b/>
        </w:rPr>
        <w:t>, аварийно-диспетчерское обслуживание</w:t>
      </w:r>
      <w:r w:rsidR="00FA73FC" w:rsidRPr="00B8357E">
        <w:rPr>
          <w:b/>
        </w:rPr>
        <w:t xml:space="preserve"> внутридомового</w:t>
      </w:r>
      <w:r w:rsidR="00EA0FDB" w:rsidRPr="00B8357E">
        <w:rPr>
          <w:b/>
        </w:rPr>
        <w:t xml:space="preserve"> (внутриквартирного)</w:t>
      </w:r>
      <w:r w:rsidR="001024CD" w:rsidRPr="00B8357E">
        <w:rPr>
          <w:b/>
        </w:rPr>
        <w:t xml:space="preserve"> </w:t>
      </w:r>
      <w:r w:rsidR="009E5CD4" w:rsidRPr="00B8357E">
        <w:rPr>
          <w:b/>
        </w:rPr>
        <w:t xml:space="preserve">газового </w:t>
      </w:r>
      <w:r w:rsidRPr="00B8357E">
        <w:rPr>
          <w:b/>
        </w:rPr>
        <w:t>оборудования</w:t>
      </w:r>
    </w:p>
    <w:p w14:paraId="139560E3" w14:textId="77777777" w:rsidR="00B673B6" w:rsidRPr="004D60D7" w:rsidRDefault="00B673B6" w:rsidP="004D60D7">
      <w:pPr>
        <w:jc w:val="center"/>
      </w:pPr>
    </w:p>
    <w:p w14:paraId="64B29DB5" w14:textId="08AFB909" w:rsidR="004D60D7" w:rsidRPr="000F7A91" w:rsidRDefault="004D60D7" w:rsidP="004D60D7">
      <w:pPr>
        <w:jc w:val="both"/>
        <w:rPr>
          <w:sz w:val="22"/>
          <w:szCs w:val="22"/>
        </w:rPr>
      </w:pPr>
      <w:r w:rsidRPr="000F7A91">
        <w:rPr>
          <w:sz w:val="22"/>
          <w:szCs w:val="22"/>
        </w:rPr>
        <w:t>г.</w:t>
      </w:r>
      <w:r w:rsidR="001F6708">
        <w:rPr>
          <w:sz w:val="22"/>
          <w:szCs w:val="22"/>
        </w:rPr>
        <w:t xml:space="preserve"> </w:t>
      </w:r>
      <w:r w:rsidR="00461BB8">
        <w:rPr>
          <w:sz w:val="22"/>
          <w:szCs w:val="22"/>
        </w:rPr>
        <w:t>___________</w:t>
      </w:r>
      <w:r w:rsidRPr="000F7A91">
        <w:rPr>
          <w:sz w:val="22"/>
          <w:szCs w:val="22"/>
        </w:rPr>
        <w:t xml:space="preserve">                                                                            </w:t>
      </w:r>
      <w:r w:rsidR="00867F25" w:rsidRPr="000F7A91">
        <w:rPr>
          <w:sz w:val="22"/>
          <w:szCs w:val="22"/>
        </w:rPr>
        <w:t xml:space="preserve">               </w:t>
      </w:r>
      <w:r w:rsidR="000243B7" w:rsidRPr="000F7A91">
        <w:rPr>
          <w:sz w:val="22"/>
          <w:szCs w:val="22"/>
        </w:rPr>
        <w:t xml:space="preserve">        </w:t>
      </w:r>
      <w:r w:rsidR="00867F25" w:rsidRPr="000F7A91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   </w:t>
      </w:r>
      <w:r w:rsidR="001A7358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</w:t>
      </w:r>
      <w:proofErr w:type="gramStart"/>
      <w:r w:rsidR="00E32E6F">
        <w:rPr>
          <w:sz w:val="22"/>
          <w:szCs w:val="22"/>
        </w:rPr>
        <w:t xml:space="preserve">  </w:t>
      </w:r>
      <w:r w:rsidR="00D371C9">
        <w:rPr>
          <w:sz w:val="22"/>
          <w:szCs w:val="22"/>
        </w:rPr>
        <w:t xml:space="preserve"> </w:t>
      </w:r>
      <w:r w:rsidR="00C2345F" w:rsidRPr="00B20DD9">
        <w:rPr>
          <w:b/>
          <w:i/>
          <w:sz w:val="18"/>
          <w:szCs w:val="18"/>
        </w:rPr>
        <w:t>{</w:t>
      </w:r>
      <w:proofErr w:type="gramEnd"/>
      <w:r w:rsidR="00C2345F" w:rsidRPr="00B20DD9">
        <w:rPr>
          <w:b/>
          <w:i/>
          <w:sz w:val="18"/>
          <w:szCs w:val="18"/>
        </w:rPr>
        <w:t xml:space="preserve">{ </w:t>
      </w:r>
      <w:r w:rsidR="00C2345F">
        <w:rPr>
          <w:b/>
          <w:i/>
          <w:sz w:val="18"/>
          <w:szCs w:val="18"/>
          <w:lang w:val="en-US"/>
        </w:rPr>
        <w:t>date</w:t>
      </w:r>
      <w:r w:rsidR="00C2345F" w:rsidRPr="00B20DD9">
        <w:rPr>
          <w:b/>
          <w:i/>
          <w:sz w:val="18"/>
          <w:szCs w:val="18"/>
        </w:rPr>
        <w:t xml:space="preserve"> }}</w:t>
      </w:r>
      <w:r w:rsidRPr="000F7A91">
        <w:rPr>
          <w:sz w:val="22"/>
          <w:szCs w:val="22"/>
        </w:rPr>
        <w:t xml:space="preserve"> </w:t>
      </w:r>
    </w:p>
    <w:p w14:paraId="33592044" w14:textId="77777777" w:rsidR="00B673B6" w:rsidRPr="000F7A91" w:rsidRDefault="00B673B6" w:rsidP="00E60A8C">
      <w:pPr>
        <w:jc w:val="both"/>
        <w:rPr>
          <w:i/>
          <w:sz w:val="22"/>
          <w:szCs w:val="22"/>
        </w:rPr>
      </w:pPr>
      <w:r w:rsidRPr="000F7A91">
        <w:rPr>
          <w:i/>
          <w:sz w:val="22"/>
          <w:szCs w:val="22"/>
        </w:rPr>
        <w:tab/>
      </w:r>
    </w:p>
    <w:p w14:paraId="7D379FAD" w14:textId="3179EF0A" w:rsidR="00DD5038" w:rsidRPr="00FB130C" w:rsidRDefault="00E60A8C" w:rsidP="00DD5038">
      <w:pPr>
        <w:ind w:right="284"/>
        <w:jc w:val="both"/>
        <w:rPr>
          <w:color w:val="000000"/>
          <w:sz w:val="22"/>
          <w:szCs w:val="22"/>
        </w:rPr>
      </w:pPr>
      <w:r w:rsidRPr="00666F71">
        <w:rPr>
          <w:sz w:val="22"/>
          <w:szCs w:val="22"/>
        </w:rPr>
        <w:t xml:space="preserve">    </w:t>
      </w:r>
      <w:r w:rsidR="00461BB8">
        <w:rPr>
          <w:sz w:val="22"/>
          <w:szCs w:val="22"/>
        </w:rPr>
        <w:t>_________________</w:t>
      </w:r>
      <w:r w:rsidR="007A4CAA" w:rsidRPr="00666F71">
        <w:rPr>
          <w:sz w:val="22"/>
          <w:szCs w:val="22"/>
        </w:rPr>
        <w:t xml:space="preserve">, именуемое в дальнейшем «Исполнитель», в лице директора </w:t>
      </w:r>
      <w:r w:rsidR="00461BB8">
        <w:rPr>
          <w:sz w:val="22"/>
          <w:szCs w:val="22"/>
        </w:rPr>
        <w:t>_________________________________</w:t>
      </w:r>
      <w:r w:rsidR="007A4CAA" w:rsidRPr="00666F71">
        <w:rPr>
          <w:sz w:val="22"/>
          <w:szCs w:val="22"/>
        </w:rPr>
        <w:t xml:space="preserve">, действующего на основании Устава, </w:t>
      </w:r>
      <w:r w:rsidR="005655CA">
        <w:rPr>
          <w:sz w:val="22"/>
          <w:szCs w:val="22"/>
        </w:rPr>
        <w:t>с одной стороны и гражда</w:t>
      </w:r>
      <w:r w:rsidR="00CA68BA">
        <w:rPr>
          <w:sz w:val="22"/>
          <w:szCs w:val="22"/>
        </w:rPr>
        <w:t>нин(</w:t>
      </w:r>
      <w:r w:rsidR="00E41BF4">
        <w:rPr>
          <w:sz w:val="22"/>
          <w:szCs w:val="22"/>
        </w:rPr>
        <w:t>ка)</w:t>
      </w:r>
      <w:r w:rsidR="00D028ED">
        <w:rPr>
          <w:sz w:val="22"/>
          <w:szCs w:val="22"/>
        </w:rPr>
        <w:t>,</w:t>
      </w:r>
      <w:r w:rsidR="00BB6EB3">
        <w:rPr>
          <w:sz w:val="22"/>
          <w:szCs w:val="22"/>
        </w:rPr>
        <w:t xml:space="preserve"> </w:t>
      </w:r>
      <w:r w:rsidR="00727BC1">
        <w:rPr>
          <w:sz w:val="22"/>
          <w:szCs w:val="22"/>
        </w:rPr>
        <w:t xml:space="preserve"> </w:t>
      </w:r>
      <w:r w:rsidR="00712E32" w:rsidRPr="00B20DD9">
        <w:rPr>
          <w:sz w:val="22"/>
          <w:szCs w:val="22"/>
        </w:rPr>
        <w:t xml:space="preserve">{{ </w:t>
      </w:r>
      <w:r w:rsidR="00712E32">
        <w:rPr>
          <w:sz w:val="22"/>
          <w:szCs w:val="22"/>
          <w:lang w:val="en-US"/>
        </w:rPr>
        <w:t>name</w:t>
      </w:r>
      <w:r w:rsidR="00712E32" w:rsidRPr="00B20DD9">
        <w:rPr>
          <w:sz w:val="22"/>
          <w:szCs w:val="22"/>
        </w:rPr>
        <w:t xml:space="preserve"> }}</w:t>
      </w:r>
      <w:r w:rsidR="007A4CAA" w:rsidRPr="00666F71">
        <w:rPr>
          <w:sz w:val="22"/>
          <w:szCs w:val="22"/>
        </w:rPr>
        <w:t>, именуемый(</w:t>
      </w:r>
      <w:proofErr w:type="spellStart"/>
      <w:r w:rsidR="007A4CAA" w:rsidRPr="00666F71">
        <w:rPr>
          <w:sz w:val="22"/>
          <w:szCs w:val="22"/>
        </w:rPr>
        <w:t>ая</w:t>
      </w:r>
      <w:proofErr w:type="spellEnd"/>
      <w:r w:rsidR="007A4CAA" w:rsidRPr="00666F71">
        <w:rPr>
          <w:sz w:val="22"/>
          <w:szCs w:val="22"/>
        </w:rPr>
        <w:t>) в дальнейшем «Заказчик», пр</w:t>
      </w:r>
      <w:r w:rsidR="00DF0084" w:rsidRPr="00666F71">
        <w:rPr>
          <w:sz w:val="22"/>
          <w:szCs w:val="22"/>
        </w:rPr>
        <w:t>оживающий(</w:t>
      </w:r>
      <w:proofErr w:type="spellStart"/>
      <w:r w:rsidR="00DF0084" w:rsidRPr="00666F71">
        <w:rPr>
          <w:sz w:val="22"/>
          <w:szCs w:val="22"/>
        </w:rPr>
        <w:t>ая</w:t>
      </w:r>
      <w:proofErr w:type="spellEnd"/>
      <w:r w:rsidR="00DF0084" w:rsidRPr="00666F71">
        <w:rPr>
          <w:sz w:val="22"/>
          <w:szCs w:val="22"/>
        </w:rPr>
        <w:t>) по адресу:</w:t>
      </w:r>
      <w:r w:rsidR="00571C3A" w:rsidRPr="003861CC">
        <w:rPr>
          <w:sz w:val="22"/>
          <w:szCs w:val="22"/>
        </w:rPr>
        <w:t xml:space="preserve"> </w:t>
      </w:r>
      <w:r w:rsidR="00C2345F" w:rsidRPr="00B20DD9">
        <w:rPr>
          <w:color w:val="000000"/>
          <w:sz w:val="22"/>
          <w:szCs w:val="22"/>
        </w:rPr>
        <w:t xml:space="preserve">{{ </w:t>
      </w:r>
      <w:r w:rsidR="00C2345F">
        <w:rPr>
          <w:color w:val="000000"/>
          <w:sz w:val="22"/>
          <w:szCs w:val="22"/>
          <w:lang w:val="en-US"/>
        </w:rPr>
        <w:t>address</w:t>
      </w:r>
      <w:r w:rsidR="00C2345F" w:rsidRPr="00B20DD9">
        <w:rPr>
          <w:color w:val="000000"/>
          <w:sz w:val="22"/>
          <w:szCs w:val="22"/>
        </w:rPr>
        <w:t xml:space="preserve"> }}</w:t>
      </w:r>
      <w:r w:rsidR="00DD5038">
        <w:rPr>
          <w:sz w:val="22"/>
          <w:szCs w:val="22"/>
        </w:rPr>
        <w:t xml:space="preserve">, </w:t>
      </w:r>
      <w:r w:rsidR="00DD5038" w:rsidRPr="00666F71">
        <w:rPr>
          <w:sz w:val="22"/>
          <w:szCs w:val="22"/>
        </w:rPr>
        <w:t xml:space="preserve">с другой стороны, заключили настоящий договор (далее по тексту «Договор») о  нижеследующем: </w:t>
      </w:r>
    </w:p>
    <w:p w14:paraId="59F59AEB" w14:textId="77777777" w:rsidR="009A75E5" w:rsidRPr="00666F71" w:rsidRDefault="009A75E5" w:rsidP="00D371C9">
      <w:pPr>
        <w:ind w:right="284"/>
        <w:jc w:val="both"/>
        <w:rPr>
          <w:sz w:val="22"/>
          <w:szCs w:val="22"/>
        </w:rPr>
      </w:pPr>
    </w:p>
    <w:p w14:paraId="3E4518F1" w14:textId="2769B754" w:rsidR="009A75E5" w:rsidRDefault="009A75E5" w:rsidP="00D371C9">
      <w:pPr>
        <w:ind w:right="284"/>
        <w:jc w:val="center"/>
        <w:rPr>
          <w:b/>
          <w:sz w:val="28"/>
          <w:szCs w:val="28"/>
        </w:rPr>
      </w:pPr>
      <w:r w:rsidRPr="00666F71">
        <w:rPr>
          <w:b/>
          <w:sz w:val="28"/>
          <w:szCs w:val="28"/>
        </w:rPr>
        <w:t>1.Предмет договора</w:t>
      </w:r>
    </w:p>
    <w:p w14:paraId="1DAAD4BB" w14:textId="77777777" w:rsidR="00461BB8" w:rsidRPr="00666F71" w:rsidRDefault="00461BB8" w:rsidP="00D371C9">
      <w:pPr>
        <w:ind w:right="284"/>
        <w:jc w:val="center"/>
        <w:rPr>
          <w:b/>
          <w:sz w:val="28"/>
          <w:szCs w:val="28"/>
        </w:rPr>
      </w:pPr>
    </w:p>
    <w:p w14:paraId="7BDA9AC8" w14:textId="77777777" w:rsidR="00B8357E" w:rsidRPr="00666F71" w:rsidRDefault="00B8357E" w:rsidP="00B84D07">
      <w:pPr>
        <w:ind w:right="284"/>
        <w:jc w:val="both"/>
        <w:rPr>
          <w:b/>
          <w:sz w:val="22"/>
          <w:szCs w:val="22"/>
        </w:rPr>
      </w:pPr>
      <w:r w:rsidRPr="00666F71">
        <w:rPr>
          <w:sz w:val="22"/>
          <w:szCs w:val="22"/>
        </w:rPr>
        <w:t>1.1. «Исполнитель» принимает на себя обязательства по аварийно-диспетчерскому и техническому обслуживанию внутридомового газового оборудования и наружных газопроводов «Заказчика», а «Заказчик» обязуется осуществлять оплату услуг в порядке и на условиях, предусмотренных Договором. Газовое оборудование и га</w:t>
      </w:r>
      <w:r w:rsidR="00EF3DBB">
        <w:rPr>
          <w:sz w:val="22"/>
          <w:szCs w:val="22"/>
        </w:rPr>
        <w:t>зопровод расположены по адресу</w:t>
      </w:r>
      <w:r w:rsidR="00EF3DBB" w:rsidRPr="00933787">
        <w:rPr>
          <w:b/>
          <w:sz w:val="22"/>
          <w:szCs w:val="22"/>
        </w:rPr>
        <w:t>:</w:t>
      </w:r>
      <w:r w:rsidR="000C461E" w:rsidRPr="0063387C">
        <w:rPr>
          <w:b/>
          <w:color w:val="000000"/>
          <w:sz w:val="22"/>
          <w:szCs w:val="22"/>
        </w:rPr>
        <w:t xml:space="preserve"> </w:t>
      </w:r>
      <w:proofErr w:type="gramStart"/>
      <w:r w:rsidR="00C2345F" w:rsidRPr="00B20DD9">
        <w:rPr>
          <w:b/>
          <w:color w:val="000000"/>
          <w:sz w:val="22"/>
          <w:szCs w:val="22"/>
        </w:rPr>
        <w:t xml:space="preserve">{{ </w:t>
      </w:r>
      <w:r w:rsidR="00C2345F">
        <w:rPr>
          <w:b/>
          <w:color w:val="000000"/>
          <w:sz w:val="22"/>
          <w:szCs w:val="22"/>
          <w:lang w:val="en-US"/>
        </w:rPr>
        <w:t>address</w:t>
      </w:r>
      <w:proofErr w:type="gramEnd"/>
      <w:r w:rsidR="00C2345F" w:rsidRPr="00B20DD9">
        <w:rPr>
          <w:b/>
          <w:color w:val="000000"/>
          <w:sz w:val="22"/>
          <w:szCs w:val="22"/>
        </w:rPr>
        <w:t xml:space="preserve"> }}</w:t>
      </w:r>
      <w:r w:rsidR="007B06F4" w:rsidRPr="000C6409">
        <w:rPr>
          <w:b/>
          <w:color w:val="000000"/>
          <w:sz w:val="22"/>
          <w:szCs w:val="22"/>
        </w:rPr>
        <w:t xml:space="preserve">. </w:t>
      </w:r>
      <w:r w:rsidR="00BC29DD" w:rsidRPr="000C6409">
        <w:rPr>
          <w:b/>
          <w:color w:val="000000"/>
          <w:sz w:val="22"/>
          <w:szCs w:val="22"/>
        </w:rPr>
        <w:t xml:space="preserve"> </w:t>
      </w:r>
      <w:r w:rsidRPr="00666F71">
        <w:rPr>
          <w:b/>
          <w:sz w:val="22"/>
          <w:szCs w:val="22"/>
        </w:rPr>
        <w:t>Наименование, тип оборудования и газопроводов, их количество, периодичность, обслуживания и суммы денежных средств, подле</w:t>
      </w:r>
      <w:r w:rsidR="00EC7AC1" w:rsidRPr="00666F71">
        <w:rPr>
          <w:b/>
          <w:sz w:val="22"/>
          <w:szCs w:val="22"/>
        </w:rPr>
        <w:t>жащие оплате определены в п. 3.2.</w:t>
      </w:r>
      <w:r w:rsidRPr="00666F71">
        <w:rPr>
          <w:b/>
          <w:sz w:val="22"/>
          <w:szCs w:val="22"/>
        </w:rPr>
        <w:t xml:space="preserve"> настоящего договора.</w:t>
      </w:r>
    </w:p>
    <w:p w14:paraId="0C70E491" w14:textId="77777777" w:rsidR="00076648" w:rsidRPr="00666F71" w:rsidRDefault="00076648" w:rsidP="00D371C9">
      <w:pPr>
        <w:ind w:right="284"/>
        <w:jc w:val="both"/>
        <w:rPr>
          <w:sz w:val="22"/>
          <w:szCs w:val="22"/>
        </w:rPr>
      </w:pPr>
    </w:p>
    <w:p w14:paraId="61FD5688" w14:textId="77777777" w:rsidR="007B1AAD" w:rsidRPr="00666F71" w:rsidRDefault="00126021" w:rsidP="00D371C9">
      <w:pPr>
        <w:ind w:right="284"/>
        <w:jc w:val="center"/>
        <w:rPr>
          <w:sz w:val="22"/>
          <w:szCs w:val="22"/>
        </w:rPr>
      </w:pPr>
      <w:r w:rsidRPr="00666F71">
        <w:rPr>
          <w:b/>
          <w:sz w:val="28"/>
          <w:szCs w:val="28"/>
        </w:rPr>
        <w:t>2.Обязанности сторон</w:t>
      </w:r>
    </w:p>
    <w:p w14:paraId="36BCB221" w14:textId="77777777" w:rsidR="00670BB7" w:rsidRPr="00666F71" w:rsidRDefault="00670BB7" w:rsidP="00D371C9">
      <w:pPr>
        <w:ind w:right="284"/>
        <w:jc w:val="both"/>
        <w:rPr>
          <w:sz w:val="22"/>
          <w:szCs w:val="22"/>
        </w:rPr>
      </w:pPr>
    </w:p>
    <w:p w14:paraId="000A5E3B" w14:textId="77777777" w:rsidR="008A63B7" w:rsidRPr="00666F71" w:rsidRDefault="00692D39" w:rsidP="00461BB8">
      <w:pPr>
        <w:ind w:left="2832" w:right="284" w:firstLine="708"/>
        <w:jc w:val="both"/>
        <w:rPr>
          <w:b/>
          <w:sz w:val="28"/>
          <w:szCs w:val="28"/>
        </w:rPr>
      </w:pPr>
      <w:r w:rsidRPr="00666F71">
        <w:rPr>
          <w:b/>
          <w:sz w:val="28"/>
          <w:szCs w:val="28"/>
        </w:rPr>
        <w:t>3.Цена и порядок расчета</w:t>
      </w:r>
    </w:p>
    <w:p w14:paraId="301EA924" w14:textId="77777777" w:rsidR="00461BB8" w:rsidRDefault="00461BB8" w:rsidP="00D371C9">
      <w:pPr>
        <w:ind w:right="284"/>
        <w:jc w:val="both"/>
        <w:rPr>
          <w:sz w:val="22"/>
          <w:szCs w:val="22"/>
        </w:rPr>
      </w:pPr>
    </w:p>
    <w:p w14:paraId="24F3C18A" w14:textId="77777777" w:rsidR="00461BB8" w:rsidRDefault="00461BB8" w:rsidP="00D371C9">
      <w:pPr>
        <w:ind w:right="284"/>
        <w:jc w:val="both"/>
        <w:rPr>
          <w:sz w:val="22"/>
          <w:szCs w:val="22"/>
        </w:rPr>
      </w:pPr>
    </w:p>
    <w:p w14:paraId="6732E2AC" w14:textId="77777777" w:rsidR="00461BB8" w:rsidRDefault="00461BB8" w:rsidP="00D371C9">
      <w:pPr>
        <w:ind w:right="284"/>
        <w:jc w:val="both"/>
        <w:rPr>
          <w:sz w:val="22"/>
          <w:szCs w:val="22"/>
        </w:rPr>
      </w:pPr>
    </w:p>
    <w:p w14:paraId="739048C4" w14:textId="36549DB4" w:rsidR="004431EC" w:rsidRPr="00666F71" w:rsidRDefault="004431EC" w:rsidP="00D371C9">
      <w:pPr>
        <w:ind w:right="284"/>
        <w:jc w:val="both"/>
        <w:rPr>
          <w:sz w:val="22"/>
          <w:szCs w:val="22"/>
        </w:rPr>
      </w:pPr>
      <w:r w:rsidRPr="00666F71">
        <w:rPr>
          <w:sz w:val="22"/>
          <w:szCs w:val="22"/>
        </w:rPr>
        <w:t xml:space="preserve">3.2. «Исполнитель» проводит: </w:t>
      </w:r>
    </w:p>
    <w:p w14:paraId="01448683" w14:textId="77777777" w:rsidR="00670BB7" w:rsidRPr="00666F71" w:rsidRDefault="00670BB7" w:rsidP="00D371C9">
      <w:pPr>
        <w:ind w:right="284"/>
        <w:jc w:val="both"/>
        <w:rPr>
          <w:sz w:val="22"/>
          <w:szCs w:val="22"/>
        </w:rPr>
      </w:pPr>
    </w:p>
    <w:p w14:paraId="3CE8F415" w14:textId="77777777" w:rsidR="00D84C67" w:rsidRPr="00666F71" w:rsidRDefault="00341C1A" w:rsidP="00D371C9">
      <w:pPr>
        <w:ind w:right="284"/>
        <w:jc w:val="both"/>
        <w:rPr>
          <w:b/>
        </w:rPr>
      </w:pPr>
      <w:r w:rsidRPr="00666F71">
        <w:rPr>
          <w:b/>
        </w:rPr>
        <w:t>Техническое обслуживание внутридомового газового оборудования</w:t>
      </w:r>
    </w:p>
    <w:p w14:paraId="4FE88EB7" w14:textId="77777777" w:rsidR="00634731" w:rsidRPr="00666F71" w:rsidRDefault="00634731" w:rsidP="00D371C9">
      <w:pPr>
        <w:ind w:right="284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4"/>
        <w:gridCol w:w="1803"/>
        <w:gridCol w:w="993"/>
        <w:gridCol w:w="1559"/>
        <w:gridCol w:w="1651"/>
        <w:gridCol w:w="1893"/>
      </w:tblGrid>
      <w:tr w:rsidR="00244894" w:rsidRPr="00EF4331" w14:paraId="6E9E7DB9" w14:textId="77777777" w:rsidTr="00004593">
        <w:tc>
          <w:tcPr>
            <w:tcW w:w="2274" w:type="dxa"/>
            <w:shd w:val="clear" w:color="auto" w:fill="auto"/>
          </w:tcPr>
          <w:p w14:paraId="27B7D38E" w14:textId="77777777" w:rsidR="00D84C67" w:rsidRPr="00EF4331" w:rsidRDefault="00D84C67" w:rsidP="00D371C9">
            <w:pPr>
              <w:ind w:right="284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1803" w:type="dxa"/>
            <w:shd w:val="clear" w:color="auto" w:fill="auto"/>
          </w:tcPr>
          <w:p w14:paraId="523BB697" w14:textId="77777777" w:rsidR="00D84C67" w:rsidRPr="00EF4331" w:rsidRDefault="00244894" w:rsidP="00D371C9">
            <w:pPr>
              <w:ind w:right="284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>Тип оборудования</w:t>
            </w:r>
          </w:p>
        </w:tc>
        <w:tc>
          <w:tcPr>
            <w:tcW w:w="993" w:type="dxa"/>
            <w:shd w:val="clear" w:color="auto" w:fill="auto"/>
          </w:tcPr>
          <w:p w14:paraId="57D8AE0C" w14:textId="77777777" w:rsidR="00D84C67" w:rsidRPr="00EF4331" w:rsidRDefault="00B61232" w:rsidP="00EF4331">
            <w:pPr>
              <w:ind w:right="-249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>Кол-во</w:t>
            </w:r>
          </w:p>
          <w:p w14:paraId="2E99F17B" w14:textId="77777777" w:rsidR="00244894" w:rsidRPr="00EF4331" w:rsidRDefault="00244894" w:rsidP="00D371C9">
            <w:pPr>
              <w:ind w:right="284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62D1BD78" w14:textId="77777777" w:rsidR="00244894" w:rsidRPr="00EF4331" w:rsidRDefault="00244894" w:rsidP="00EF4331">
            <w:pPr>
              <w:ind w:right="-108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 xml:space="preserve">Периодичность </w:t>
            </w:r>
            <w:proofErr w:type="spellStart"/>
            <w:proofErr w:type="gramStart"/>
            <w:r w:rsidRPr="00EF4331">
              <w:rPr>
                <w:b/>
                <w:sz w:val="18"/>
                <w:szCs w:val="18"/>
              </w:rPr>
              <w:t>тех.обслуж</w:t>
            </w:r>
            <w:proofErr w:type="spellEnd"/>
            <w:proofErr w:type="gramEnd"/>
            <w:r w:rsidRPr="00EF4331">
              <w:rPr>
                <w:b/>
                <w:sz w:val="18"/>
                <w:szCs w:val="18"/>
              </w:rPr>
              <w:t>.</w:t>
            </w:r>
          </w:p>
          <w:p w14:paraId="235E90DE" w14:textId="77777777" w:rsidR="00D84C67" w:rsidRPr="00EF4331" w:rsidRDefault="00244894" w:rsidP="00D371C9">
            <w:pPr>
              <w:ind w:right="284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51" w:type="dxa"/>
            <w:shd w:val="clear" w:color="auto" w:fill="auto"/>
          </w:tcPr>
          <w:p w14:paraId="7DE85A2E" w14:textId="77777777" w:rsidR="00D84C67" w:rsidRPr="00EF4331" w:rsidRDefault="00244894" w:rsidP="00EF4331">
            <w:pPr>
              <w:tabs>
                <w:tab w:val="left" w:pos="1593"/>
              </w:tabs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 xml:space="preserve">Стоимость </w:t>
            </w:r>
            <w:proofErr w:type="spellStart"/>
            <w:r w:rsidRPr="00EF4331">
              <w:rPr>
                <w:b/>
                <w:sz w:val="18"/>
                <w:szCs w:val="18"/>
              </w:rPr>
              <w:t>обслуж.</w:t>
            </w:r>
            <w:proofErr w:type="gramStart"/>
            <w:r w:rsidRPr="00EF4331">
              <w:rPr>
                <w:b/>
                <w:sz w:val="18"/>
                <w:szCs w:val="18"/>
              </w:rPr>
              <w:t>ед.по</w:t>
            </w:r>
            <w:proofErr w:type="spellEnd"/>
            <w:proofErr w:type="gramEnd"/>
            <w:r w:rsidRPr="00EF4331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F4331">
              <w:rPr>
                <w:b/>
                <w:sz w:val="18"/>
                <w:szCs w:val="18"/>
              </w:rPr>
              <w:t>прейскур.в</w:t>
            </w:r>
            <w:proofErr w:type="spellEnd"/>
            <w:r w:rsidRPr="00EF4331">
              <w:rPr>
                <w:b/>
                <w:sz w:val="18"/>
                <w:szCs w:val="18"/>
              </w:rPr>
              <w:t xml:space="preserve"> руб.</w:t>
            </w:r>
          </w:p>
        </w:tc>
        <w:tc>
          <w:tcPr>
            <w:tcW w:w="1893" w:type="dxa"/>
            <w:shd w:val="clear" w:color="auto" w:fill="auto"/>
          </w:tcPr>
          <w:p w14:paraId="55D88621" w14:textId="77777777" w:rsidR="00D84C67" w:rsidRPr="00EF4331" w:rsidRDefault="00D9079F" w:rsidP="00D371C9">
            <w:pPr>
              <w:ind w:right="284"/>
              <w:jc w:val="both"/>
              <w:rPr>
                <w:b/>
                <w:sz w:val="18"/>
                <w:szCs w:val="18"/>
              </w:rPr>
            </w:pPr>
            <w:r w:rsidRPr="00EF4331">
              <w:rPr>
                <w:b/>
                <w:sz w:val="18"/>
                <w:szCs w:val="18"/>
              </w:rPr>
              <w:t xml:space="preserve">Сумма оплаты в </w:t>
            </w:r>
            <w:r w:rsidR="00244894" w:rsidRPr="00EF4331">
              <w:rPr>
                <w:b/>
                <w:sz w:val="18"/>
                <w:szCs w:val="18"/>
              </w:rPr>
              <w:t>руб.</w:t>
            </w:r>
          </w:p>
        </w:tc>
      </w:tr>
      <w:tr w:rsidR="00DA73FA" w:rsidRPr="00666F71" w14:paraId="02843D9D" w14:textId="77777777" w:rsidTr="00004593">
        <w:tc>
          <w:tcPr>
            <w:tcW w:w="2274" w:type="dxa"/>
            <w:shd w:val="clear" w:color="auto" w:fill="auto"/>
          </w:tcPr>
          <w:p w14:paraId="514A04F6" w14:textId="77777777" w:rsidR="00DA73FA" w:rsidRPr="00666F71" w:rsidRDefault="00DA73FA" w:rsidP="00D371C9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Техническое обслуживание</w:t>
            </w:r>
          </w:p>
        </w:tc>
        <w:tc>
          <w:tcPr>
            <w:tcW w:w="1803" w:type="dxa"/>
            <w:shd w:val="clear" w:color="auto" w:fill="auto"/>
          </w:tcPr>
          <w:p w14:paraId="1FAD3ACB" w14:textId="77777777" w:rsidR="00DA73FA" w:rsidRPr="00666F71" w:rsidRDefault="00DA73F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53B54706" w14:textId="77777777" w:rsidR="00DA73FA" w:rsidRPr="00666F71" w:rsidRDefault="00DA73F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6C72A3BE" w14:textId="77777777" w:rsidR="00DA73FA" w:rsidRPr="00666F71" w:rsidRDefault="00DA73F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0500A5D1" w14:textId="77777777" w:rsidR="00DA73FA" w:rsidRPr="00666F71" w:rsidRDefault="00DA73F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4E5E4B9" w14:textId="77777777" w:rsidR="00DA73FA" w:rsidRPr="00666F71" w:rsidRDefault="00DA73F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DD4447" w:rsidRPr="00666F71" w14:paraId="3137B19A" w14:textId="77777777" w:rsidTr="00004593">
        <w:trPr>
          <w:trHeight w:val="1108"/>
        </w:trPr>
        <w:tc>
          <w:tcPr>
            <w:tcW w:w="2274" w:type="dxa"/>
            <w:shd w:val="clear" w:color="auto" w:fill="auto"/>
          </w:tcPr>
          <w:p w14:paraId="263C708D" w14:textId="5144C187" w:rsidR="00DD4447" w:rsidRPr="00666F71" w:rsidRDefault="00DD4447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77B693C2" w14:textId="59EC173F" w:rsidR="00DD4447" w:rsidRPr="00666F71" w:rsidRDefault="00DD4447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324F75B5" w14:textId="77777777" w:rsidR="00DD4447" w:rsidRPr="00666F71" w:rsidRDefault="00DD4447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D6380E3" w14:textId="02B44C9F" w:rsidR="00DD4447" w:rsidRPr="00666F71" w:rsidRDefault="00DD4447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5D546007" w14:textId="26853FA7" w:rsidR="00DD4447" w:rsidRPr="00666F71" w:rsidRDefault="00DD4447" w:rsidP="00004593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8F4C509" w14:textId="77777777" w:rsidR="00DD4447" w:rsidRPr="00666F71" w:rsidRDefault="00DD4447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A715B8" w:rsidRPr="00666F71" w14:paraId="36E80FD9" w14:textId="77777777" w:rsidTr="00004593">
        <w:trPr>
          <w:trHeight w:val="1264"/>
        </w:trPr>
        <w:tc>
          <w:tcPr>
            <w:tcW w:w="2274" w:type="dxa"/>
            <w:shd w:val="clear" w:color="auto" w:fill="auto"/>
          </w:tcPr>
          <w:p w14:paraId="40A537CA" w14:textId="6454FFE4" w:rsidR="00A715B8" w:rsidRPr="00666F71" w:rsidRDefault="00A715B8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1D5A07DE" w14:textId="6E58EBA5" w:rsidR="00A715B8" w:rsidRPr="00666F71" w:rsidRDefault="00A715B8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21EC8E11" w14:textId="77777777" w:rsidR="00A715B8" w:rsidRPr="00666F71" w:rsidRDefault="00A715B8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B12E16B" w14:textId="55C12944" w:rsidR="00A715B8" w:rsidRPr="00666F71" w:rsidRDefault="00A715B8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6E5E8508" w14:textId="60E7B738" w:rsidR="00A715B8" w:rsidRPr="00666F71" w:rsidRDefault="00A715B8" w:rsidP="00004593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B2288D4" w14:textId="77777777" w:rsidR="00A715B8" w:rsidRPr="00666F71" w:rsidRDefault="00A715B8" w:rsidP="003561F2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6E6D5E" w:rsidRPr="00666F71" w14:paraId="656FD2C7" w14:textId="77777777" w:rsidTr="00004593">
        <w:trPr>
          <w:trHeight w:val="984"/>
        </w:trPr>
        <w:tc>
          <w:tcPr>
            <w:tcW w:w="2274" w:type="dxa"/>
            <w:shd w:val="clear" w:color="auto" w:fill="auto"/>
          </w:tcPr>
          <w:p w14:paraId="547840B4" w14:textId="4124F683" w:rsidR="006E6D5E" w:rsidRPr="00666F71" w:rsidRDefault="006E6D5E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56DB065E" w14:textId="2BE9BDD9" w:rsidR="006B7C7C" w:rsidRPr="009C2EF7" w:rsidRDefault="006B7C7C" w:rsidP="00004593">
            <w:pPr>
              <w:ind w:right="284"/>
              <w:jc w:val="both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2B903883" w14:textId="77777777" w:rsidR="007F1187" w:rsidRPr="00666F71" w:rsidRDefault="007F1187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D9765DF" w14:textId="77777777" w:rsidR="006E6D5E" w:rsidRPr="00666F71" w:rsidRDefault="006E6D5E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2D65DCF8" w14:textId="346CB91C" w:rsidR="00462175" w:rsidRPr="00666F71" w:rsidRDefault="00462175" w:rsidP="00004593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7DAF182" w14:textId="77777777" w:rsidR="007F1187" w:rsidRPr="00666F71" w:rsidRDefault="007F1187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6005B" w:rsidRPr="00666F71" w14:paraId="23E32B7D" w14:textId="77777777" w:rsidTr="00004593">
        <w:tc>
          <w:tcPr>
            <w:tcW w:w="2274" w:type="dxa"/>
            <w:shd w:val="clear" w:color="auto" w:fill="auto"/>
          </w:tcPr>
          <w:p w14:paraId="0DF6123C" w14:textId="42E8D5F6" w:rsidR="00C6005B" w:rsidRPr="00666F71" w:rsidRDefault="00C6005B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34263787" w14:textId="77777777" w:rsidR="00C6005B" w:rsidRPr="00666F71" w:rsidRDefault="00C6005B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392D0492" w14:textId="77777777" w:rsidR="00C6005B" w:rsidRPr="00666F71" w:rsidRDefault="00C6005B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F15164E" w14:textId="4211E0C6" w:rsidR="00C6005B" w:rsidRPr="00666F71" w:rsidRDefault="00C6005B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370569D4" w14:textId="4A0631E0" w:rsidR="00C6005B" w:rsidRPr="00666F71" w:rsidRDefault="00C6005B" w:rsidP="00004593">
            <w:pPr>
              <w:tabs>
                <w:tab w:val="left" w:pos="795"/>
              </w:tabs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65B9CC65" w14:textId="77777777" w:rsidR="00C6005B" w:rsidRPr="00666F71" w:rsidRDefault="00C6005B" w:rsidP="00C35A35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A3416A" w:rsidRPr="00666F71" w14:paraId="39F5334E" w14:textId="77777777" w:rsidTr="00004593">
        <w:trPr>
          <w:trHeight w:val="1483"/>
        </w:trPr>
        <w:tc>
          <w:tcPr>
            <w:tcW w:w="2274" w:type="dxa"/>
            <w:shd w:val="clear" w:color="auto" w:fill="auto"/>
          </w:tcPr>
          <w:p w14:paraId="5D082A5B" w14:textId="33451E9F" w:rsidR="005030DD" w:rsidRPr="00666F71" w:rsidRDefault="005030DD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1D4DDDFF" w14:textId="77777777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4F4A398E" w14:textId="77777777" w:rsidR="005030DD" w:rsidRPr="00666F71" w:rsidRDefault="005030DD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6D8EE615" w14:textId="79650386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1AA3EDFB" w14:textId="6AB43BE2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  <w:shd w:val="clear" w:color="auto" w:fill="auto"/>
          </w:tcPr>
          <w:p w14:paraId="1DED76D9" w14:textId="77777777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A3416A" w:rsidRPr="00666F71" w14:paraId="42D491E6" w14:textId="77777777" w:rsidTr="00004593">
        <w:trPr>
          <w:trHeight w:val="1577"/>
        </w:trPr>
        <w:tc>
          <w:tcPr>
            <w:tcW w:w="2274" w:type="dxa"/>
            <w:shd w:val="clear" w:color="auto" w:fill="auto"/>
          </w:tcPr>
          <w:p w14:paraId="2D1E7797" w14:textId="117E646B" w:rsidR="00F95FE4" w:rsidRPr="00666F71" w:rsidRDefault="00F95FE4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14:paraId="00408D71" w14:textId="77777777" w:rsidR="00F95FE4" w:rsidRPr="00666F71" w:rsidRDefault="00F95FE4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14:paraId="477ED2FC" w14:textId="77777777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5E6A5C4" w14:textId="7DB485CF" w:rsidR="00F95FE4" w:rsidRPr="00666F71" w:rsidRDefault="00F95FE4" w:rsidP="00D371C9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auto"/>
          </w:tcPr>
          <w:p w14:paraId="3D790134" w14:textId="1F6A4151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  <w:shd w:val="clear" w:color="auto" w:fill="auto"/>
          </w:tcPr>
          <w:p w14:paraId="23A317CB" w14:textId="77777777" w:rsidR="00A3416A" w:rsidRPr="00666F71" w:rsidRDefault="00A3416A" w:rsidP="00D371C9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634731" w:rsidRPr="00666F71" w14:paraId="1725BEB6" w14:textId="77777777" w:rsidTr="00495F2A">
        <w:trPr>
          <w:trHeight w:val="723"/>
        </w:trPr>
        <w:tc>
          <w:tcPr>
            <w:tcW w:w="8280" w:type="dxa"/>
            <w:gridSpan w:val="5"/>
            <w:shd w:val="clear" w:color="auto" w:fill="auto"/>
          </w:tcPr>
          <w:p w14:paraId="6FEE0582" w14:textId="77777777" w:rsidR="00634731" w:rsidRPr="00666F71" w:rsidRDefault="00634731" w:rsidP="00D371C9">
            <w:pPr>
              <w:ind w:right="284"/>
              <w:jc w:val="both"/>
              <w:rPr>
                <w:sz w:val="20"/>
                <w:szCs w:val="20"/>
              </w:rPr>
            </w:pPr>
            <w:r w:rsidRPr="00666F71">
              <w:rPr>
                <w:sz w:val="20"/>
                <w:szCs w:val="20"/>
              </w:rPr>
              <w:t>Итого со скидкой</w:t>
            </w:r>
          </w:p>
          <w:p w14:paraId="19564E14" w14:textId="77777777" w:rsidR="00634731" w:rsidRPr="00666F71" w:rsidRDefault="00634731" w:rsidP="00D371C9">
            <w:pPr>
              <w:ind w:right="284"/>
              <w:jc w:val="both"/>
              <w:rPr>
                <w:sz w:val="20"/>
                <w:szCs w:val="20"/>
              </w:rPr>
            </w:pPr>
          </w:p>
        </w:tc>
        <w:tc>
          <w:tcPr>
            <w:tcW w:w="1893" w:type="dxa"/>
            <w:shd w:val="clear" w:color="auto" w:fill="auto"/>
          </w:tcPr>
          <w:p w14:paraId="1EFE26DD" w14:textId="77777777" w:rsidR="00634731" w:rsidRPr="00712E32" w:rsidRDefault="00712E32" w:rsidP="00F45CE8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  <w:lang w:val="en-US"/>
              </w:rPr>
              <w:t>{{ sum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1E11F81A" w14:textId="77777777" w:rsidR="008562F8" w:rsidRPr="00666F71" w:rsidRDefault="008562F8" w:rsidP="00D371C9">
      <w:pPr>
        <w:ind w:right="284"/>
        <w:jc w:val="both"/>
        <w:rPr>
          <w:b/>
          <w:sz w:val="28"/>
          <w:szCs w:val="28"/>
        </w:rPr>
      </w:pPr>
    </w:p>
    <w:p w14:paraId="3267C8D3" w14:textId="77777777" w:rsidR="00244894" w:rsidRPr="00666F71" w:rsidRDefault="006212D8" w:rsidP="00D371C9">
      <w:pPr>
        <w:ind w:right="284"/>
        <w:jc w:val="center"/>
        <w:rPr>
          <w:b/>
          <w:sz w:val="28"/>
          <w:szCs w:val="28"/>
        </w:rPr>
      </w:pPr>
      <w:r w:rsidRPr="00666F71">
        <w:rPr>
          <w:b/>
          <w:sz w:val="28"/>
          <w:szCs w:val="28"/>
        </w:rPr>
        <w:t>4</w:t>
      </w:r>
      <w:r w:rsidR="00244894" w:rsidRPr="00666F71">
        <w:rPr>
          <w:b/>
          <w:sz w:val="28"/>
          <w:szCs w:val="28"/>
        </w:rPr>
        <w:t>.Ответственность сторон</w:t>
      </w:r>
    </w:p>
    <w:p w14:paraId="75171227" w14:textId="77777777" w:rsidR="00C33FD0" w:rsidRPr="00666F71" w:rsidRDefault="00C33FD0" w:rsidP="00D371C9">
      <w:pPr>
        <w:ind w:left="708" w:right="284" w:firstLine="708"/>
        <w:jc w:val="both"/>
        <w:rPr>
          <w:b/>
          <w:sz w:val="28"/>
          <w:szCs w:val="28"/>
        </w:rPr>
      </w:pPr>
    </w:p>
    <w:p w14:paraId="11204E84" w14:textId="77777777" w:rsidR="00E2550A" w:rsidRPr="00666F71" w:rsidRDefault="00E2550A" w:rsidP="00D371C9">
      <w:pPr>
        <w:numPr>
          <w:ilvl w:val="0"/>
          <w:numId w:val="2"/>
        </w:numPr>
        <w:ind w:right="284"/>
        <w:jc w:val="center"/>
        <w:rPr>
          <w:b/>
          <w:sz w:val="28"/>
          <w:szCs w:val="28"/>
        </w:rPr>
      </w:pPr>
      <w:r w:rsidRPr="00666F71">
        <w:rPr>
          <w:b/>
          <w:sz w:val="28"/>
          <w:szCs w:val="28"/>
        </w:rPr>
        <w:t>Дополнительные условия</w:t>
      </w:r>
    </w:p>
    <w:p w14:paraId="178D377D" w14:textId="77777777" w:rsidR="00812757" w:rsidRPr="00666F71" w:rsidRDefault="00812757" w:rsidP="00D371C9">
      <w:pPr>
        <w:ind w:right="284"/>
        <w:jc w:val="both"/>
        <w:rPr>
          <w:sz w:val="22"/>
          <w:szCs w:val="22"/>
        </w:rPr>
      </w:pPr>
    </w:p>
    <w:p w14:paraId="1F967068" w14:textId="77777777" w:rsidR="00524333" w:rsidRPr="00666F71" w:rsidRDefault="00E60A8C" w:rsidP="00D371C9">
      <w:pPr>
        <w:ind w:left="1416" w:right="284" w:firstLine="708"/>
        <w:rPr>
          <w:b/>
          <w:sz w:val="28"/>
          <w:szCs w:val="28"/>
        </w:rPr>
      </w:pPr>
      <w:r w:rsidRPr="00666F71">
        <w:rPr>
          <w:b/>
          <w:sz w:val="28"/>
          <w:szCs w:val="28"/>
        </w:rPr>
        <w:t xml:space="preserve">                  </w:t>
      </w:r>
      <w:r w:rsidR="00524333" w:rsidRPr="00666F71">
        <w:rPr>
          <w:b/>
          <w:sz w:val="28"/>
          <w:szCs w:val="28"/>
        </w:rPr>
        <w:t>6.</w:t>
      </w:r>
      <w:r w:rsidRPr="00666F71">
        <w:rPr>
          <w:b/>
          <w:sz w:val="28"/>
          <w:szCs w:val="28"/>
        </w:rPr>
        <w:t xml:space="preserve"> </w:t>
      </w:r>
      <w:r w:rsidR="00524333" w:rsidRPr="00666F71">
        <w:rPr>
          <w:b/>
          <w:sz w:val="28"/>
          <w:szCs w:val="28"/>
        </w:rPr>
        <w:t>Срок действия договора</w:t>
      </w:r>
    </w:p>
    <w:p w14:paraId="39F06504" w14:textId="77777777" w:rsidR="00461BB8" w:rsidRDefault="00461BB8" w:rsidP="00A632F3">
      <w:pPr>
        <w:ind w:right="284"/>
        <w:jc w:val="center"/>
        <w:rPr>
          <w:b/>
          <w:sz w:val="28"/>
          <w:szCs w:val="28"/>
        </w:rPr>
      </w:pPr>
    </w:p>
    <w:p w14:paraId="401E1146" w14:textId="77777777" w:rsidR="00461BB8" w:rsidRDefault="00461BB8" w:rsidP="00A632F3">
      <w:pPr>
        <w:ind w:right="284"/>
        <w:jc w:val="center"/>
        <w:rPr>
          <w:b/>
          <w:sz w:val="28"/>
          <w:szCs w:val="28"/>
        </w:rPr>
      </w:pPr>
    </w:p>
    <w:p w14:paraId="2222C28F" w14:textId="77777777" w:rsidR="00461BB8" w:rsidRDefault="00461BB8" w:rsidP="00A632F3">
      <w:pPr>
        <w:ind w:right="284"/>
        <w:jc w:val="center"/>
        <w:rPr>
          <w:b/>
          <w:sz w:val="28"/>
          <w:szCs w:val="28"/>
        </w:rPr>
      </w:pPr>
    </w:p>
    <w:p w14:paraId="40A79FD3" w14:textId="77777777" w:rsidR="00461BB8" w:rsidRDefault="00461BB8" w:rsidP="00A632F3">
      <w:pPr>
        <w:ind w:right="284"/>
        <w:jc w:val="center"/>
        <w:rPr>
          <w:b/>
          <w:sz w:val="28"/>
          <w:szCs w:val="28"/>
        </w:rPr>
      </w:pPr>
    </w:p>
    <w:p w14:paraId="328DDC98" w14:textId="2A8EBAF9" w:rsidR="00A632F3" w:rsidRPr="00A632F3" w:rsidRDefault="00A632F3" w:rsidP="00A632F3">
      <w:pPr>
        <w:ind w:right="284"/>
        <w:jc w:val="center"/>
        <w:rPr>
          <w:sz w:val="22"/>
          <w:szCs w:val="22"/>
        </w:rPr>
      </w:pPr>
      <w:r>
        <w:rPr>
          <w:b/>
          <w:sz w:val="28"/>
          <w:szCs w:val="28"/>
        </w:rPr>
        <w:t>7</w:t>
      </w:r>
      <w:r w:rsidRPr="00666F7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Реквизиты сторон</w:t>
      </w:r>
    </w:p>
    <w:p w14:paraId="0754821F" w14:textId="77777777" w:rsidR="002A1521" w:rsidRPr="00A632F3" w:rsidRDefault="002A1521" w:rsidP="00D371C9">
      <w:pPr>
        <w:ind w:right="284"/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955"/>
      </w:tblGrid>
      <w:tr w:rsidR="002A1521" w:rsidRPr="002A1521" w14:paraId="28905917" w14:textId="77777777" w:rsidTr="00A632F3">
        <w:tc>
          <w:tcPr>
            <w:tcW w:w="5353" w:type="dxa"/>
            <w:shd w:val="clear" w:color="auto" w:fill="auto"/>
          </w:tcPr>
          <w:p w14:paraId="56B207CC" w14:textId="3D69E3FA" w:rsidR="00A632F3" w:rsidRDefault="002A1521" w:rsidP="00461BB8">
            <w:pPr>
              <w:rPr>
                <w:b/>
                <w:sz w:val="22"/>
                <w:szCs w:val="22"/>
              </w:rPr>
            </w:pPr>
            <w:r w:rsidRPr="002A1521">
              <w:rPr>
                <w:b/>
                <w:sz w:val="22"/>
                <w:szCs w:val="22"/>
              </w:rPr>
              <w:t xml:space="preserve">Исполнитель:                                                                                          </w:t>
            </w:r>
          </w:p>
          <w:p w14:paraId="225BBA19" w14:textId="33FF277A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5E9A375B" w14:textId="5D4A7533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0C7F08E3" w14:textId="00849A66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7A23FBCA" w14:textId="517F7230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214C7FEB" w14:textId="0ED4241B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7B79C917" w14:textId="0A247AC9" w:rsidR="00461BB8" w:rsidRDefault="00461BB8" w:rsidP="00461BB8">
            <w:pPr>
              <w:rPr>
                <w:b/>
                <w:sz w:val="22"/>
                <w:szCs w:val="22"/>
              </w:rPr>
            </w:pPr>
          </w:p>
          <w:p w14:paraId="34871536" w14:textId="77777777" w:rsidR="00461BB8" w:rsidRPr="00A632F3" w:rsidRDefault="00461BB8" w:rsidP="00461BB8">
            <w:pPr>
              <w:rPr>
                <w:sz w:val="22"/>
                <w:szCs w:val="22"/>
              </w:rPr>
            </w:pPr>
          </w:p>
          <w:p w14:paraId="06E213BA" w14:textId="77777777" w:rsidR="002A1521" w:rsidRDefault="002A1521" w:rsidP="00A632F3">
            <w:pPr>
              <w:rPr>
                <w:sz w:val="22"/>
                <w:szCs w:val="22"/>
              </w:rPr>
            </w:pPr>
          </w:p>
          <w:p w14:paraId="2A1B684A" w14:textId="77777777" w:rsidR="00A632F3" w:rsidRPr="002A1521" w:rsidRDefault="00A632F3" w:rsidP="00A632F3">
            <w:pPr>
              <w:rPr>
                <w:sz w:val="22"/>
                <w:szCs w:val="22"/>
              </w:rPr>
            </w:pPr>
          </w:p>
          <w:p w14:paraId="787CAEAE" w14:textId="518C941B" w:rsidR="002A1521" w:rsidRPr="002A1521" w:rsidRDefault="00461BB8" w:rsidP="00A632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A632F3">
              <w:rPr>
                <w:sz w:val="22"/>
                <w:szCs w:val="22"/>
              </w:rPr>
              <w:t>иректор ____________</w:t>
            </w:r>
            <w:r w:rsidR="002A1521" w:rsidRPr="002A15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55" w:type="dxa"/>
            <w:shd w:val="clear" w:color="auto" w:fill="auto"/>
          </w:tcPr>
          <w:p w14:paraId="62463435" w14:textId="77777777" w:rsidR="002A1521" w:rsidRPr="002A1521" w:rsidRDefault="002A1521" w:rsidP="002A1521">
            <w:pPr>
              <w:jc w:val="both"/>
              <w:rPr>
                <w:b/>
                <w:sz w:val="22"/>
                <w:szCs w:val="22"/>
              </w:rPr>
            </w:pPr>
            <w:r w:rsidRPr="002A1521">
              <w:rPr>
                <w:b/>
                <w:sz w:val="22"/>
                <w:szCs w:val="22"/>
              </w:rPr>
              <w:t>Заказчик:</w:t>
            </w:r>
          </w:p>
          <w:p w14:paraId="3A4DBDC8" w14:textId="77777777" w:rsidR="00C2345F" w:rsidRPr="00712E32" w:rsidRDefault="00C2345F" w:rsidP="00C2345F">
            <w:pPr>
              <w:rPr>
                <w:sz w:val="22"/>
                <w:szCs w:val="22"/>
              </w:rPr>
            </w:pPr>
            <w:proofErr w:type="gramStart"/>
            <w:r w:rsidRPr="00712E32">
              <w:rPr>
                <w:sz w:val="22"/>
                <w:szCs w:val="22"/>
              </w:rPr>
              <w:t xml:space="preserve">{{ </w:t>
            </w:r>
            <w:r>
              <w:rPr>
                <w:sz w:val="22"/>
                <w:szCs w:val="22"/>
                <w:lang w:val="en-US"/>
              </w:rPr>
              <w:t>name</w:t>
            </w:r>
            <w:proofErr w:type="gramEnd"/>
            <w:r w:rsidRPr="00712E32">
              <w:rPr>
                <w:sz w:val="22"/>
                <w:szCs w:val="22"/>
              </w:rPr>
              <w:t xml:space="preserve"> }}</w:t>
            </w:r>
          </w:p>
          <w:p w14:paraId="5376640B" w14:textId="77777777" w:rsidR="002A1521" w:rsidRPr="002A1521" w:rsidRDefault="002A1521" w:rsidP="002A1521">
            <w:pPr>
              <w:rPr>
                <w:sz w:val="22"/>
                <w:szCs w:val="22"/>
              </w:rPr>
            </w:pPr>
            <w:r w:rsidRPr="002A1521">
              <w:rPr>
                <w:sz w:val="22"/>
                <w:szCs w:val="22"/>
              </w:rPr>
              <w:t xml:space="preserve">Дата </w:t>
            </w:r>
            <w:proofErr w:type="gramStart"/>
            <w:r w:rsidRPr="002A1521">
              <w:rPr>
                <w:sz w:val="22"/>
                <w:szCs w:val="22"/>
              </w:rPr>
              <w:t>рождения:.</w:t>
            </w:r>
            <w:proofErr w:type="gramEnd"/>
          </w:p>
          <w:p w14:paraId="7FE8D149" w14:textId="77777777" w:rsidR="002A1521" w:rsidRPr="002A1521" w:rsidRDefault="002A1521" w:rsidP="002A1521">
            <w:pPr>
              <w:rPr>
                <w:sz w:val="22"/>
                <w:szCs w:val="22"/>
              </w:rPr>
            </w:pPr>
            <w:r w:rsidRPr="002A1521">
              <w:rPr>
                <w:sz w:val="22"/>
                <w:szCs w:val="22"/>
              </w:rPr>
              <w:t xml:space="preserve">Паспорт: серия   номер </w:t>
            </w:r>
          </w:p>
          <w:p w14:paraId="21B1CED0" w14:textId="77777777" w:rsidR="00EF4331" w:rsidRPr="00A632F3" w:rsidRDefault="002A1521" w:rsidP="002A1521">
            <w:pPr>
              <w:rPr>
                <w:sz w:val="20"/>
                <w:szCs w:val="20"/>
              </w:rPr>
            </w:pPr>
            <w:r w:rsidRPr="002A1521">
              <w:rPr>
                <w:sz w:val="20"/>
                <w:szCs w:val="20"/>
              </w:rPr>
              <w:t xml:space="preserve">Выдан: </w:t>
            </w:r>
          </w:p>
          <w:p w14:paraId="3D57CD9D" w14:textId="77777777" w:rsidR="002A1521" w:rsidRPr="002A1521" w:rsidRDefault="002A1521" w:rsidP="002A1521">
            <w:pPr>
              <w:rPr>
                <w:sz w:val="22"/>
                <w:szCs w:val="22"/>
              </w:rPr>
            </w:pPr>
            <w:r w:rsidRPr="002A1521">
              <w:rPr>
                <w:sz w:val="22"/>
                <w:szCs w:val="22"/>
              </w:rPr>
              <w:t>Дата выдачи: г.</w:t>
            </w:r>
          </w:p>
          <w:p w14:paraId="6C77E7E2" w14:textId="77777777" w:rsidR="002A1521" w:rsidRPr="002A1521" w:rsidRDefault="002A1521" w:rsidP="002A1521">
            <w:pPr>
              <w:rPr>
                <w:color w:val="000000"/>
                <w:sz w:val="22"/>
                <w:szCs w:val="22"/>
              </w:rPr>
            </w:pPr>
            <w:r w:rsidRPr="002A1521">
              <w:rPr>
                <w:sz w:val="22"/>
                <w:szCs w:val="22"/>
              </w:rPr>
              <w:t>Зарегистрирован:</w:t>
            </w:r>
            <w:r w:rsidRPr="002A1521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C2345F" w:rsidRPr="00B20DD9">
              <w:rPr>
                <w:color w:val="000000"/>
                <w:sz w:val="22"/>
                <w:szCs w:val="22"/>
              </w:rPr>
              <w:t xml:space="preserve">{{ </w:t>
            </w:r>
            <w:r w:rsidR="00C2345F">
              <w:rPr>
                <w:color w:val="000000"/>
                <w:sz w:val="22"/>
                <w:szCs w:val="22"/>
                <w:lang w:val="en-US"/>
              </w:rPr>
              <w:t>address</w:t>
            </w:r>
            <w:proofErr w:type="gramEnd"/>
            <w:r w:rsidR="00C2345F" w:rsidRPr="00B20DD9">
              <w:rPr>
                <w:color w:val="000000"/>
                <w:sz w:val="22"/>
                <w:szCs w:val="22"/>
              </w:rPr>
              <w:t xml:space="preserve"> }}</w:t>
            </w:r>
          </w:p>
          <w:p w14:paraId="4F07BFDD" w14:textId="77777777" w:rsidR="002A1521" w:rsidRPr="00C2345F" w:rsidRDefault="002A1521" w:rsidP="002A1521">
            <w:pPr>
              <w:rPr>
                <w:sz w:val="22"/>
              </w:rPr>
            </w:pPr>
            <w:r w:rsidRPr="00C2345F">
              <w:rPr>
                <w:sz w:val="22"/>
              </w:rPr>
              <w:t xml:space="preserve">Контактные телефоны: </w:t>
            </w:r>
            <w:proofErr w:type="gramStart"/>
            <w:r w:rsidR="00C2345F" w:rsidRPr="00B20DD9">
              <w:rPr>
                <w:color w:val="000000"/>
                <w:sz w:val="22"/>
                <w:szCs w:val="22"/>
              </w:rPr>
              <w:t xml:space="preserve">{{ </w:t>
            </w:r>
            <w:r w:rsidR="00C2345F">
              <w:rPr>
                <w:color w:val="000000"/>
                <w:sz w:val="22"/>
                <w:szCs w:val="22"/>
                <w:lang w:val="en-US"/>
              </w:rPr>
              <w:t>phone</w:t>
            </w:r>
            <w:proofErr w:type="gramEnd"/>
            <w:r w:rsidR="00C2345F" w:rsidRPr="00B20DD9">
              <w:rPr>
                <w:color w:val="000000"/>
                <w:sz w:val="22"/>
                <w:szCs w:val="22"/>
              </w:rPr>
              <w:t xml:space="preserve"> }}</w:t>
            </w:r>
          </w:p>
          <w:p w14:paraId="77585760" w14:textId="77777777" w:rsidR="002A1521" w:rsidRDefault="002A1521" w:rsidP="002A1521"/>
          <w:p w14:paraId="131CF2C4" w14:textId="77777777" w:rsidR="002A1521" w:rsidRPr="002A1521" w:rsidRDefault="00A632F3" w:rsidP="002A1521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2A1521" w:rsidRPr="002A1521">
              <w:rPr>
                <w:sz w:val="22"/>
                <w:szCs w:val="22"/>
              </w:rPr>
              <w:t>_______________________________</w:t>
            </w:r>
          </w:p>
          <w:p w14:paraId="589A0A77" w14:textId="77777777" w:rsidR="002A1521" w:rsidRPr="00A632F3" w:rsidRDefault="002A1521" w:rsidP="00122F27">
            <w:pPr>
              <w:rPr>
                <w:sz w:val="16"/>
                <w:szCs w:val="16"/>
              </w:rPr>
            </w:pPr>
            <w:r w:rsidRPr="00A632F3">
              <w:rPr>
                <w:sz w:val="16"/>
                <w:szCs w:val="16"/>
              </w:rPr>
              <w:t xml:space="preserve">             </w:t>
            </w:r>
            <w:r w:rsidR="00A632F3">
              <w:rPr>
                <w:sz w:val="16"/>
                <w:szCs w:val="16"/>
              </w:rPr>
              <w:t xml:space="preserve">                            </w:t>
            </w:r>
            <w:r w:rsidRPr="00A632F3">
              <w:rPr>
                <w:sz w:val="16"/>
                <w:szCs w:val="16"/>
              </w:rPr>
              <w:t>(подпись заказчика</w:t>
            </w:r>
            <w:r w:rsidRPr="00A632F3">
              <w:rPr>
                <w:b/>
                <w:sz w:val="16"/>
                <w:szCs w:val="16"/>
              </w:rPr>
              <w:t>)</w:t>
            </w:r>
          </w:p>
        </w:tc>
      </w:tr>
    </w:tbl>
    <w:p w14:paraId="44B68360" w14:textId="77777777" w:rsidR="00585929" w:rsidRPr="00666F71" w:rsidRDefault="00585929" w:rsidP="00122F27">
      <w:pPr>
        <w:rPr>
          <w:sz w:val="22"/>
          <w:szCs w:val="22"/>
        </w:rPr>
      </w:pPr>
    </w:p>
    <w:sectPr w:rsidR="00585929" w:rsidRPr="00666F71" w:rsidSect="00CE527F">
      <w:type w:val="continuous"/>
      <w:pgSz w:w="11906" w:h="16838"/>
      <w:pgMar w:top="567" w:right="68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7C40"/>
    <w:multiLevelType w:val="multilevel"/>
    <w:tmpl w:val="288874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1470DD"/>
    <w:multiLevelType w:val="hybridMultilevel"/>
    <w:tmpl w:val="A818385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760"/>
    <w:rsid w:val="00000170"/>
    <w:rsid w:val="00000193"/>
    <w:rsid w:val="00000558"/>
    <w:rsid w:val="0000071B"/>
    <w:rsid w:val="0000080A"/>
    <w:rsid w:val="00000979"/>
    <w:rsid w:val="00000EBA"/>
    <w:rsid w:val="00001E1E"/>
    <w:rsid w:val="00002042"/>
    <w:rsid w:val="00002D6D"/>
    <w:rsid w:val="000033E0"/>
    <w:rsid w:val="00003749"/>
    <w:rsid w:val="00003F39"/>
    <w:rsid w:val="00004593"/>
    <w:rsid w:val="00004931"/>
    <w:rsid w:val="0000637B"/>
    <w:rsid w:val="000065AB"/>
    <w:rsid w:val="00006850"/>
    <w:rsid w:val="00006C3C"/>
    <w:rsid w:val="00006CDA"/>
    <w:rsid w:val="0000726E"/>
    <w:rsid w:val="00007E78"/>
    <w:rsid w:val="00010101"/>
    <w:rsid w:val="0001036D"/>
    <w:rsid w:val="00010CF7"/>
    <w:rsid w:val="00011305"/>
    <w:rsid w:val="0001141D"/>
    <w:rsid w:val="0001173D"/>
    <w:rsid w:val="0001191C"/>
    <w:rsid w:val="0001231B"/>
    <w:rsid w:val="00012849"/>
    <w:rsid w:val="00013343"/>
    <w:rsid w:val="000139E2"/>
    <w:rsid w:val="00013C6D"/>
    <w:rsid w:val="0001414B"/>
    <w:rsid w:val="00014391"/>
    <w:rsid w:val="000145E3"/>
    <w:rsid w:val="0001487F"/>
    <w:rsid w:val="000149BD"/>
    <w:rsid w:val="00014BAA"/>
    <w:rsid w:val="00014C7A"/>
    <w:rsid w:val="00014C86"/>
    <w:rsid w:val="00015BF5"/>
    <w:rsid w:val="00016025"/>
    <w:rsid w:val="000168F3"/>
    <w:rsid w:val="000169D0"/>
    <w:rsid w:val="00016AAA"/>
    <w:rsid w:val="00020107"/>
    <w:rsid w:val="00020218"/>
    <w:rsid w:val="0002035D"/>
    <w:rsid w:val="000203CD"/>
    <w:rsid w:val="0002045C"/>
    <w:rsid w:val="00020758"/>
    <w:rsid w:val="00020867"/>
    <w:rsid w:val="00020C6E"/>
    <w:rsid w:val="00020DF4"/>
    <w:rsid w:val="000220CA"/>
    <w:rsid w:val="0002223A"/>
    <w:rsid w:val="0002226F"/>
    <w:rsid w:val="00022766"/>
    <w:rsid w:val="000241BB"/>
    <w:rsid w:val="000243B7"/>
    <w:rsid w:val="000244B4"/>
    <w:rsid w:val="000249CA"/>
    <w:rsid w:val="00024B28"/>
    <w:rsid w:val="00024C3B"/>
    <w:rsid w:val="0002515B"/>
    <w:rsid w:val="000258BD"/>
    <w:rsid w:val="00025945"/>
    <w:rsid w:val="00026151"/>
    <w:rsid w:val="0002627C"/>
    <w:rsid w:val="00026594"/>
    <w:rsid w:val="00026658"/>
    <w:rsid w:val="0002674D"/>
    <w:rsid w:val="00026904"/>
    <w:rsid w:val="00026E79"/>
    <w:rsid w:val="0002705E"/>
    <w:rsid w:val="00027257"/>
    <w:rsid w:val="000274CF"/>
    <w:rsid w:val="00027F95"/>
    <w:rsid w:val="00030153"/>
    <w:rsid w:val="000309E1"/>
    <w:rsid w:val="00030F55"/>
    <w:rsid w:val="00031B7C"/>
    <w:rsid w:val="00031C35"/>
    <w:rsid w:val="0003254C"/>
    <w:rsid w:val="000326D6"/>
    <w:rsid w:val="000329C9"/>
    <w:rsid w:val="00032BA7"/>
    <w:rsid w:val="00032F7C"/>
    <w:rsid w:val="000336D9"/>
    <w:rsid w:val="0003468A"/>
    <w:rsid w:val="00034811"/>
    <w:rsid w:val="00034ADA"/>
    <w:rsid w:val="00034FB4"/>
    <w:rsid w:val="00035024"/>
    <w:rsid w:val="00035259"/>
    <w:rsid w:val="0003532C"/>
    <w:rsid w:val="000353CC"/>
    <w:rsid w:val="000353F9"/>
    <w:rsid w:val="00035CCA"/>
    <w:rsid w:val="00036334"/>
    <w:rsid w:val="00036536"/>
    <w:rsid w:val="000365E3"/>
    <w:rsid w:val="00036CEC"/>
    <w:rsid w:val="00037136"/>
    <w:rsid w:val="000371AF"/>
    <w:rsid w:val="0003735A"/>
    <w:rsid w:val="00037D38"/>
    <w:rsid w:val="00037E7E"/>
    <w:rsid w:val="000400EC"/>
    <w:rsid w:val="00040242"/>
    <w:rsid w:val="000402A9"/>
    <w:rsid w:val="00040ADD"/>
    <w:rsid w:val="00041260"/>
    <w:rsid w:val="00041CF1"/>
    <w:rsid w:val="000423BD"/>
    <w:rsid w:val="000425C4"/>
    <w:rsid w:val="000425F1"/>
    <w:rsid w:val="00042679"/>
    <w:rsid w:val="00042C01"/>
    <w:rsid w:val="00042D45"/>
    <w:rsid w:val="00042E3B"/>
    <w:rsid w:val="00043809"/>
    <w:rsid w:val="00044454"/>
    <w:rsid w:val="00044747"/>
    <w:rsid w:val="00044786"/>
    <w:rsid w:val="000450B2"/>
    <w:rsid w:val="000452EF"/>
    <w:rsid w:val="00045AC8"/>
    <w:rsid w:val="000468E2"/>
    <w:rsid w:val="00046E16"/>
    <w:rsid w:val="000478E3"/>
    <w:rsid w:val="000479D7"/>
    <w:rsid w:val="00047FA2"/>
    <w:rsid w:val="00047FBE"/>
    <w:rsid w:val="000500A7"/>
    <w:rsid w:val="000509A1"/>
    <w:rsid w:val="00050E01"/>
    <w:rsid w:val="00050F9B"/>
    <w:rsid w:val="00051475"/>
    <w:rsid w:val="00052151"/>
    <w:rsid w:val="00052364"/>
    <w:rsid w:val="000524C2"/>
    <w:rsid w:val="00052AAE"/>
    <w:rsid w:val="00053292"/>
    <w:rsid w:val="000534A6"/>
    <w:rsid w:val="00053C24"/>
    <w:rsid w:val="00054304"/>
    <w:rsid w:val="00054B04"/>
    <w:rsid w:val="00054D0C"/>
    <w:rsid w:val="0005504C"/>
    <w:rsid w:val="00055162"/>
    <w:rsid w:val="00055456"/>
    <w:rsid w:val="00055904"/>
    <w:rsid w:val="00056AF9"/>
    <w:rsid w:val="000570A4"/>
    <w:rsid w:val="00057735"/>
    <w:rsid w:val="00057827"/>
    <w:rsid w:val="000578AD"/>
    <w:rsid w:val="00060026"/>
    <w:rsid w:val="00060355"/>
    <w:rsid w:val="0006057A"/>
    <w:rsid w:val="000607AB"/>
    <w:rsid w:val="00060D0E"/>
    <w:rsid w:val="000611E1"/>
    <w:rsid w:val="00061321"/>
    <w:rsid w:val="000614BC"/>
    <w:rsid w:val="0006177C"/>
    <w:rsid w:val="0006195B"/>
    <w:rsid w:val="00061C23"/>
    <w:rsid w:val="00061CAF"/>
    <w:rsid w:val="00062AB6"/>
    <w:rsid w:val="00062EFB"/>
    <w:rsid w:val="000639E9"/>
    <w:rsid w:val="00063AA4"/>
    <w:rsid w:val="00063B08"/>
    <w:rsid w:val="00063B3F"/>
    <w:rsid w:val="0006426B"/>
    <w:rsid w:val="000649EB"/>
    <w:rsid w:val="00064C24"/>
    <w:rsid w:val="000653F4"/>
    <w:rsid w:val="000654BB"/>
    <w:rsid w:val="00065837"/>
    <w:rsid w:val="00065E03"/>
    <w:rsid w:val="000660FF"/>
    <w:rsid w:val="0006646C"/>
    <w:rsid w:val="000670A0"/>
    <w:rsid w:val="000672E0"/>
    <w:rsid w:val="000675A5"/>
    <w:rsid w:val="00067C08"/>
    <w:rsid w:val="00070581"/>
    <w:rsid w:val="00070EE7"/>
    <w:rsid w:val="00071852"/>
    <w:rsid w:val="00071E27"/>
    <w:rsid w:val="00072320"/>
    <w:rsid w:val="0007273F"/>
    <w:rsid w:val="00073038"/>
    <w:rsid w:val="0007364A"/>
    <w:rsid w:val="000740DA"/>
    <w:rsid w:val="00074115"/>
    <w:rsid w:val="0007467F"/>
    <w:rsid w:val="0007479E"/>
    <w:rsid w:val="00074806"/>
    <w:rsid w:val="00074A03"/>
    <w:rsid w:val="00075084"/>
    <w:rsid w:val="0007531A"/>
    <w:rsid w:val="000755A2"/>
    <w:rsid w:val="000757D6"/>
    <w:rsid w:val="0007590C"/>
    <w:rsid w:val="00075C8B"/>
    <w:rsid w:val="00076063"/>
    <w:rsid w:val="00076150"/>
    <w:rsid w:val="00076648"/>
    <w:rsid w:val="0007668B"/>
    <w:rsid w:val="00077096"/>
    <w:rsid w:val="00077440"/>
    <w:rsid w:val="00077814"/>
    <w:rsid w:val="00077E1A"/>
    <w:rsid w:val="0008023C"/>
    <w:rsid w:val="00080434"/>
    <w:rsid w:val="00080564"/>
    <w:rsid w:val="00080791"/>
    <w:rsid w:val="000813E0"/>
    <w:rsid w:val="000816A8"/>
    <w:rsid w:val="00081919"/>
    <w:rsid w:val="00081B4F"/>
    <w:rsid w:val="00082130"/>
    <w:rsid w:val="00082E72"/>
    <w:rsid w:val="00083375"/>
    <w:rsid w:val="000833CB"/>
    <w:rsid w:val="000834B7"/>
    <w:rsid w:val="00083BF6"/>
    <w:rsid w:val="0008407F"/>
    <w:rsid w:val="00084459"/>
    <w:rsid w:val="000845FB"/>
    <w:rsid w:val="00084BB9"/>
    <w:rsid w:val="00084FBD"/>
    <w:rsid w:val="0008508F"/>
    <w:rsid w:val="00085314"/>
    <w:rsid w:val="000856CB"/>
    <w:rsid w:val="00085B7A"/>
    <w:rsid w:val="00085CC6"/>
    <w:rsid w:val="00086007"/>
    <w:rsid w:val="000864D4"/>
    <w:rsid w:val="000864F2"/>
    <w:rsid w:val="00086787"/>
    <w:rsid w:val="00086B32"/>
    <w:rsid w:val="00087665"/>
    <w:rsid w:val="00087AB5"/>
    <w:rsid w:val="00087DEA"/>
    <w:rsid w:val="00090BEE"/>
    <w:rsid w:val="00090FEA"/>
    <w:rsid w:val="0009130C"/>
    <w:rsid w:val="00091731"/>
    <w:rsid w:val="00091A56"/>
    <w:rsid w:val="00091D3B"/>
    <w:rsid w:val="00091D91"/>
    <w:rsid w:val="00092018"/>
    <w:rsid w:val="00092158"/>
    <w:rsid w:val="00092A72"/>
    <w:rsid w:val="00092DBF"/>
    <w:rsid w:val="00093E4D"/>
    <w:rsid w:val="000942FB"/>
    <w:rsid w:val="0009639C"/>
    <w:rsid w:val="000967E8"/>
    <w:rsid w:val="00096DA9"/>
    <w:rsid w:val="000A0050"/>
    <w:rsid w:val="000A04FF"/>
    <w:rsid w:val="000A0591"/>
    <w:rsid w:val="000A07C7"/>
    <w:rsid w:val="000A0962"/>
    <w:rsid w:val="000A09D9"/>
    <w:rsid w:val="000A0E50"/>
    <w:rsid w:val="000A0F02"/>
    <w:rsid w:val="000A1C78"/>
    <w:rsid w:val="000A1E75"/>
    <w:rsid w:val="000A248F"/>
    <w:rsid w:val="000A24D5"/>
    <w:rsid w:val="000A3616"/>
    <w:rsid w:val="000A361D"/>
    <w:rsid w:val="000A40DD"/>
    <w:rsid w:val="000A43D4"/>
    <w:rsid w:val="000A4402"/>
    <w:rsid w:val="000A4571"/>
    <w:rsid w:val="000A4705"/>
    <w:rsid w:val="000A47DF"/>
    <w:rsid w:val="000A4B99"/>
    <w:rsid w:val="000A4C93"/>
    <w:rsid w:val="000A4DD7"/>
    <w:rsid w:val="000A51D2"/>
    <w:rsid w:val="000A575B"/>
    <w:rsid w:val="000A5974"/>
    <w:rsid w:val="000A5FB5"/>
    <w:rsid w:val="000A5FDC"/>
    <w:rsid w:val="000A672E"/>
    <w:rsid w:val="000A6B82"/>
    <w:rsid w:val="000A6E80"/>
    <w:rsid w:val="000A7476"/>
    <w:rsid w:val="000A76BE"/>
    <w:rsid w:val="000A7B9E"/>
    <w:rsid w:val="000A7CEA"/>
    <w:rsid w:val="000A7F4F"/>
    <w:rsid w:val="000B01D0"/>
    <w:rsid w:val="000B0392"/>
    <w:rsid w:val="000B07C2"/>
    <w:rsid w:val="000B0AB8"/>
    <w:rsid w:val="000B0ACF"/>
    <w:rsid w:val="000B0DB3"/>
    <w:rsid w:val="000B11FD"/>
    <w:rsid w:val="000B15C6"/>
    <w:rsid w:val="000B1C85"/>
    <w:rsid w:val="000B1D92"/>
    <w:rsid w:val="000B22DE"/>
    <w:rsid w:val="000B26A8"/>
    <w:rsid w:val="000B2B80"/>
    <w:rsid w:val="000B2D40"/>
    <w:rsid w:val="000B2E75"/>
    <w:rsid w:val="000B2EE7"/>
    <w:rsid w:val="000B317C"/>
    <w:rsid w:val="000B319B"/>
    <w:rsid w:val="000B36FD"/>
    <w:rsid w:val="000B3A1E"/>
    <w:rsid w:val="000B3DBB"/>
    <w:rsid w:val="000B3E1E"/>
    <w:rsid w:val="000B4864"/>
    <w:rsid w:val="000B4E43"/>
    <w:rsid w:val="000B4F35"/>
    <w:rsid w:val="000B5292"/>
    <w:rsid w:val="000B603D"/>
    <w:rsid w:val="000B6298"/>
    <w:rsid w:val="000B63E0"/>
    <w:rsid w:val="000B6425"/>
    <w:rsid w:val="000B6698"/>
    <w:rsid w:val="000B6A7F"/>
    <w:rsid w:val="000B72D6"/>
    <w:rsid w:val="000B75A9"/>
    <w:rsid w:val="000B7DB0"/>
    <w:rsid w:val="000B7EBD"/>
    <w:rsid w:val="000C00DB"/>
    <w:rsid w:val="000C02AE"/>
    <w:rsid w:val="000C0C3D"/>
    <w:rsid w:val="000C0D40"/>
    <w:rsid w:val="000C0E25"/>
    <w:rsid w:val="000C11C7"/>
    <w:rsid w:val="000C11D3"/>
    <w:rsid w:val="000C14C0"/>
    <w:rsid w:val="000C1625"/>
    <w:rsid w:val="000C171F"/>
    <w:rsid w:val="000C2144"/>
    <w:rsid w:val="000C216D"/>
    <w:rsid w:val="000C2585"/>
    <w:rsid w:val="000C2650"/>
    <w:rsid w:val="000C2B36"/>
    <w:rsid w:val="000C31C3"/>
    <w:rsid w:val="000C34F5"/>
    <w:rsid w:val="000C39A6"/>
    <w:rsid w:val="000C43A5"/>
    <w:rsid w:val="000C4508"/>
    <w:rsid w:val="000C461E"/>
    <w:rsid w:val="000C49CA"/>
    <w:rsid w:val="000C4EF9"/>
    <w:rsid w:val="000C5007"/>
    <w:rsid w:val="000C52D0"/>
    <w:rsid w:val="000C5390"/>
    <w:rsid w:val="000C5666"/>
    <w:rsid w:val="000C5848"/>
    <w:rsid w:val="000C5ADB"/>
    <w:rsid w:val="000C5B14"/>
    <w:rsid w:val="000C5C3F"/>
    <w:rsid w:val="000C60C0"/>
    <w:rsid w:val="000C6148"/>
    <w:rsid w:val="000C6191"/>
    <w:rsid w:val="000C6409"/>
    <w:rsid w:val="000C6723"/>
    <w:rsid w:val="000C6929"/>
    <w:rsid w:val="000C6BC7"/>
    <w:rsid w:val="000C7938"/>
    <w:rsid w:val="000C7BE2"/>
    <w:rsid w:val="000D0307"/>
    <w:rsid w:val="000D19D3"/>
    <w:rsid w:val="000D1C21"/>
    <w:rsid w:val="000D2340"/>
    <w:rsid w:val="000D25D1"/>
    <w:rsid w:val="000D2849"/>
    <w:rsid w:val="000D2BB7"/>
    <w:rsid w:val="000D2F3D"/>
    <w:rsid w:val="000D307A"/>
    <w:rsid w:val="000D30EB"/>
    <w:rsid w:val="000D3209"/>
    <w:rsid w:val="000D347D"/>
    <w:rsid w:val="000D39A1"/>
    <w:rsid w:val="000D3AD8"/>
    <w:rsid w:val="000D3E1E"/>
    <w:rsid w:val="000D4441"/>
    <w:rsid w:val="000D4DC0"/>
    <w:rsid w:val="000D54C4"/>
    <w:rsid w:val="000D561B"/>
    <w:rsid w:val="000D5CE2"/>
    <w:rsid w:val="000D5EF7"/>
    <w:rsid w:val="000D62CE"/>
    <w:rsid w:val="000D66BE"/>
    <w:rsid w:val="000D6BD5"/>
    <w:rsid w:val="000D6C37"/>
    <w:rsid w:val="000D6D0E"/>
    <w:rsid w:val="000D75B7"/>
    <w:rsid w:val="000D7902"/>
    <w:rsid w:val="000D7F8F"/>
    <w:rsid w:val="000E00D3"/>
    <w:rsid w:val="000E01EE"/>
    <w:rsid w:val="000E03EF"/>
    <w:rsid w:val="000E116C"/>
    <w:rsid w:val="000E1213"/>
    <w:rsid w:val="000E1579"/>
    <w:rsid w:val="000E1692"/>
    <w:rsid w:val="000E16DB"/>
    <w:rsid w:val="000E18D1"/>
    <w:rsid w:val="000E1AEA"/>
    <w:rsid w:val="000E1CE7"/>
    <w:rsid w:val="000E1F3D"/>
    <w:rsid w:val="000E21A6"/>
    <w:rsid w:val="000E2463"/>
    <w:rsid w:val="000E2935"/>
    <w:rsid w:val="000E2EB5"/>
    <w:rsid w:val="000E3673"/>
    <w:rsid w:val="000E36AE"/>
    <w:rsid w:val="000E3969"/>
    <w:rsid w:val="000E3BC0"/>
    <w:rsid w:val="000E4209"/>
    <w:rsid w:val="000E43D2"/>
    <w:rsid w:val="000E4CAA"/>
    <w:rsid w:val="000E4D5F"/>
    <w:rsid w:val="000E5A90"/>
    <w:rsid w:val="000E6C16"/>
    <w:rsid w:val="000E7483"/>
    <w:rsid w:val="000F08A9"/>
    <w:rsid w:val="000F0BE1"/>
    <w:rsid w:val="000F1569"/>
    <w:rsid w:val="000F1ADF"/>
    <w:rsid w:val="000F205B"/>
    <w:rsid w:val="000F20A0"/>
    <w:rsid w:val="000F2B39"/>
    <w:rsid w:val="000F2BCA"/>
    <w:rsid w:val="000F2C6B"/>
    <w:rsid w:val="000F3673"/>
    <w:rsid w:val="000F3B70"/>
    <w:rsid w:val="000F3CC2"/>
    <w:rsid w:val="000F40CC"/>
    <w:rsid w:val="000F40D0"/>
    <w:rsid w:val="000F4574"/>
    <w:rsid w:val="000F4781"/>
    <w:rsid w:val="000F49AA"/>
    <w:rsid w:val="000F4A98"/>
    <w:rsid w:val="000F5001"/>
    <w:rsid w:val="000F5064"/>
    <w:rsid w:val="000F5C89"/>
    <w:rsid w:val="000F5D3E"/>
    <w:rsid w:val="000F5FE5"/>
    <w:rsid w:val="000F6244"/>
    <w:rsid w:val="000F6332"/>
    <w:rsid w:val="000F63AB"/>
    <w:rsid w:val="000F64BE"/>
    <w:rsid w:val="000F6AC9"/>
    <w:rsid w:val="000F6DA7"/>
    <w:rsid w:val="000F70E5"/>
    <w:rsid w:val="000F758E"/>
    <w:rsid w:val="000F78D3"/>
    <w:rsid w:val="000F7A91"/>
    <w:rsid w:val="000F7C90"/>
    <w:rsid w:val="00100088"/>
    <w:rsid w:val="00100835"/>
    <w:rsid w:val="00100BA6"/>
    <w:rsid w:val="001011AA"/>
    <w:rsid w:val="00101275"/>
    <w:rsid w:val="001012D8"/>
    <w:rsid w:val="00101CA0"/>
    <w:rsid w:val="00101F81"/>
    <w:rsid w:val="00102108"/>
    <w:rsid w:val="001024CD"/>
    <w:rsid w:val="0010266E"/>
    <w:rsid w:val="00102ADD"/>
    <w:rsid w:val="00103150"/>
    <w:rsid w:val="00103212"/>
    <w:rsid w:val="00103D2C"/>
    <w:rsid w:val="0010403C"/>
    <w:rsid w:val="001051DC"/>
    <w:rsid w:val="001055DF"/>
    <w:rsid w:val="00105BD1"/>
    <w:rsid w:val="00106412"/>
    <w:rsid w:val="001065DC"/>
    <w:rsid w:val="00106607"/>
    <w:rsid w:val="00106B27"/>
    <w:rsid w:val="00106B9E"/>
    <w:rsid w:val="0010729C"/>
    <w:rsid w:val="00107557"/>
    <w:rsid w:val="00107788"/>
    <w:rsid w:val="00110BA5"/>
    <w:rsid w:val="00110C68"/>
    <w:rsid w:val="0011147E"/>
    <w:rsid w:val="001116C1"/>
    <w:rsid w:val="0011216D"/>
    <w:rsid w:val="00112446"/>
    <w:rsid w:val="001127B5"/>
    <w:rsid w:val="0011293C"/>
    <w:rsid w:val="00112F72"/>
    <w:rsid w:val="001130C4"/>
    <w:rsid w:val="001135A8"/>
    <w:rsid w:val="00113922"/>
    <w:rsid w:val="00113C50"/>
    <w:rsid w:val="00113D69"/>
    <w:rsid w:val="00113F3F"/>
    <w:rsid w:val="00114078"/>
    <w:rsid w:val="0011416C"/>
    <w:rsid w:val="00114646"/>
    <w:rsid w:val="001146F4"/>
    <w:rsid w:val="00114808"/>
    <w:rsid w:val="00114927"/>
    <w:rsid w:val="00115593"/>
    <w:rsid w:val="0011561C"/>
    <w:rsid w:val="00115784"/>
    <w:rsid w:val="00115C64"/>
    <w:rsid w:val="00115F4C"/>
    <w:rsid w:val="00116656"/>
    <w:rsid w:val="00116AB4"/>
    <w:rsid w:val="00116B8A"/>
    <w:rsid w:val="00116CDA"/>
    <w:rsid w:val="00116CFE"/>
    <w:rsid w:val="0011797E"/>
    <w:rsid w:val="001201FD"/>
    <w:rsid w:val="00120230"/>
    <w:rsid w:val="0012027E"/>
    <w:rsid w:val="001202CE"/>
    <w:rsid w:val="0012068B"/>
    <w:rsid w:val="00120B1C"/>
    <w:rsid w:val="00120BBA"/>
    <w:rsid w:val="00120E01"/>
    <w:rsid w:val="00120E68"/>
    <w:rsid w:val="001213C5"/>
    <w:rsid w:val="00121490"/>
    <w:rsid w:val="0012224F"/>
    <w:rsid w:val="001223A3"/>
    <w:rsid w:val="001224B8"/>
    <w:rsid w:val="00122EB1"/>
    <w:rsid w:val="00122F27"/>
    <w:rsid w:val="001231DE"/>
    <w:rsid w:val="0012373B"/>
    <w:rsid w:val="00123773"/>
    <w:rsid w:val="00123BBA"/>
    <w:rsid w:val="0012435F"/>
    <w:rsid w:val="001247E4"/>
    <w:rsid w:val="0012491D"/>
    <w:rsid w:val="00124AD5"/>
    <w:rsid w:val="00124DCA"/>
    <w:rsid w:val="00124DD2"/>
    <w:rsid w:val="001253B1"/>
    <w:rsid w:val="001254F8"/>
    <w:rsid w:val="0012577B"/>
    <w:rsid w:val="00125BF7"/>
    <w:rsid w:val="00125C18"/>
    <w:rsid w:val="00126021"/>
    <w:rsid w:val="00126298"/>
    <w:rsid w:val="00126627"/>
    <w:rsid w:val="00127787"/>
    <w:rsid w:val="00127985"/>
    <w:rsid w:val="001303B9"/>
    <w:rsid w:val="001308B4"/>
    <w:rsid w:val="00130EAE"/>
    <w:rsid w:val="00130F70"/>
    <w:rsid w:val="00130FED"/>
    <w:rsid w:val="00131426"/>
    <w:rsid w:val="00131B33"/>
    <w:rsid w:val="00131D72"/>
    <w:rsid w:val="0013201D"/>
    <w:rsid w:val="0013217F"/>
    <w:rsid w:val="0013297F"/>
    <w:rsid w:val="00132DCF"/>
    <w:rsid w:val="001334BA"/>
    <w:rsid w:val="00133873"/>
    <w:rsid w:val="0013392E"/>
    <w:rsid w:val="00133F41"/>
    <w:rsid w:val="001342F3"/>
    <w:rsid w:val="00134975"/>
    <w:rsid w:val="00134990"/>
    <w:rsid w:val="00134EF6"/>
    <w:rsid w:val="00134F8F"/>
    <w:rsid w:val="00134FF4"/>
    <w:rsid w:val="0013546C"/>
    <w:rsid w:val="001355AA"/>
    <w:rsid w:val="0013569C"/>
    <w:rsid w:val="00135FD8"/>
    <w:rsid w:val="001365CC"/>
    <w:rsid w:val="00136850"/>
    <w:rsid w:val="00136FBA"/>
    <w:rsid w:val="00137238"/>
    <w:rsid w:val="001373B6"/>
    <w:rsid w:val="001373F3"/>
    <w:rsid w:val="0013768E"/>
    <w:rsid w:val="00140245"/>
    <w:rsid w:val="00140C43"/>
    <w:rsid w:val="00140CC9"/>
    <w:rsid w:val="001410C3"/>
    <w:rsid w:val="001418C8"/>
    <w:rsid w:val="00142E50"/>
    <w:rsid w:val="00142FA7"/>
    <w:rsid w:val="00143365"/>
    <w:rsid w:val="00143742"/>
    <w:rsid w:val="0014394E"/>
    <w:rsid w:val="00143DF7"/>
    <w:rsid w:val="00144478"/>
    <w:rsid w:val="00144FA1"/>
    <w:rsid w:val="00145A64"/>
    <w:rsid w:val="00145F34"/>
    <w:rsid w:val="0014605D"/>
    <w:rsid w:val="001460A3"/>
    <w:rsid w:val="001466EC"/>
    <w:rsid w:val="0014764D"/>
    <w:rsid w:val="001500E7"/>
    <w:rsid w:val="001503E2"/>
    <w:rsid w:val="00150532"/>
    <w:rsid w:val="00150A16"/>
    <w:rsid w:val="0015107A"/>
    <w:rsid w:val="001512D4"/>
    <w:rsid w:val="001512F0"/>
    <w:rsid w:val="00151513"/>
    <w:rsid w:val="00151A19"/>
    <w:rsid w:val="00151B8E"/>
    <w:rsid w:val="00152250"/>
    <w:rsid w:val="001527D3"/>
    <w:rsid w:val="00152F27"/>
    <w:rsid w:val="001530B3"/>
    <w:rsid w:val="0015348E"/>
    <w:rsid w:val="00153D86"/>
    <w:rsid w:val="0015426E"/>
    <w:rsid w:val="001543B2"/>
    <w:rsid w:val="00154EE5"/>
    <w:rsid w:val="0015522B"/>
    <w:rsid w:val="00155491"/>
    <w:rsid w:val="00155B28"/>
    <w:rsid w:val="00156BD4"/>
    <w:rsid w:val="00156D8E"/>
    <w:rsid w:val="00157BA8"/>
    <w:rsid w:val="00157F12"/>
    <w:rsid w:val="0016077E"/>
    <w:rsid w:val="00161BCC"/>
    <w:rsid w:val="00161E6E"/>
    <w:rsid w:val="001623D4"/>
    <w:rsid w:val="00162426"/>
    <w:rsid w:val="00162499"/>
    <w:rsid w:val="001625E2"/>
    <w:rsid w:val="001626CA"/>
    <w:rsid w:val="00162C17"/>
    <w:rsid w:val="00162C71"/>
    <w:rsid w:val="001632D5"/>
    <w:rsid w:val="00163336"/>
    <w:rsid w:val="001636E6"/>
    <w:rsid w:val="00163868"/>
    <w:rsid w:val="001639CA"/>
    <w:rsid w:val="00163DDE"/>
    <w:rsid w:val="0016436A"/>
    <w:rsid w:val="001643A6"/>
    <w:rsid w:val="00164596"/>
    <w:rsid w:val="001648E8"/>
    <w:rsid w:val="00164A8B"/>
    <w:rsid w:val="00165B7D"/>
    <w:rsid w:val="00165BE4"/>
    <w:rsid w:val="00165C6D"/>
    <w:rsid w:val="00165E87"/>
    <w:rsid w:val="00166385"/>
    <w:rsid w:val="00167801"/>
    <w:rsid w:val="00167872"/>
    <w:rsid w:val="00167E52"/>
    <w:rsid w:val="00167E8E"/>
    <w:rsid w:val="00170028"/>
    <w:rsid w:val="00170375"/>
    <w:rsid w:val="00170416"/>
    <w:rsid w:val="00170588"/>
    <w:rsid w:val="0017073F"/>
    <w:rsid w:val="00170783"/>
    <w:rsid w:val="001707D4"/>
    <w:rsid w:val="0017083A"/>
    <w:rsid w:val="00171050"/>
    <w:rsid w:val="00171293"/>
    <w:rsid w:val="00171338"/>
    <w:rsid w:val="001717C1"/>
    <w:rsid w:val="00172070"/>
    <w:rsid w:val="00173218"/>
    <w:rsid w:val="00173402"/>
    <w:rsid w:val="001735BB"/>
    <w:rsid w:val="00173859"/>
    <w:rsid w:val="00173A03"/>
    <w:rsid w:val="00173F6A"/>
    <w:rsid w:val="001746F4"/>
    <w:rsid w:val="00174751"/>
    <w:rsid w:val="00174BE0"/>
    <w:rsid w:val="00174EFE"/>
    <w:rsid w:val="001754B8"/>
    <w:rsid w:val="00175A7F"/>
    <w:rsid w:val="001762D0"/>
    <w:rsid w:val="0017655B"/>
    <w:rsid w:val="001774EA"/>
    <w:rsid w:val="00177536"/>
    <w:rsid w:val="001779D0"/>
    <w:rsid w:val="00177ABC"/>
    <w:rsid w:val="0018003F"/>
    <w:rsid w:val="001804AF"/>
    <w:rsid w:val="0018065E"/>
    <w:rsid w:val="00180E6A"/>
    <w:rsid w:val="00180FC0"/>
    <w:rsid w:val="00181911"/>
    <w:rsid w:val="00182575"/>
    <w:rsid w:val="001826AC"/>
    <w:rsid w:val="00182B10"/>
    <w:rsid w:val="00182D12"/>
    <w:rsid w:val="00183051"/>
    <w:rsid w:val="00183C43"/>
    <w:rsid w:val="00184DAF"/>
    <w:rsid w:val="00184E16"/>
    <w:rsid w:val="00185191"/>
    <w:rsid w:val="0018592E"/>
    <w:rsid w:val="001859AC"/>
    <w:rsid w:val="00185B71"/>
    <w:rsid w:val="00185FC3"/>
    <w:rsid w:val="00186117"/>
    <w:rsid w:val="00186638"/>
    <w:rsid w:val="001866F4"/>
    <w:rsid w:val="001868ED"/>
    <w:rsid w:val="00186A5B"/>
    <w:rsid w:val="00186E3A"/>
    <w:rsid w:val="00186E7E"/>
    <w:rsid w:val="00186FB1"/>
    <w:rsid w:val="00187339"/>
    <w:rsid w:val="001873D5"/>
    <w:rsid w:val="00187B08"/>
    <w:rsid w:val="00187EC1"/>
    <w:rsid w:val="00187FF5"/>
    <w:rsid w:val="00190559"/>
    <w:rsid w:val="00190739"/>
    <w:rsid w:val="001907AF"/>
    <w:rsid w:val="00190CA8"/>
    <w:rsid w:val="00191935"/>
    <w:rsid w:val="00191D32"/>
    <w:rsid w:val="00192030"/>
    <w:rsid w:val="0019289F"/>
    <w:rsid w:val="0019299B"/>
    <w:rsid w:val="00192B04"/>
    <w:rsid w:val="0019337E"/>
    <w:rsid w:val="00193A62"/>
    <w:rsid w:val="00193BEF"/>
    <w:rsid w:val="00193D55"/>
    <w:rsid w:val="001940DD"/>
    <w:rsid w:val="00194B17"/>
    <w:rsid w:val="00194E94"/>
    <w:rsid w:val="001955C4"/>
    <w:rsid w:val="0019579F"/>
    <w:rsid w:val="001957ED"/>
    <w:rsid w:val="00195864"/>
    <w:rsid w:val="00195D99"/>
    <w:rsid w:val="00195E56"/>
    <w:rsid w:val="00196528"/>
    <w:rsid w:val="00196CB8"/>
    <w:rsid w:val="00196E6C"/>
    <w:rsid w:val="001971CE"/>
    <w:rsid w:val="00197FEE"/>
    <w:rsid w:val="001A0B6F"/>
    <w:rsid w:val="001A1583"/>
    <w:rsid w:val="001A173E"/>
    <w:rsid w:val="001A26A6"/>
    <w:rsid w:val="001A2A24"/>
    <w:rsid w:val="001A2B90"/>
    <w:rsid w:val="001A3138"/>
    <w:rsid w:val="001A4245"/>
    <w:rsid w:val="001A4411"/>
    <w:rsid w:val="001A471D"/>
    <w:rsid w:val="001A4CB0"/>
    <w:rsid w:val="001A4CF9"/>
    <w:rsid w:val="001A5A1B"/>
    <w:rsid w:val="001A6074"/>
    <w:rsid w:val="001A65D1"/>
    <w:rsid w:val="001A671A"/>
    <w:rsid w:val="001A67DF"/>
    <w:rsid w:val="001A6E7F"/>
    <w:rsid w:val="001A7358"/>
    <w:rsid w:val="001A7438"/>
    <w:rsid w:val="001A7616"/>
    <w:rsid w:val="001A7909"/>
    <w:rsid w:val="001A7FE8"/>
    <w:rsid w:val="001B00CA"/>
    <w:rsid w:val="001B06DB"/>
    <w:rsid w:val="001B0B11"/>
    <w:rsid w:val="001B19B5"/>
    <w:rsid w:val="001B1A8E"/>
    <w:rsid w:val="001B1F72"/>
    <w:rsid w:val="001B2475"/>
    <w:rsid w:val="001B250D"/>
    <w:rsid w:val="001B2602"/>
    <w:rsid w:val="001B2966"/>
    <w:rsid w:val="001B297C"/>
    <w:rsid w:val="001B2B27"/>
    <w:rsid w:val="001B2DE4"/>
    <w:rsid w:val="001B357C"/>
    <w:rsid w:val="001B38D4"/>
    <w:rsid w:val="001B3B03"/>
    <w:rsid w:val="001B416B"/>
    <w:rsid w:val="001B5056"/>
    <w:rsid w:val="001B5110"/>
    <w:rsid w:val="001B5521"/>
    <w:rsid w:val="001B57FF"/>
    <w:rsid w:val="001B7796"/>
    <w:rsid w:val="001C01AF"/>
    <w:rsid w:val="001C01D4"/>
    <w:rsid w:val="001C0637"/>
    <w:rsid w:val="001C0AD6"/>
    <w:rsid w:val="001C120E"/>
    <w:rsid w:val="001C1AFF"/>
    <w:rsid w:val="001C1BF2"/>
    <w:rsid w:val="001C2128"/>
    <w:rsid w:val="001C2148"/>
    <w:rsid w:val="001C2AD7"/>
    <w:rsid w:val="001C35BE"/>
    <w:rsid w:val="001C3A6B"/>
    <w:rsid w:val="001C4333"/>
    <w:rsid w:val="001C4872"/>
    <w:rsid w:val="001C4B34"/>
    <w:rsid w:val="001C4F41"/>
    <w:rsid w:val="001C5135"/>
    <w:rsid w:val="001C5927"/>
    <w:rsid w:val="001C5C2D"/>
    <w:rsid w:val="001C60DA"/>
    <w:rsid w:val="001C6801"/>
    <w:rsid w:val="001C69D5"/>
    <w:rsid w:val="001C69F3"/>
    <w:rsid w:val="001C6B85"/>
    <w:rsid w:val="001C702D"/>
    <w:rsid w:val="001C70B7"/>
    <w:rsid w:val="001C7173"/>
    <w:rsid w:val="001C71FC"/>
    <w:rsid w:val="001C7562"/>
    <w:rsid w:val="001C7BB3"/>
    <w:rsid w:val="001C7C8D"/>
    <w:rsid w:val="001D07FD"/>
    <w:rsid w:val="001D13F7"/>
    <w:rsid w:val="001D14CF"/>
    <w:rsid w:val="001D1EA6"/>
    <w:rsid w:val="001D21F8"/>
    <w:rsid w:val="001D291D"/>
    <w:rsid w:val="001D29BA"/>
    <w:rsid w:val="001D301F"/>
    <w:rsid w:val="001D3588"/>
    <w:rsid w:val="001D37D7"/>
    <w:rsid w:val="001D3CE0"/>
    <w:rsid w:val="001D3EB8"/>
    <w:rsid w:val="001D41A7"/>
    <w:rsid w:val="001D434E"/>
    <w:rsid w:val="001D4817"/>
    <w:rsid w:val="001D48D1"/>
    <w:rsid w:val="001D5255"/>
    <w:rsid w:val="001D5CC4"/>
    <w:rsid w:val="001D5F08"/>
    <w:rsid w:val="001D6009"/>
    <w:rsid w:val="001D6234"/>
    <w:rsid w:val="001D65C7"/>
    <w:rsid w:val="001D6AF0"/>
    <w:rsid w:val="001D6EF8"/>
    <w:rsid w:val="001D7057"/>
    <w:rsid w:val="001E115F"/>
    <w:rsid w:val="001E1AF0"/>
    <w:rsid w:val="001E1DD4"/>
    <w:rsid w:val="001E21F1"/>
    <w:rsid w:val="001E23B4"/>
    <w:rsid w:val="001E2810"/>
    <w:rsid w:val="001E2905"/>
    <w:rsid w:val="001E2BB5"/>
    <w:rsid w:val="001E3A33"/>
    <w:rsid w:val="001E3FE5"/>
    <w:rsid w:val="001E42BE"/>
    <w:rsid w:val="001E43B1"/>
    <w:rsid w:val="001E4433"/>
    <w:rsid w:val="001E4520"/>
    <w:rsid w:val="001E4B8E"/>
    <w:rsid w:val="001E4C47"/>
    <w:rsid w:val="001E4E9F"/>
    <w:rsid w:val="001E58B4"/>
    <w:rsid w:val="001E5961"/>
    <w:rsid w:val="001E61A1"/>
    <w:rsid w:val="001E6364"/>
    <w:rsid w:val="001E6890"/>
    <w:rsid w:val="001E6E8F"/>
    <w:rsid w:val="001F08F8"/>
    <w:rsid w:val="001F09C5"/>
    <w:rsid w:val="001F118D"/>
    <w:rsid w:val="001F11B1"/>
    <w:rsid w:val="001F11EF"/>
    <w:rsid w:val="001F1433"/>
    <w:rsid w:val="001F165C"/>
    <w:rsid w:val="001F16C9"/>
    <w:rsid w:val="001F19AE"/>
    <w:rsid w:val="001F1E64"/>
    <w:rsid w:val="001F2145"/>
    <w:rsid w:val="001F23B1"/>
    <w:rsid w:val="001F2652"/>
    <w:rsid w:val="001F2F29"/>
    <w:rsid w:val="001F30DD"/>
    <w:rsid w:val="001F311C"/>
    <w:rsid w:val="001F32B6"/>
    <w:rsid w:val="001F36E6"/>
    <w:rsid w:val="001F36FB"/>
    <w:rsid w:val="001F449C"/>
    <w:rsid w:val="001F4808"/>
    <w:rsid w:val="001F4DB2"/>
    <w:rsid w:val="001F5147"/>
    <w:rsid w:val="001F592E"/>
    <w:rsid w:val="001F59D9"/>
    <w:rsid w:val="001F5A8D"/>
    <w:rsid w:val="001F5C23"/>
    <w:rsid w:val="001F5D69"/>
    <w:rsid w:val="001F65DD"/>
    <w:rsid w:val="001F6708"/>
    <w:rsid w:val="001F6825"/>
    <w:rsid w:val="001F6AB7"/>
    <w:rsid w:val="001F6D77"/>
    <w:rsid w:val="001F70A4"/>
    <w:rsid w:val="001F70F4"/>
    <w:rsid w:val="001F7118"/>
    <w:rsid w:val="001F75E3"/>
    <w:rsid w:val="001F769C"/>
    <w:rsid w:val="001F7AED"/>
    <w:rsid w:val="00200306"/>
    <w:rsid w:val="00200B57"/>
    <w:rsid w:val="00200DA5"/>
    <w:rsid w:val="00201179"/>
    <w:rsid w:val="00201266"/>
    <w:rsid w:val="00201F80"/>
    <w:rsid w:val="0020204A"/>
    <w:rsid w:val="002020BA"/>
    <w:rsid w:val="0020242F"/>
    <w:rsid w:val="002024BC"/>
    <w:rsid w:val="00202FA4"/>
    <w:rsid w:val="00203246"/>
    <w:rsid w:val="002033FD"/>
    <w:rsid w:val="00203652"/>
    <w:rsid w:val="002038A3"/>
    <w:rsid w:val="00203A1F"/>
    <w:rsid w:val="00203A68"/>
    <w:rsid w:val="0020408D"/>
    <w:rsid w:val="00204D48"/>
    <w:rsid w:val="00206844"/>
    <w:rsid w:val="00206C82"/>
    <w:rsid w:val="002077C3"/>
    <w:rsid w:val="002078BD"/>
    <w:rsid w:val="00207BB7"/>
    <w:rsid w:val="00207F06"/>
    <w:rsid w:val="002104A6"/>
    <w:rsid w:val="00210592"/>
    <w:rsid w:val="0021097F"/>
    <w:rsid w:val="00210A0A"/>
    <w:rsid w:val="0021140F"/>
    <w:rsid w:val="00211854"/>
    <w:rsid w:val="00211D09"/>
    <w:rsid w:val="00211F92"/>
    <w:rsid w:val="00212178"/>
    <w:rsid w:val="0021249E"/>
    <w:rsid w:val="00212812"/>
    <w:rsid w:val="00212B17"/>
    <w:rsid w:val="00213F51"/>
    <w:rsid w:val="002140CC"/>
    <w:rsid w:val="00214436"/>
    <w:rsid w:val="002145C3"/>
    <w:rsid w:val="002148EC"/>
    <w:rsid w:val="00214B76"/>
    <w:rsid w:val="00214C64"/>
    <w:rsid w:val="00214F38"/>
    <w:rsid w:val="002151D2"/>
    <w:rsid w:val="002154C3"/>
    <w:rsid w:val="002156B5"/>
    <w:rsid w:val="00215CDC"/>
    <w:rsid w:val="00216451"/>
    <w:rsid w:val="00216DCB"/>
    <w:rsid w:val="00217247"/>
    <w:rsid w:val="002175C0"/>
    <w:rsid w:val="002179EB"/>
    <w:rsid w:val="00217AA2"/>
    <w:rsid w:val="00217B82"/>
    <w:rsid w:val="00217CB8"/>
    <w:rsid w:val="00217FEB"/>
    <w:rsid w:val="0022006E"/>
    <w:rsid w:val="00220A88"/>
    <w:rsid w:val="00220D88"/>
    <w:rsid w:val="00221357"/>
    <w:rsid w:val="0022153D"/>
    <w:rsid w:val="00221DC7"/>
    <w:rsid w:val="0022285C"/>
    <w:rsid w:val="00222C9B"/>
    <w:rsid w:val="00222DF3"/>
    <w:rsid w:val="00223300"/>
    <w:rsid w:val="002238FF"/>
    <w:rsid w:val="00223914"/>
    <w:rsid w:val="00224A58"/>
    <w:rsid w:val="00224E41"/>
    <w:rsid w:val="00225840"/>
    <w:rsid w:val="002259DA"/>
    <w:rsid w:val="00225B0E"/>
    <w:rsid w:val="00227072"/>
    <w:rsid w:val="00227E6A"/>
    <w:rsid w:val="00227EDA"/>
    <w:rsid w:val="002301AE"/>
    <w:rsid w:val="00230279"/>
    <w:rsid w:val="00230431"/>
    <w:rsid w:val="00230778"/>
    <w:rsid w:val="00230CCC"/>
    <w:rsid w:val="00230DAA"/>
    <w:rsid w:val="00231F3B"/>
    <w:rsid w:val="0023226B"/>
    <w:rsid w:val="00232B69"/>
    <w:rsid w:val="00232EDF"/>
    <w:rsid w:val="00232F30"/>
    <w:rsid w:val="0023314F"/>
    <w:rsid w:val="002333DD"/>
    <w:rsid w:val="00233B78"/>
    <w:rsid w:val="00233C0E"/>
    <w:rsid w:val="0023402B"/>
    <w:rsid w:val="002341A0"/>
    <w:rsid w:val="0023482D"/>
    <w:rsid w:val="00234F12"/>
    <w:rsid w:val="002352DA"/>
    <w:rsid w:val="0023565A"/>
    <w:rsid w:val="00235AEF"/>
    <w:rsid w:val="00235CE0"/>
    <w:rsid w:val="002360F6"/>
    <w:rsid w:val="00236411"/>
    <w:rsid w:val="0023643A"/>
    <w:rsid w:val="00236F0D"/>
    <w:rsid w:val="00237AB1"/>
    <w:rsid w:val="00237F6A"/>
    <w:rsid w:val="00240384"/>
    <w:rsid w:val="002405A0"/>
    <w:rsid w:val="002408BA"/>
    <w:rsid w:val="00241155"/>
    <w:rsid w:val="00241276"/>
    <w:rsid w:val="002414AF"/>
    <w:rsid w:val="00241861"/>
    <w:rsid w:val="00241E00"/>
    <w:rsid w:val="00241FD0"/>
    <w:rsid w:val="002424BD"/>
    <w:rsid w:val="002424C1"/>
    <w:rsid w:val="0024275A"/>
    <w:rsid w:val="002427EF"/>
    <w:rsid w:val="00243655"/>
    <w:rsid w:val="00243663"/>
    <w:rsid w:val="00243B54"/>
    <w:rsid w:val="00243F26"/>
    <w:rsid w:val="00244894"/>
    <w:rsid w:val="00244B05"/>
    <w:rsid w:val="00244B43"/>
    <w:rsid w:val="002450EA"/>
    <w:rsid w:val="002451AA"/>
    <w:rsid w:val="00245A20"/>
    <w:rsid w:val="00245E79"/>
    <w:rsid w:val="00246778"/>
    <w:rsid w:val="00246AF6"/>
    <w:rsid w:val="00246BE9"/>
    <w:rsid w:val="00246FAE"/>
    <w:rsid w:val="00247133"/>
    <w:rsid w:val="00247A58"/>
    <w:rsid w:val="00247C7D"/>
    <w:rsid w:val="00250038"/>
    <w:rsid w:val="00250500"/>
    <w:rsid w:val="0025090A"/>
    <w:rsid w:val="00250A6A"/>
    <w:rsid w:val="00251612"/>
    <w:rsid w:val="00251C9D"/>
    <w:rsid w:val="00251F92"/>
    <w:rsid w:val="00252369"/>
    <w:rsid w:val="002528DC"/>
    <w:rsid w:val="002528E5"/>
    <w:rsid w:val="00253114"/>
    <w:rsid w:val="00253401"/>
    <w:rsid w:val="0025397A"/>
    <w:rsid w:val="00253EBC"/>
    <w:rsid w:val="0025497F"/>
    <w:rsid w:val="00254F4C"/>
    <w:rsid w:val="00255424"/>
    <w:rsid w:val="00255486"/>
    <w:rsid w:val="0025567F"/>
    <w:rsid w:val="002564CE"/>
    <w:rsid w:val="00256820"/>
    <w:rsid w:val="00256A04"/>
    <w:rsid w:val="00256B37"/>
    <w:rsid w:val="00256D78"/>
    <w:rsid w:val="002577F4"/>
    <w:rsid w:val="00257938"/>
    <w:rsid w:val="00257FF7"/>
    <w:rsid w:val="002600A8"/>
    <w:rsid w:val="00260474"/>
    <w:rsid w:val="002605D1"/>
    <w:rsid w:val="002606A3"/>
    <w:rsid w:val="002607A2"/>
    <w:rsid w:val="00260892"/>
    <w:rsid w:val="00260A00"/>
    <w:rsid w:val="00260A1F"/>
    <w:rsid w:val="0026127B"/>
    <w:rsid w:val="002616C5"/>
    <w:rsid w:val="00261E44"/>
    <w:rsid w:val="00262345"/>
    <w:rsid w:val="00262AC5"/>
    <w:rsid w:val="00262BB7"/>
    <w:rsid w:val="00262CC1"/>
    <w:rsid w:val="002636A3"/>
    <w:rsid w:val="00263823"/>
    <w:rsid w:val="00263858"/>
    <w:rsid w:val="00263A0A"/>
    <w:rsid w:val="00263A44"/>
    <w:rsid w:val="00263B97"/>
    <w:rsid w:val="00263FEC"/>
    <w:rsid w:val="00264C93"/>
    <w:rsid w:val="00265173"/>
    <w:rsid w:val="00265396"/>
    <w:rsid w:val="00265441"/>
    <w:rsid w:val="002657F5"/>
    <w:rsid w:val="00266A88"/>
    <w:rsid w:val="00266B6E"/>
    <w:rsid w:val="00266EB5"/>
    <w:rsid w:val="002677DC"/>
    <w:rsid w:val="002678B3"/>
    <w:rsid w:val="00267A94"/>
    <w:rsid w:val="00270315"/>
    <w:rsid w:val="00270548"/>
    <w:rsid w:val="002728EB"/>
    <w:rsid w:val="00272E1B"/>
    <w:rsid w:val="00272E37"/>
    <w:rsid w:val="00272ED3"/>
    <w:rsid w:val="002732A3"/>
    <w:rsid w:val="00273671"/>
    <w:rsid w:val="0027367B"/>
    <w:rsid w:val="00273929"/>
    <w:rsid w:val="00273D6B"/>
    <w:rsid w:val="00273DBB"/>
    <w:rsid w:val="00273E74"/>
    <w:rsid w:val="002752A2"/>
    <w:rsid w:val="002753A1"/>
    <w:rsid w:val="00275B1D"/>
    <w:rsid w:val="00276F17"/>
    <w:rsid w:val="00276FB1"/>
    <w:rsid w:val="00276FD7"/>
    <w:rsid w:val="002771A2"/>
    <w:rsid w:val="002774FF"/>
    <w:rsid w:val="00277754"/>
    <w:rsid w:val="002778F8"/>
    <w:rsid w:val="00280A55"/>
    <w:rsid w:val="00280BB5"/>
    <w:rsid w:val="00280F2E"/>
    <w:rsid w:val="002814AB"/>
    <w:rsid w:val="00281598"/>
    <w:rsid w:val="00281F2D"/>
    <w:rsid w:val="00281F94"/>
    <w:rsid w:val="00282914"/>
    <w:rsid w:val="00282B7B"/>
    <w:rsid w:val="00282BDA"/>
    <w:rsid w:val="00282CEE"/>
    <w:rsid w:val="00283476"/>
    <w:rsid w:val="00283661"/>
    <w:rsid w:val="00283D4C"/>
    <w:rsid w:val="00283EBA"/>
    <w:rsid w:val="00283FC7"/>
    <w:rsid w:val="0028405C"/>
    <w:rsid w:val="002848A0"/>
    <w:rsid w:val="00285331"/>
    <w:rsid w:val="002855B2"/>
    <w:rsid w:val="00285683"/>
    <w:rsid w:val="0028577E"/>
    <w:rsid w:val="00285BFC"/>
    <w:rsid w:val="002864F2"/>
    <w:rsid w:val="002865BA"/>
    <w:rsid w:val="00286A15"/>
    <w:rsid w:val="00286F51"/>
    <w:rsid w:val="0028769D"/>
    <w:rsid w:val="00287914"/>
    <w:rsid w:val="00287A3C"/>
    <w:rsid w:val="00287AB5"/>
    <w:rsid w:val="00287BB0"/>
    <w:rsid w:val="00287C1C"/>
    <w:rsid w:val="00290166"/>
    <w:rsid w:val="00290966"/>
    <w:rsid w:val="00290A39"/>
    <w:rsid w:val="00290A6C"/>
    <w:rsid w:val="00290F80"/>
    <w:rsid w:val="002916F7"/>
    <w:rsid w:val="002929D3"/>
    <w:rsid w:val="00292ABC"/>
    <w:rsid w:val="00293422"/>
    <w:rsid w:val="00293973"/>
    <w:rsid w:val="00293EE6"/>
    <w:rsid w:val="00293FF3"/>
    <w:rsid w:val="00294205"/>
    <w:rsid w:val="002945A2"/>
    <w:rsid w:val="00294C42"/>
    <w:rsid w:val="00294F98"/>
    <w:rsid w:val="00295194"/>
    <w:rsid w:val="00295C42"/>
    <w:rsid w:val="00296497"/>
    <w:rsid w:val="00296C27"/>
    <w:rsid w:val="00297148"/>
    <w:rsid w:val="002974C1"/>
    <w:rsid w:val="00297523"/>
    <w:rsid w:val="00297897"/>
    <w:rsid w:val="00297CBC"/>
    <w:rsid w:val="00297DAE"/>
    <w:rsid w:val="00297E56"/>
    <w:rsid w:val="002A0017"/>
    <w:rsid w:val="002A0674"/>
    <w:rsid w:val="002A1521"/>
    <w:rsid w:val="002A1848"/>
    <w:rsid w:val="002A2054"/>
    <w:rsid w:val="002A2517"/>
    <w:rsid w:val="002A2A78"/>
    <w:rsid w:val="002A2C98"/>
    <w:rsid w:val="002A315D"/>
    <w:rsid w:val="002A31E5"/>
    <w:rsid w:val="002A39F9"/>
    <w:rsid w:val="002A418D"/>
    <w:rsid w:val="002A4245"/>
    <w:rsid w:val="002A50D5"/>
    <w:rsid w:val="002A55A8"/>
    <w:rsid w:val="002A5CB0"/>
    <w:rsid w:val="002A5CC7"/>
    <w:rsid w:val="002A5CF7"/>
    <w:rsid w:val="002A5D29"/>
    <w:rsid w:val="002A5DF2"/>
    <w:rsid w:val="002A616E"/>
    <w:rsid w:val="002A6182"/>
    <w:rsid w:val="002A675A"/>
    <w:rsid w:val="002A686E"/>
    <w:rsid w:val="002A6930"/>
    <w:rsid w:val="002A6AC0"/>
    <w:rsid w:val="002A6FA1"/>
    <w:rsid w:val="002B01A3"/>
    <w:rsid w:val="002B0A18"/>
    <w:rsid w:val="002B0A7F"/>
    <w:rsid w:val="002B0B1B"/>
    <w:rsid w:val="002B0FA3"/>
    <w:rsid w:val="002B10ED"/>
    <w:rsid w:val="002B152B"/>
    <w:rsid w:val="002B15A5"/>
    <w:rsid w:val="002B1BD3"/>
    <w:rsid w:val="002B1BDF"/>
    <w:rsid w:val="002B1DCC"/>
    <w:rsid w:val="002B1FF1"/>
    <w:rsid w:val="002B2376"/>
    <w:rsid w:val="002B2711"/>
    <w:rsid w:val="002B2745"/>
    <w:rsid w:val="002B2860"/>
    <w:rsid w:val="002B289B"/>
    <w:rsid w:val="002B2E6F"/>
    <w:rsid w:val="002B3D69"/>
    <w:rsid w:val="002B4EAE"/>
    <w:rsid w:val="002B4F01"/>
    <w:rsid w:val="002B4F23"/>
    <w:rsid w:val="002B54F5"/>
    <w:rsid w:val="002B553C"/>
    <w:rsid w:val="002B58C9"/>
    <w:rsid w:val="002B6F84"/>
    <w:rsid w:val="002B7D25"/>
    <w:rsid w:val="002B7D29"/>
    <w:rsid w:val="002B7E43"/>
    <w:rsid w:val="002C0171"/>
    <w:rsid w:val="002C029F"/>
    <w:rsid w:val="002C0466"/>
    <w:rsid w:val="002C051F"/>
    <w:rsid w:val="002C0770"/>
    <w:rsid w:val="002C0A3F"/>
    <w:rsid w:val="002C0E63"/>
    <w:rsid w:val="002C1E14"/>
    <w:rsid w:val="002C220A"/>
    <w:rsid w:val="002C24DA"/>
    <w:rsid w:val="002C2644"/>
    <w:rsid w:val="002C2861"/>
    <w:rsid w:val="002C28FD"/>
    <w:rsid w:val="002C2919"/>
    <w:rsid w:val="002C29FC"/>
    <w:rsid w:val="002C368B"/>
    <w:rsid w:val="002C3709"/>
    <w:rsid w:val="002C39C1"/>
    <w:rsid w:val="002C4ED3"/>
    <w:rsid w:val="002C54A1"/>
    <w:rsid w:val="002C591A"/>
    <w:rsid w:val="002C59E4"/>
    <w:rsid w:val="002C5BC5"/>
    <w:rsid w:val="002C5BD4"/>
    <w:rsid w:val="002C5BF5"/>
    <w:rsid w:val="002C5CC6"/>
    <w:rsid w:val="002C6230"/>
    <w:rsid w:val="002C6456"/>
    <w:rsid w:val="002C67DA"/>
    <w:rsid w:val="002C6CDA"/>
    <w:rsid w:val="002C6D81"/>
    <w:rsid w:val="002C6FE9"/>
    <w:rsid w:val="002C706C"/>
    <w:rsid w:val="002C7136"/>
    <w:rsid w:val="002D0172"/>
    <w:rsid w:val="002D0F2E"/>
    <w:rsid w:val="002D114A"/>
    <w:rsid w:val="002D1386"/>
    <w:rsid w:val="002D1393"/>
    <w:rsid w:val="002D1462"/>
    <w:rsid w:val="002D1DCA"/>
    <w:rsid w:val="002D23CE"/>
    <w:rsid w:val="002D24D6"/>
    <w:rsid w:val="002D296C"/>
    <w:rsid w:val="002D2C74"/>
    <w:rsid w:val="002D35C2"/>
    <w:rsid w:val="002D37DB"/>
    <w:rsid w:val="002D38CC"/>
    <w:rsid w:val="002D42CE"/>
    <w:rsid w:val="002D49DD"/>
    <w:rsid w:val="002D4D5D"/>
    <w:rsid w:val="002D550C"/>
    <w:rsid w:val="002D585C"/>
    <w:rsid w:val="002D67D3"/>
    <w:rsid w:val="002D6A98"/>
    <w:rsid w:val="002D6F42"/>
    <w:rsid w:val="002D712D"/>
    <w:rsid w:val="002D715D"/>
    <w:rsid w:val="002D78F4"/>
    <w:rsid w:val="002D7AF8"/>
    <w:rsid w:val="002E0449"/>
    <w:rsid w:val="002E08C2"/>
    <w:rsid w:val="002E0929"/>
    <w:rsid w:val="002E09B9"/>
    <w:rsid w:val="002E0B8A"/>
    <w:rsid w:val="002E0D58"/>
    <w:rsid w:val="002E1084"/>
    <w:rsid w:val="002E12E0"/>
    <w:rsid w:val="002E1661"/>
    <w:rsid w:val="002E1A6A"/>
    <w:rsid w:val="002E1F2A"/>
    <w:rsid w:val="002E2079"/>
    <w:rsid w:val="002E20F1"/>
    <w:rsid w:val="002E217E"/>
    <w:rsid w:val="002E2648"/>
    <w:rsid w:val="002E26B0"/>
    <w:rsid w:val="002E27FA"/>
    <w:rsid w:val="002E2E57"/>
    <w:rsid w:val="002E2E90"/>
    <w:rsid w:val="002E3168"/>
    <w:rsid w:val="002E32DD"/>
    <w:rsid w:val="002E3A80"/>
    <w:rsid w:val="002E41FE"/>
    <w:rsid w:val="002E5604"/>
    <w:rsid w:val="002E5F42"/>
    <w:rsid w:val="002E6451"/>
    <w:rsid w:val="002E6552"/>
    <w:rsid w:val="002E65D3"/>
    <w:rsid w:val="002E6ECB"/>
    <w:rsid w:val="002E79EF"/>
    <w:rsid w:val="002E7D09"/>
    <w:rsid w:val="002E7D2D"/>
    <w:rsid w:val="002F1038"/>
    <w:rsid w:val="002F14CC"/>
    <w:rsid w:val="002F153D"/>
    <w:rsid w:val="002F1597"/>
    <w:rsid w:val="002F18DC"/>
    <w:rsid w:val="002F34F2"/>
    <w:rsid w:val="002F3556"/>
    <w:rsid w:val="002F3F9F"/>
    <w:rsid w:val="002F4022"/>
    <w:rsid w:val="002F40EB"/>
    <w:rsid w:val="002F47B4"/>
    <w:rsid w:val="002F47C9"/>
    <w:rsid w:val="002F4814"/>
    <w:rsid w:val="002F5133"/>
    <w:rsid w:val="002F5892"/>
    <w:rsid w:val="002F5A21"/>
    <w:rsid w:val="002F6178"/>
    <w:rsid w:val="002F6352"/>
    <w:rsid w:val="002F64B8"/>
    <w:rsid w:val="002F6CE2"/>
    <w:rsid w:val="002F6FB7"/>
    <w:rsid w:val="002F71A8"/>
    <w:rsid w:val="002F7419"/>
    <w:rsid w:val="002F76A9"/>
    <w:rsid w:val="002F76ED"/>
    <w:rsid w:val="002F7EBC"/>
    <w:rsid w:val="003009E3"/>
    <w:rsid w:val="0030105D"/>
    <w:rsid w:val="0030136C"/>
    <w:rsid w:val="00301BF0"/>
    <w:rsid w:val="00302B1E"/>
    <w:rsid w:val="00303265"/>
    <w:rsid w:val="003038FF"/>
    <w:rsid w:val="003039BF"/>
    <w:rsid w:val="00303CC5"/>
    <w:rsid w:val="00303DA6"/>
    <w:rsid w:val="003041AF"/>
    <w:rsid w:val="0030428F"/>
    <w:rsid w:val="003043AA"/>
    <w:rsid w:val="003046B6"/>
    <w:rsid w:val="00304CD2"/>
    <w:rsid w:val="00304E0E"/>
    <w:rsid w:val="00305288"/>
    <w:rsid w:val="00305B95"/>
    <w:rsid w:val="00306030"/>
    <w:rsid w:val="00306339"/>
    <w:rsid w:val="00306374"/>
    <w:rsid w:val="003063CC"/>
    <w:rsid w:val="003064C8"/>
    <w:rsid w:val="003065F9"/>
    <w:rsid w:val="0030670F"/>
    <w:rsid w:val="00306802"/>
    <w:rsid w:val="003075F9"/>
    <w:rsid w:val="003102A5"/>
    <w:rsid w:val="003102BB"/>
    <w:rsid w:val="00310425"/>
    <w:rsid w:val="003106BF"/>
    <w:rsid w:val="00311044"/>
    <w:rsid w:val="00311173"/>
    <w:rsid w:val="0031152A"/>
    <w:rsid w:val="00311877"/>
    <w:rsid w:val="00311D1F"/>
    <w:rsid w:val="00311F66"/>
    <w:rsid w:val="00312407"/>
    <w:rsid w:val="003125AD"/>
    <w:rsid w:val="00313B66"/>
    <w:rsid w:val="00313D7E"/>
    <w:rsid w:val="0031445F"/>
    <w:rsid w:val="00314787"/>
    <w:rsid w:val="00314E66"/>
    <w:rsid w:val="00314EAD"/>
    <w:rsid w:val="00314FA8"/>
    <w:rsid w:val="00314FF2"/>
    <w:rsid w:val="003155B1"/>
    <w:rsid w:val="0031578D"/>
    <w:rsid w:val="0031594F"/>
    <w:rsid w:val="00315B62"/>
    <w:rsid w:val="0031651C"/>
    <w:rsid w:val="00316D01"/>
    <w:rsid w:val="003170A8"/>
    <w:rsid w:val="00317632"/>
    <w:rsid w:val="00317884"/>
    <w:rsid w:val="00317E81"/>
    <w:rsid w:val="003204F2"/>
    <w:rsid w:val="00320770"/>
    <w:rsid w:val="00320FB5"/>
    <w:rsid w:val="003227F0"/>
    <w:rsid w:val="00322B3E"/>
    <w:rsid w:val="003231F6"/>
    <w:rsid w:val="003235D0"/>
    <w:rsid w:val="00323CD5"/>
    <w:rsid w:val="0032429A"/>
    <w:rsid w:val="0032436B"/>
    <w:rsid w:val="00324662"/>
    <w:rsid w:val="00324C69"/>
    <w:rsid w:val="00325752"/>
    <w:rsid w:val="00326083"/>
    <w:rsid w:val="0032612A"/>
    <w:rsid w:val="00326899"/>
    <w:rsid w:val="00326E36"/>
    <w:rsid w:val="00327248"/>
    <w:rsid w:val="0032724D"/>
    <w:rsid w:val="003272EA"/>
    <w:rsid w:val="0032734D"/>
    <w:rsid w:val="00327376"/>
    <w:rsid w:val="0032746C"/>
    <w:rsid w:val="00327992"/>
    <w:rsid w:val="0033040D"/>
    <w:rsid w:val="003308F1"/>
    <w:rsid w:val="00330C59"/>
    <w:rsid w:val="00330D6C"/>
    <w:rsid w:val="00331195"/>
    <w:rsid w:val="003312D0"/>
    <w:rsid w:val="00331E49"/>
    <w:rsid w:val="00331E4F"/>
    <w:rsid w:val="003324AF"/>
    <w:rsid w:val="00332831"/>
    <w:rsid w:val="00332CC0"/>
    <w:rsid w:val="00332E80"/>
    <w:rsid w:val="00333004"/>
    <w:rsid w:val="003330D0"/>
    <w:rsid w:val="0033315A"/>
    <w:rsid w:val="00333B76"/>
    <w:rsid w:val="00333DFC"/>
    <w:rsid w:val="00334651"/>
    <w:rsid w:val="00334D58"/>
    <w:rsid w:val="00334E58"/>
    <w:rsid w:val="003355CA"/>
    <w:rsid w:val="00335749"/>
    <w:rsid w:val="003358E2"/>
    <w:rsid w:val="00335BD6"/>
    <w:rsid w:val="00335C87"/>
    <w:rsid w:val="00336235"/>
    <w:rsid w:val="00336560"/>
    <w:rsid w:val="003367E3"/>
    <w:rsid w:val="00336BAD"/>
    <w:rsid w:val="00336DF7"/>
    <w:rsid w:val="003373B1"/>
    <w:rsid w:val="00337533"/>
    <w:rsid w:val="0033778E"/>
    <w:rsid w:val="003403CA"/>
    <w:rsid w:val="00340652"/>
    <w:rsid w:val="0034082C"/>
    <w:rsid w:val="00340CBE"/>
    <w:rsid w:val="003413FE"/>
    <w:rsid w:val="003419AE"/>
    <w:rsid w:val="00341C1A"/>
    <w:rsid w:val="00342711"/>
    <w:rsid w:val="00342CCA"/>
    <w:rsid w:val="003432F7"/>
    <w:rsid w:val="00343761"/>
    <w:rsid w:val="003438C7"/>
    <w:rsid w:val="00343DB5"/>
    <w:rsid w:val="00343EEA"/>
    <w:rsid w:val="003451AD"/>
    <w:rsid w:val="0034548D"/>
    <w:rsid w:val="00345D2A"/>
    <w:rsid w:val="00345E3E"/>
    <w:rsid w:val="0034600C"/>
    <w:rsid w:val="00346063"/>
    <w:rsid w:val="0034628D"/>
    <w:rsid w:val="003462C0"/>
    <w:rsid w:val="003462E4"/>
    <w:rsid w:val="00346745"/>
    <w:rsid w:val="00346B48"/>
    <w:rsid w:val="00346DFF"/>
    <w:rsid w:val="00346E52"/>
    <w:rsid w:val="0034759B"/>
    <w:rsid w:val="00347638"/>
    <w:rsid w:val="00347735"/>
    <w:rsid w:val="00350F47"/>
    <w:rsid w:val="0035133D"/>
    <w:rsid w:val="003514D5"/>
    <w:rsid w:val="00351614"/>
    <w:rsid w:val="003517F5"/>
    <w:rsid w:val="00351941"/>
    <w:rsid w:val="003519D1"/>
    <w:rsid w:val="00351A81"/>
    <w:rsid w:val="00351AE7"/>
    <w:rsid w:val="00351D2F"/>
    <w:rsid w:val="00351E7E"/>
    <w:rsid w:val="003527A4"/>
    <w:rsid w:val="00352840"/>
    <w:rsid w:val="00352A3B"/>
    <w:rsid w:val="00352B72"/>
    <w:rsid w:val="00352D4C"/>
    <w:rsid w:val="00353209"/>
    <w:rsid w:val="003537F2"/>
    <w:rsid w:val="003538E2"/>
    <w:rsid w:val="00353956"/>
    <w:rsid w:val="00354F5B"/>
    <w:rsid w:val="003550C1"/>
    <w:rsid w:val="003552D3"/>
    <w:rsid w:val="00355650"/>
    <w:rsid w:val="00355BFE"/>
    <w:rsid w:val="00355FC5"/>
    <w:rsid w:val="00355FD6"/>
    <w:rsid w:val="003561F2"/>
    <w:rsid w:val="00356235"/>
    <w:rsid w:val="00356291"/>
    <w:rsid w:val="00356636"/>
    <w:rsid w:val="003568A9"/>
    <w:rsid w:val="00356C6E"/>
    <w:rsid w:val="00356CAF"/>
    <w:rsid w:val="00356CD6"/>
    <w:rsid w:val="00357D19"/>
    <w:rsid w:val="00357DA9"/>
    <w:rsid w:val="00360247"/>
    <w:rsid w:val="00360A9B"/>
    <w:rsid w:val="00360B01"/>
    <w:rsid w:val="00360E1F"/>
    <w:rsid w:val="0036158E"/>
    <w:rsid w:val="00361A9C"/>
    <w:rsid w:val="00361EA5"/>
    <w:rsid w:val="003624B4"/>
    <w:rsid w:val="00362B2F"/>
    <w:rsid w:val="00362BA0"/>
    <w:rsid w:val="00362F3B"/>
    <w:rsid w:val="0036308B"/>
    <w:rsid w:val="00363674"/>
    <w:rsid w:val="003636E3"/>
    <w:rsid w:val="00363D10"/>
    <w:rsid w:val="00364009"/>
    <w:rsid w:val="003641B4"/>
    <w:rsid w:val="003642CD"/>
    <w:rsid w:val="0036434F"/>
    <w:rsid w:val="00364BCE"/>
    <w:rsid w:val="00364D84"/>
    <w:rsid w:val="003650EC"/>
    <w:rsid w:val="00365203"/>
    <w:rsid w:val="00365381"/>
    <w:rsid w:val="003655D4"/>
    <w:rsid w:val="0036586D"/>
    <w:rsid w:val="00365876"/>
    <w:rsid w:val="003659A3"/>
    <w:rsid w:val="003659FC"/>
    <w:rsid w:val="00365B77"/>
    <w:rsid w:val="00365D84"/>
    <w:rsid w:val="00365DE4"/>
    <w:rsid w:val="00366811"/>
    <w:rsid w:val="00366882"/>
    <w:rsid w:val="00366FFE"/>
    <w:rsid w:val="003672E9"/>
    <w:rsid w:val="00367373"/>
    <w:rsid w:val="003679C7"/>
    <w:rsid w:val="00370733"/>
    <w:rsid w:val="00370BBE"/>
    <w:rsid w:val="00370D8C"/>
    <w:rsid w:val="00370D99"/>
    <w:rsid w:val="00371363"/>
    <w:rsid w:val="0037143B"/>
    <w:rsid w:val="003715D3"/>
    <w:rsid w:val="00371B7A"/>
    <w:rsid w:val="00371CEE"/>
    <w:rsid w:val="00372CF2"/>
    <w:rsid w:val="00372EA2"/>
    <w:rsid w:val="00373195"/>
    <w:rsid w:val="003732A2"/>
    <w:rsid w:val="00373466"/>
    <w:rsid w:val="00373BF1"/>
    <w:rsid w:val="003741DE"/>
    <w:rsid w:val="003748AA"/>
    <w:rsid w:val="00374D4E"/>
    <w:rsid w:val="00375048"/>
    <w:rsid w:val="0037517D"/>
    <w:rsid w:val="00375607"/>
    <w:rsid w:val="00375616"/>
    <w:rsid w:val="00375835"/>
    <w:rsid w:val="00375ADE"/>
    <w:rsid w:val="00376AD1"/>
    <w:rsid w:val="00376C3B"/>
    <w:rsid w:val="0037731E"/>
    <w:rsid w:val="003776DB"/>
    <w:rsid w:val="00377C44"/>
    <w:rsid w:val="003803FA"/>
    <w:rsid w:val="00380567"/>
    <w:rsid w:val="00380651"/>
    <w:rsid w:val="0038085A"/>
    <w:rsid w:val="00380C90"/>
    <w:rsid w:val="00380E4A"/>
    <w:rsid w:val="00380E7F"/>
    <w:rsid w:val="0038167A"/>
    <w:rsid w:val="00381F38"/>
    <w:rsid w:val="00382B8B"/>
    <w:rsid w:val="003831D5"/>
    <w:rsid w:val="003832D4"/>
    <w:rsid w:val="00383426"/>
    <w:rsid w:val="00383F6E"/>
    <w:rsid w:val="00384352"/>
    <w:rsid w:val="00384893"/>
    <w:rsid w:val="003848A2"/>
    <w:rsid w:val="00384957"/>
    <w:rsid w:val="00384A64"/>
    <w:rsid w:val="00384A98"/>
    <w:rsid w:val="00384EB0"/>
    <w:rsid w:val="003850F4"/>
    <w:rsid w:val="00385524"/>
    <w:rsid w:val="003855E2"/>
    <w:rsid w:val="00385EB3"/>
    <w:rsid w:val="00385F62"/>
    <w:rsid w:val="003861CC"/>
    <w:rsid w:val="00386BEA"/>
    <w:rsid w:val="003872B4"/>
    <w:rsid w:val="0038767B"/>
    <w:rsid w:val="0039014E"/>
    <w:rsid w:val="00390439"/>
    <w:rsid w:val="003905A2"/>
    <w:rsid w:val="003907A8"/>
    <w:rsid w:val="00390A82"/>
    <w:rsid w:val="00390BD3"/>
    <w:rsid w:val="00390C59"/>
    <w:rsid w:val="003914AB"/>
    <w:rsid w:val="0039180F"/>
    <w:rsid w:val="00391C98"/>
    <w:rsid w:val="00391DC7"/>
    <w:rsid w:val="00392093"/>
    <w:rsid w:val="0039213F"/>
    <w:rsid w:val="00392261"/>
    <w:rsid w:val="00392653"/>
    <w:rsid w:val="003926E3"/>
    <w:rsid w:val="00392867"/>
    <w:rsid w:val="00392A3B"/>
    <w:rsid w:val="00392DA1"/>
    <w:rsid w:val="003933D0"/>
    <w:rsid w:val="0039371F"/>
    <w:rsid w:val="00393AC9"/>
    <w:rsid w:val="00393C19"/>
    <w:rsid w:val="00393D18"/>
    <w:rsid w:val="00393E44"/>
    <w:rsid w:val="00393EBA"/>
    <w:rsid w:val="003949B2"/>
    <w:rsid w:val="00394B89"/>
    <w:rsid w:val="00396BCA"/>
    <w:rsid w:val="003977D8"/>
    <w:rsid w:val="00397D19"/>
    <w:rsid w:val="003A008E"/>
    <w:rsid w:val="003A0166"/>
    <w:rsid w:val="003A05C1"/>
    <w:rsid w:val="003A0695"/>
    <w:rsid w:val="003A0DAA"/>
    <w:rsid w:val="003A11B5"/>
    <w:rsid w:val="003A1461"/>
    <w:rsid w:val="003A14E8"/>
    <w:rsid w:val="003A1D40"/>
    <w:rsid w:val="003A1E20"/>
    <w:rsid w:val="003A2441"/>
    <w:rsid w:val="003A2B9F"/>
    <w:rsid w:val="003A2C67"/>
    <w:rsid w:val="003A3487"/>
    <w:rsid w:val="003A3CFF"/>
    <w:rsid w:val="003A3D51"/>
    <w:rsid w:val="003A3EFD"/>
    <w:rsid w:val="003A3F5B"/>
    <w:rsid w:val="003A40CF"/>
    <w:rsid w:val="003A428B"/>
    <w:rsid w:val="003A4773"/>
    <w:rsid w:val="003A4ACE"/>
    <w:rsid w:val="003A4DB4"/>
    <w:rsid w:val="003A5B27"/>
    <w:rsid w:val="003A5D3B"/>
    <w:rsid w:val="003A5E70"/>
    <w:rsid w:val="003A5EBB"/>
    <w:rsid w:val="003A610F"/>
    <w:rsid w:val="003A6529"/>
    <w:rsid w:val="003A7252"/>
    <w:rsid w:val="003A737C"/>
    <w:rsid w:val="003A753F"/>
    <w:rsid w:val="003A7ED6"/>
    <w:rsid w:val="003B055F"/>
    <w:rsid w:val="003B06C8"/>
    <w:rsid w:val="003B0BA8"/>
    <w:rsid w:val="003B15B6"/>
    <w:rsid w:val="003B1AAC"/>
    <w:rsid w:val="003B1E2D"/>
    <w:rsid w:val="003B29C6"/>
    <w:rsid w:val="003B2B4A"/>
    <w:rsid w:val="003B3476"/>
    <w:rsid w:val="003B3951"/>
    <w:rsid w:val="003B3A0A"/>
    <w:rsid w:val="003B3F66"/>
    <w:rsid w:val="003B4230"/>
    <w:rsid w:val="003B4BBC"/>
    <w:rsid w:val="003B4FA5"/>
    <w:rsid w:val="003B58A5"/>
    <w:rsid w:val="003B590C"/>
    <w:rsid w:val="003B5DBC"/>
    <w:rsid w:val="003B5FDE"/>
    <w:rsid w:val="003B66F9"/>
    <w:rsid w:val="003B74EB"/>
    <w:rsid w:val="003B75F1"/>
    <w:rsid w:val="003C0144"/>
    <w:rsid w:val="003C028D"/>
    <w:rsid w:val="003C0F3B"/>
    <w:rsid w:val="003C120E"/>
    <w:rsid w:val="003C14EC"/>
    <w:rsid w:val="003C15F6"/>
    <w:rsid w:val="003C1850"/>
    <w:rsid w:val="003C18BB"/>
    <w:rsid w:val="003C18BC"/>
    <w:rsid w:val="003C1F17"/>
    <w:rsid w:val="003C2757"/>
    <w:rsid w:val="003C2F45"/>
    <w:rsid w:val="003C371D"/>
    <w:rsid w:val="003C3C7E"/>
    <w:rsid w:val="003C3F21"/>
    <w:rsid w:val="003C440C"/>
    <w:rsid w:val="003C4543"/>
    <w:rsid w:val="003C4DC6"/>
    <w:rsid w:val="003C50D0"/>
    <w:rsid w:val="003C517F"/>
    <w:rsid w:val="003C53EA"/>
    <w:rsid w:val="003C55AB"/>
    <w:rsid w:val="003C56A8"/>
    <w:rsid w:val="003C57C0"/>
    <w:rsid w:val="003C5924"/>
    <w:rsid w:val="003C5993"/>
    <w:rsid w:val="003C5E4E"/>
    <w:rsid w:val="003C70FA"/>
    <w:rsid w:val="003C73D1"/>
    <w:rsid w:val="003C752C"/>
    <w:rsid w:val="003C7737"/>
    <w:rsid w:val="003D085F"/>
    <w:rsid w:val="003D099C"/>
    <w:rsid w:val="003D0C41"/>
    <w:rsid w:val="003D1BF5"/>
    <w:rsid w:val="003D1DB0"/>
    <w:rsid w:val="003D1EB8"/>
    <w:rsid w:val="003D1F64"/>
    <w:rsid w:val="003D221B"/>
    <w:rsid w:val="003D23BF"/>
    <w:rsid w:val="003D27D2"/>
    <w:rsid w:val="003D2A68"/>
    <w:rsid w:val="003D2B48"/>
    <w:rsid w:val="003D2CCC"/>
    <w:rsid w:val="003D2D81"/>
    <w:rsid w:val="003D3367"/>
    <w:rsid w:val="003D389C"/>
    <w:rsid w:val="003D3A17"/>
    <w:rsid w:val="003D3AE4"/>
    <w:rsid w:val="003D4EA4"/>
    <w:rsid w:val="003D5726"/>
    <w:rsid w:val="003D5AA5"/>
    <w:rsid w:val="003D5C85"/>
    <w:rsid w:val="003D5CCE"/>
    <w:rsid w:val="003D5FF9"/>
    <w:rsid w:val="003D6A90"/>
    <w:rsid w:val="003D6C22"/>
    <w:rsid w:val="003D6E81"/>
    <w:rsid w:val="003D79B0"/>
    <w:rsid w:val="003D7F1F"/>
    <w:rsid w:val="003E0083"/>
    <w:rsid w:val="003E013E"/>
    <w:rsid w:val="003E018F"/>
    <w:rsid w:val="003E029B"/>
    <w:rsid w:val="003E0A6C"/>
    <w:rsid w:val="003E0B75"/>
    <w:rsid w:val="003E0C8B"/>
    <w:rsid w:val="003E0D71"/>
    <w:rsid w:val="003E0DB0"/>
    <w:rsid w:val="003E1AAA"/>
    <w:rsid w:val="003E1C0A"/>
    <w:rsid w:val="003E1F0B"/>
    <w:rsid w:val="003E31FF"/>
    <w:rsid w:val="003E353A"/>
    <w:rsid w:val="003E399A"/>
    <w:rsid w:val="003E3B56"/>
    <w:rsid w:val="003E417B"/>
    <w:rsid w:val="003E4570"/>
    <w:rsid w:val="003E47A4"/>
    <w:rsid w:val="003E5040"/>
    <w:rsid w:val="003E595D"/>
    <w:rsid w:val="003E5A82"/>
    <w:rsid w:val="003E5DC2"/>
    <w:rsid w:val="003E5F8D"/>
    <w:rsid w:val="003E6200"/>
    <w:rsid w:val="003E620E"/>
    <w:rsid w:val="003E66FA"/>
    <w:rsid w:val="003E6A07"/>
    <w:rsid w:val="003E6DB5"/>
    <w:rsid w:val="003E6F68"/>
    <w:rsid w:val="003E705F"/>
    <w:rsid w:val="003E70F2"/>
    <w:rsid w:val="003E71D9"/>
    <w:rsid w:val="003E7583"/>
    <w:rsid w:val="003E7A54"/>
    <w:rsid w:val="003F03C3"/>
    <w:rsid w:val="003F0591"/>
    <w:rsid w:val="003F1481"/>
    <w:rsid w:val="003F14B4"/>
    <w:rsid w:val="003F1AF4"/>
    <w:rsid w:val="003F1EF1"/>
    <w:rsid w:val="003F25E1"/>
    <w:rsid w:val="003F26DA"/>
    <w:rsid w:val="003F2797"/>
    <w:rsid w:val="003F281B"/>
    <w:rsid w:val="003F2C77"/>
    <w:rsid w:val="003F2DA1"/>
    <w:rsid w:val="003F34E2"/>
    <w:rsid w:val="003F36E2"/>
    <w:rsid w:val="003F3C78"/>
    <w:rsid w:val="003F3DB9"/>
    <w:rsid w:val="003F4DC2"/>
    <w:rsid w:val="003F4FDA"/>
    <w:rsid w:val="003F53AE"/>
    <w:rsid w:val="003F5B4F"/>
    <w:rsid w:val="003F5CA9"/>
    <w:rsid w:val="003F5CBB"/>
    <w:rsid w:val="003F660F"/>
    <w:rsid w:val="003F739E"/>
    <w:rsid w:val="00400BC3"/>
    <w:rsid w:val="004015FD"/>
    <w:rsid w:val="004016E3"/>
    <w:rsid w:val="00401778"/>
    <w:rsid w:val="00401D39"/>
    <w:rsid w:val="00401F11"/>
    <w:rsid w:val="004020F1"/>
    <w:rsid w:val="00402282"/>
    <w:rsid w:val="004022E6"/>
    <w:rsid w:val="0040248C"/>
    <w:rsid w:val="004025AE"/>
    <w:rsid w:val="00402B86"/>
    <w:rsid w:val="00403027"/>
    <w:rsid w:val="004033BB"/>
    <w:rsid w:val="004034B0"/>
    <w:rsid w:val="004034E1"/>
    <w:rsid w:val="004037A2"/>
    <w:rsid w:val="00403A03"/>
    <w:rsid w:val="00403CD6"/>
    <w:rsid w:val="00403E36"/>
    <w:rsid w:val="00404712"/>
    <w:rsid w:val="00404D9E"/>
    <w:rsid w:val="00404E5D"/>
    <w:rsid w:val="0040531B"/>
    <w:rsid w:val="004053F4"/>
    <w:rsid w:val="0040593B"/>
    <w:rsid w:val="00405CAC"/>
    <w:rsid w:val="00406999"/>
    <w:rsid w:val="00406C1B"/>
    <w:rsid w:val="00406C79"/>
    <w:rsid w:val="00406D0A"/>
    <w:rsid w:val="00406FCA"/>
    <w:rsid w:val="004076A8"/>
    <w:rsid w:val="00407C80"/>
    <w:rsid w:val="00407ECB"/>
    <w:rsid w:val="004100CC"/>
    <w:rsid w:val="00410C99"/>
    <w:rsid w:val="004110D3"/>
    <w:rsid w:val="00411313"/>
    <w:rsid w:val="00411829"/>
    <w:rsid w:val="00411AFF"/>
    <w:rsid w:val="00411D86"/>
    <w:rsid w:val="00411FAC"/>
    <w:rsid w:val="0041207C"/>
    <w:rsid w:val="00412749"/>
    <w:rsid w:val="0041285E"/>
    <w:rsid w:val="00412C3B"/>
    <w:rsid w:val="0041321C"/>
    <w:rsid w:val="004134DE"/>
    <w:rsid w:val="00413716"/>
    <w:rsid w:val="00413CF9"/>
    <w:rsid w:val="00413FAC"/>
    <w:rsid w:val="0041456E"/>
    <w:rsid w:val="004148E7"/>
    <w:rsid w:val="004149C7"/>
    <w:rsid w:val="00414B86"/>
    <w:rsid w:val="00414ED5"/>
    <w:rsid w:val="00415071"/>
    <w:rsid w:val="00415577"/>
    <w:rsid w:val="00415855"/>
    <w:rsid w:val="0041585F"/>
    <w:rsid w:val="004158E7"/>
    <w:rsid w:val="00415B25"/>
    <w:rsid w:val="00415BD4"/>
    <w:rsid w:val="00415DE0"/>
    <w:rsid w:val="00415DEC"/>
    <w:rsid w:val="00415F5C"/>
    <w:rsid w:val="00416176"/>
    <w:rsid w:val="00416472"/>
    <w:rsid w:val="004166D1"/>
    <w:rsid w:val="004167C1"/>
    <w:rsid w:val="00416A0F"/>
    <w:rsid w:val="00416F0A"/>
    <w:rsid w:val="00416F62"/>
    <w:rsid w:val="00417170"/>
    <w:rsid w:val="00417A0D"/>
    <w:rsid w:val="0042001D"/>
    <w:rsid w:val="00420558"/>
    <w:rsid w:val="00420AD1"/>
    <w:rsid w:val="00420D1C"/>
    <w:rsid w:val="004212B4"/>
    <w:rsid w:val="00421589"/>
    <w:rsid w:val="004219B3"/>
    <w:rsid w:val="00421C43"/>
    <w:rsid w:val="00421F8B"/>
    <w:rsid w:val="00422211"/>
    <w:rsid w:val="00422230"/>
    <w:rsid w:val="00422292"/>
    <w:rsid w:val="0042280F"/>
    <w:rsid w:val="00422967"/>
    <w:rsid w:val="004231FE"/>
    <w:rsid w:val="00423373"/>
    <w:rsid w:val="00423C05"/>
    <w:rsid w:val="00423DC8"/>
    <w:rsid w:val="004245C4"/>
    <w:rsid w:val="00424F19"/>
    <w:rsid w:val="004251FD"/>
    <w:rsid w:val="00425916"/>
    <w:rsid w:val="00425960"/>
    <w:rsid w:val="004261AB"/>
    <w:rsid w:val="004268BF"/>
    <w:rsid w:val="00426BF7"/>
    <w:rsid w:val="00426DD9"/>
    <w:rsid w:val="004273BA"/>
    <w:rsid w:val="00427570"/>
    <w:rsid w:val="0043005C"/>
    <w:rsid w:val="004300CF"/>
    <w:rsid w:val="0043020E"/>
    <w:rsid w:val="00430297"/>
    <w:rsid w:val="004302C7"/>
    <w:rsid w:val="00430657"/>
    <w:rsid w:val="00430A1E"/>
    <w:rsid w:val="00430AE5"/>
    <w:rsid w:val="00430B62"/>
    <w:rsid w:val="00430F2D"/>
    <w:rsid w:val="0043131C"/>
    <w:rsid w:val="004334B7"/>
    <w:rsid w:val="004338DD"/>
    <w:rsid w:val="004339AB"/>
    <w:rsid w:val="00433C1C"/>
    <w:rsid w:val="00433DD7"/>
    <w:rsid w:val="004344AB"/>
    <w:rsid w:val="00434807"/>
    <w:rsid w:val="00434943"/>
    <w:rsid w:val="00434AF3"/>
    <w:rsid w:val="00434E48"/>
    <w:rsid w:val="0043561E"/>
    <w:rsid w:val="00435914"/>
    <w:rsid w:val="00435FD9"/>
    <w:rsid w:val="0043623F"/>
    <w:rsid w:val="00436728"/>
    <w:rsid w:val="004367D1"/>
    <w:rsid w:val="00436B8E"/>
    <w:rsid w:val="00436CFF"/>
    <w:rsid w:val="00436F80"/>
    <w:rsid w:val="00437358"/>
    <w:rsid w:val="00437472"/>
    <w:rsid w:val="00437AA2"/>
    <w:rsid w:val="00437BA3"/>
    <w:rsid w:val="004400A3"/>
    <w:rsid w:val="0044028E"/>
    <w:rsid w:val="004402F1"/>
    <w:rsid w:val="00440996"/>
    <w:rsid w:val="00441485"/>
    <w:rsid w:val="0044150A"/>
    <w:rsid w:val="004415AD"/>
    <w:rsid w:val="0044196B"/>
    <w:rsid w:val="00441B1F"/>
    <w:rsid w:val="00441F8C"/>
    <w:rsid w:val="004422C4"/>
    <w:rsid w:val="00442CE8"/>
    <w:rsid w:val="00442E84"/>
    <w:rsid w:val="00442EFF"/>
    <w:rsid w:val="004431EC"/>
    <w:rsid w:val="0044324F"/>
    <w:rsid w:val="0044329C"/>
    <w:rsid w:val="00443D1F"/>
    <w:rsid w:val="00443D41"/>
    <w:rsid w:val="004442A1"/>
    <w:rsid w:val="00444818"/>
    <w:rsid w:val="00444C19"/>
    <w:rsid w:val="00445840"/>
    <w:rsid w:val="0044597A"/>
    <w:rsid w:val="00445B6C"/>
    <w:rsid w:val="00446493"/>
    <w:rsid w:val="00446497"/>
    <w:rsid w:val="00446953"/>
    <w:rsid w:val="00446A44"/>
    <w:rsid w:val="004471CD"/>
    <w:rsid w:val="00447805"/>
    <w:rsid w:val="004478E8"/>
    <w:rsid w:val="00447A05"/>
    <w:rsid w:val="00447F59"/>
    <w:rsid w:val="0045080C"/>
    <w:rsid w:val="00450AF5"/>
    <w:rsid w:val="004512AA"/>
    <w:rsid w:val="00451346"/>
    <w:rsid w:val="0045148C"/>
    <w:rsid w:val="004517BC"/>
    <w:rsid w:val="00451B1F"/>
    <w:rsid w:val="00452548"/>
    <w:rsid w:val="00452DF7"/>
    <w:rsid w:val="00453127"/>
    <w:rsid w:val="0045315C"/>
    <w:rsid w:val="00453361"/>
    <w:rsid w:val="00453C92"/>
    <w:rsid w:val="0045401D"/>
    <w:rsid w:val="0045402A"/>
    <w:rsid w:val="0045434C"/>
    <w:rsid w:val="004544BB"/>
    <w:rsid w:val="00454736"/>
    <w:rsid w:val="00454A6B"/>
    <w:rsid w:val="00454C19"/>
    <w:rsid w:val="00455089"/>
    <w:rsid w:val="0045528F"/>
    <w:rsid w:val="00455373"/>
    <w:rsid w:val="00455AFD"/>
    <w:rsid w:val="00455E9F"/>
    <w:rsid w:val="004562B3"/>
    <w:rsid w:val="00456AF2"/>
    <w:rsid w:val="00457314"/>
    <w:rsid w:val="004577E8"/>
    <w:rsid w:val="004579FB"/>
    <w:rsid w:val="00457ABD"/>
    <w:rsid w:val="00457AEC"/>
    <w:rsid w:val="00457E0E"/>
    <w:rsid w:val="00460592"/>
    <w:rsid w:val="00460AF7"/>
    <w:rsid w:val="00460D00"/>
    <w:rsid w:val="004612CA"/>
    <w:rsid w:val="004613E3"/>
    <w:rsid w:val="00461470"/>
    <w:rsid w:val="00461552"/>
    <w:rsid w:val="00461590"/>
    <w:rsid w:val="0046185B"/>
    <w:rsid w:val="00461BB8"/>
    <w:rsid w:val="004620AB"/>
    <w:rsid w:val="00462175"/>
    <w:rsid w:val="0046276F"/>
    <w:rsid w:val="004628F4"/>
    <w:rsid w:val="00462FC3"/>
    <w:rsid w:val="004636BE"/>
    <w:rsid w:val="00463885"/>
    <w:rsid w:val="004638E3"/>
    <w:rsid w:val="004639D7"/>
    <w:rsid w:val="00464007"/>
    <w:rsid w:val="004647BD"/>
    <w:rsid w:val="00464A34"/>
    <w:rsid w:val="004663FD"/>
    <w:rsid w:val="00467694"/>
    <w:rsid w:val="004678A1"/>
    <w:rsid w:val="00467AC3"/>
    <w:rsid w:val="00467C85"/>
    <w:rsid w:val="00467D0D"/>
    <w:rsid w:val="00470003"/>
    <w:rsid w:val="004706CC"/>
    <w:rsid w:val="0047076A"/>
    <w:rsid w:val="00470A29"/>
    <w:rsid w:val="00470A7F"/>
    <w:rsid w:val="00470C12"/>
    <w:rsid w:val="00470E87"/>
    <w:rsid w:val="00470ED9"/>
    <w:rsid w:val="00470EF8"/>
    <w:rsid w:val="0047107F"/>
    <w:rsid w:val="00471337"/>
    <w:rsid w:val="0047144A"/>
    <w:rsid w:val="00471AD3"/>
    <w:rsid w:val="00471E2A"/>
    <w:rsid w:val="0047238A"/>
    <w:rsid w:val="004728F3"/>
    <w:rsid w:val="00472CCF"/>
    <w:rsid w:val="004734F7"/>
    <w:rsid w:val="0047385E"/>
    <w:rsid w:val="00473904"/>
    <w:rsid w:val="00473F06"/>
    <w:rsid w:val="00473F6E"/>
    <w:rsid w:val="00474119"/>
    <w:rsid w:val="00475053"/>
    <w:rsid w:val="00475BCF"/>
    <w:rsid w:val="00476074"/>
    <w:rsid w:val="004766BA"/>
    <w:rsid w:val="00476DE3"/>
    <w:rsid w:val="00476DE5"/>
    <w:rsid w:val="0047712E"/>
    <w:rsid w:val="004773A2"/>
    <w:rsid w:val="004778A7"/>
    <w:rsid w:val="00477A1D"/>
    <w:rsid w:val="004801E1"/>
    <w:rsid w:val="0048024A"/>
    <w:rsid w:val="0048030D"/>
    <w:rsid w:val="004804CA"/>
    <w:rsid w:val="0048051F"/>
    <w:rsid w:val="004818E7"/>
    <w:rsid w:val="004821EC"/>
    <w:rsid w:val="0048260A"/>
    <w:rsid w:val="00483108"/>
    <w:rsid w:val="00483369"/>
    <w:rsid w:val="004836A9"/>
    <w:rsid w:val="00483899"/>
    <w:rsid w:val="00483978"/>
    <w:rsid w:val="00483D04"/>
    <w:rsid w:val="00484105"/>
    <w:rsid w:val="004841AA"/>
    <w:rsid w:val="004847E3"/>
    <w:rsid w:val="004850A0"/>
    <w:rsid w:val="00485171"/>
    <w:rsid w:val="004851A5"/>
    <w:rsid w:val="00485286"/>
    <w:rsid w:val="004858A5"/>
    <w:rsid w:val="0048633C"/>
    <w:rsid w:val="0048671A"/>
    <w:rsid w:val="004867CA"/>
    <w:rsid w:val="00486839"/>
    <w:rsid w:val="004869C4"/>
    <w:rsid w:val="00486B3D"/>
    <w:rsid w:val="0048711C"/>
    <w:rsid w:val="004875DA"/>
    <w:rsid w:val="0049027A"/>
    <w:rsid w:val="004905E0"/>
    <w:rsid w:val="00490A4B"/>
    <w:rsid w:val="004910E7"/>
    <w:rsid w:val="0049126F"/>
    <w:rsid w:val="004913AA"/>
    <w:rsid w:val="00491AEA"/>
    <w:rsid w:val="004920A4"/>
    <w:rsid w:val="004923AA"/>
    <w:rsid w:val="00492502"/>
    <w:rsid w:val="00492965"/>
    <w:rsid w:val="0049317B"/>
    <w:rsid w:val="004937B0"/>
    <w:rsid w:val="004937F7"/>
    <w:rsid w:val="00493B99"/>
    <w:rsid w:val="00493C2E"/>
    <w:rsid w:val="00494648"/>
    <w:rsid w:val="0049538E"/>
    <w:rsid w:val="00495590"/>
    <w:rsid w:val="00495960"/>
    <w:rsid w:val="00495F2A"/>
    <w:rsid w:val="004961F8"/>
    <w:rsid w:val="00496262"/>
    <w:rsid w:val="00496850"/>
    <w:rsid w:val="00496A71"/>
    <w:rsid w:val="00496BC7"/>
    <w:rsid w:val="00497606"/>
    <w:rsid w:val="0049769B"/>
    <w:rsid w:val="00497717"/>
    <w:rsid w:val="00497817"/>
    <w:rsid w:val="00497E77"/>
    <w:rsid w:val="004A008C"/>
    <w:rsid w:val="004A0509"/>
    <w:rsid w:val="004A0F92"/>
    <w:rsid w:val="004A1005"/>
    <w:rsid w:val="004A21FB"/>
    <w:rsid w:val="004A22BF"/>
    <w:rsid w:val="004A278E"/>
    <w:rsid w:val="004A27A4"/>
    <w:rsid w:val="004A2973"/>
    <w:rsid w:val="004A2C82"/>
    <w:rsid w:val="004A3791"/>
    <w:rsid w:val="004A3C5D"/>
    <w:rsid w:val="004A41D8"/>
    <w:rsid w:val="004A4347"/>
    <w:rsid w:val="004A4CA0"/>
    <w:rsid w:val="004A4D0F"/>
    <w:rsid w:val="004A4E31"/>
    <w:rsid w:val="004A51F8"/>
    <w:rsid w:val="004A568B"/>
    <w:rsid w:val="004A56AB"/>
    <w:rsid w:val="004A574C"/>
    <w:rsid w:val="004A5E6B"/>
    <w:rsid w:val="004A605B"/>
    <w:rsid w:val="004A636B"/>
    <w:rsid w:val="004A6B08"/>
    <w:rsid w:val="004A6F68"/>
    <w:rsid w:val="004A7581"/>
    <w:rsid w:val="004A77B4"/>
    <w:rsid w:val="004A7B44"/>
    <w:rsid w:val="004A7DAA"/>
    <w:rsid w:val="004A7FD9"/>
    <w:rsid w:val="004B08CE"/>
    <w:rsid w:val="004B0DC7"/>
    <w:rsid w:val="004B0EAF"/>
    <w:rsid w:val="004B143F"/>
    <w:rsid w:val="004B1444"/>
    <w:rsid w:val="004B1592"/>
    <w:rsid w:val="004B1653"/>
    <w:rsid w:val="004B1733"/>
    <w:rsid w:val="004B17FE"/>
    <w:rsid w:val="004B1B88"/>
    <w:rsid w:val="004B1FF6"/>
    <w:rsid w:val="004B2AD4"/>
    <w:rsid w:val="004B2E75"/>
    <w:rsid w:val="004B308E"/>
    <w:rsid w:val="004B34F0"/>
    <w:rsid w:val="004B39BE"/>
    <w:rsid w:val="004B3B76"/>
    <w:rsid w:val="004B3C17"/>
    <w:rsid w:val="004B4476"/>
    <w:rsid w:val="004B4915"/>
    <w:rsid w:val="004B4EF6"/>
    <w:rsid w:val="004B58B4"/>
    <w:rsid w:val="004B616F"/>
    <w:rsid w:val="004B636F"/>
    <w:rsid w:val="004B6C93"/>
    <w:rsid w:val="004B7733"/>
    <w:rsid w:val="004C0022"/>
    <w:rsid w:val="004C005F"/>
    <w:rsid w:val="004C0114"/>
    <w:rsid w:val="004C0ADA"/>
    <w:rsid w:val="004C0E4C"/>
    <w:rsid w:val="004C1121"/>
    <w:rsid w:val="004C11C6"/>
    <w:rsid w:val="004C205C"/>
    <w:rsid w:val="004C2719"/>
    <w:rsid w:val="004C2721"/>
    <w:rsid w:val="004C296C"/>
    <w:rsid w:val="004C29C3"/>
    <w:rsid w:val="004C318E"/>
    <w:rsid w:val="004C33FB"/>
    <w:rsid w:val="004C3633"/>
    <w:rsid w:val="004C3645"/>
    <w:rsid w:val="004C382E"/>
    <w:rsid w:val="004C3C7A"/>
    <w:rsid w:val="004C3E3A"/>
    <w:rsid w:val="004C429A"/>
    <w:rsid w:val="004C4469"/>
    <w:rsid w:val="004C461D"/>
    <w:rsid w:val="004C4CCC"/>
    <w:rsid w:val="004C54BC"/>
    <w:rsid w:val="004C560E"/>
    <w:rsid w:val="004C5F20"/>
    <w:rsid w:val="004C6510"/>
    <w:rsid w:val="004C663A"/>
    <w:rsid w:val="004C6641"/>
    <w:rsid w:val="004C6A67"/>
    <w:rsid w:val="004C6DD4"/>
    <w:rsid w:val="004C70B7"/>
    <w:rsid w:val="004C72BE"/>
    <w:rsid w:val="004C751B"/>
    <w:rsid w:val="004C780E"/>
    <w:rsid w:val="004C7961"/>
    <w:rsid w:val="004C7C3B"/>
    <w:rsid w:val="004C7C8D"/>
    <w:rsid w:val="004C7EE8"/>
    <w:rsid w:val="004D03FB"/>
    <w:rsid w:val="004D0BDD"/>
    <w:rsid w:val="004D0F15"/>
    <w:rsid w:val="004D1012"/>
    <w:rsid w:val="004D171B"/>
    <w:rsid w:val="004D1746"/>
    <w:rsid w:val="004D1EB8"/>
    <w:rsid w:val="004D27E3"/>
    <w:rsid w:val="004D2B6D"/>
    <w:rsid w:val="004D2FD1"/>
    <w:rsid w:val="004D3110"/>
    <w:rsid w:val="004D32C0"/>
    <w:rsid w:val="004D33BD"/>
    <w:rsid w:val="004D33CD"/>
    <w:rsid w:val="004D3D19"/>
    <w:rsid w:val="004D4135"/>
    <w:rsid w:val="004D459B"/>
    <w:rsid w:val="004D4635"/>
    <w:rsid w:val="004D48F1"/>
    <w:rsid w:val="004D49F9"/>
    <w:rsid w:val="004D4B19"/>
    <w:rsid w:val="004D4B84"/>
    <w:rsid w:val="004D5207"/>
    <w:rsid w:val="004D551B"/>
    <w:rsid w:val="004D565E"/>
    <w:rsid w:val="004D5D4D"/>
    <w:rsid w:val="004D60D7"/>
    <w:rsid w:val="004D6256"/>
    <w:rsid w:val="004D6E0D"/>
    <w:rsid w:val="004D7496"/>
    <w:rsid w:val="004D79BE"/>
    <w:rsid w:val="004D79F8"/>
    <w:rsid w:val="004D7C78"/>
    <w:rsid w:val="004E005A"/>
    <w:rsid w:val="004E03FC"/>
    <w:rsid w:val="004E06BD"/>
    <w:rsid w:val="004E0A45"/>
    <w:rsid w:val="004E0FA8"/>
    <w:rsid w:val="004E1220"/>
    <w:rsid w:val="004E126A"/>
    <w:rsid w:val="004E205E"/>
    <w:rsid w:val="004E2086"/>
    <w:rsid w:val="004E22D4"/>
    <w:rsid w:val="004E255F"/>
    <w:rsid w:val="004E2A0A"/>
    <w:rsid w:val="004E2EC3"/>
    <w:rsid w:val="004E30B9"/>
    <w:rsid w:val="004E356F"/>
    <w:rsid w:val="004E3574"/>
    <w:rsid w:val="004E38EE"/>
    <w:rsid w:val="004E3DB2"/>
    <w:rsid w:val="004E4050"/>
    <w:rsid w:val="004E4143"/>
    <w:rsid w:val="004E48A1"/>
    <w:rsid w:val="004E4AE4"/>
    <w:rsid w:val="004E4D28"/>
    <w:rsid w:val="004E4DB8"/>
    <w:rsid w:val="004E5B4B"/>
    <w:rsid w:val="004E5D62"/>
    <w:rsid w:val="004E6D6C"/>
    <w:rsid w:val="004E6DA0"/>
    <w:rsid w:val="004E6EE4"/>
    <w:rsid w:val="004E743D"/>
    <w:rsid w:val="004E7495"/>
    <w:rsid w:val="004E798A"/>
    <w:rsid w:val="004E7EBC"/>
    <w:rsid w:val="004E7F3B"/>
    <w:rsid w:val="004F000E"/>
    <w:rsid w:val="004F078C"/>
    <w:rsid w:val="004F14C4"/>
    <w:rsid w:val="004F1934"/>
    <w:rsid w:val="004F25ED"/>
    <w:rsid w:val="004F321A"/>
    <w:rsid w:val="004F3394"/>
    <w:rsid w:val="004F3822"/>
    <w:rsid w:val="004F42A5"/>
    <w:rsid w:val="004F4319"/>
    <w:rsid w:val="004F44EE"/>
    <w:rsid w:val="004F4A2C"/>
    <w:rsid w:val="004F4A93"/>
    <w:rsid w:val="004F4AE3"/>
    <w:rsid w:val="004F5295"/>
    <w:rsid w:val="004F56F7"/>
    <w:rsid w:val="004F5F44"/>
    <w:rsid w:val="004F685C"/>
    <w:rsid w:val="004F6C79"/>
    <w:rsid w:val="004F6D32"/>
    <w:rsid w:val="004F6F24"/>
    <w:rsid w:val="004F7240"/>
    <w:rsid w:val="004F742A"/>
    <w:rsid w:val="004F7704"/>
    <w:rsid w:val="004F7AEF"/>
    <w:rsid w:val="004F7DA2"/>
    <w:rsid w:val="004F7E13"/>
    <w:rsid w:val="004F7F7A"/>
    <w:rsid w:val="004F7FEC"/>
    <w:rsid w:val="0050061D"/>
    <w:rsid w:val="005011C1"/>
    <w:rsid w:val="0050145C"/>
    <w:rsid w:val="0050182D"/>
    <w:rsid w:val="00501A6D"/>
    <w:rsid w:val="00501B8E"/>
    <w:rsid w:val="005029E3"/>
    <w:rsid w:val="005030DD"/>
    <w:rsid w:val="00503141"/>
    <w:rsid w:val="005031CC"/>
    <w:rsid w:val="00503549"/>
    <w:rsid w:val="0050355A"/>
    <w:rsid w:val="005036B0"/>
    <w:rsid w:val="0050381D"/>
    <w:rsid w:val="00503AFA"/>
    <w:rsid w:val="00503B2A"/>
    <w:rsid w:val="0050415A"/>
    <w:rsid w:val="005041D3"/>
    <w:rsid w:val="005043D3"/>
    <w:rsid w:val="00504956"/>
    <w:rsid w:val="00504968"/>
    <w:rsid w:val="00504CA1"/>
    <w:rsid w:val="00504E5B"/>
    <w:rsid w:val="0050557B"/>
    <w:rsid w:val="00505BB7"/>
    <w:rsid w:val="005067B4"/>
    <w:rsid w:val="00506A62"/>
    <w:rsid w:val="005070F0"/>
    <w:rsid w:val="00507490"/>
    <w:rsid w:val="005074F0"/>
    <w:rsid w:val="0050777E"/>
    <w:rsid w:val="005077C4"/>
    <w:rsid w:val="00507C4B"/>
    <w:rsid w:val="00507F06"/>
    <w:rsid w:val="00510462"/>
    <w:rsid w:val="005105EF"/>
    <w:rsid w:val="0051087E"/>
    <w:rsid w:val="00510E83"/>
    <w:rsid w:val="00511366"/>
    <w:rsid w:val="00511493"/>
    <w:rsid w:val="00511E53"/>
    <w:rsid w:val="005124D0"/>
    <w:rsid w:val="005129D7"/>
    <w:rsid w:val="00512B1C"/>
    <w:rsid w:val="00512CC9"/>
    <w:rsid w:val="00513033"/>
    <w:rsid w:val="00513861"/>
    <w:rsid w:val="00514D5A"/>
    <w:rsid w:val="00514F1B"/>
    <w:rsid w:val="00515052"/>
    <w:rsid w:val="005160A3"/>
    <w:rsid w:val="00516112"/>
    <w:rsid w:val="0051713F"/>
    <w:rsid w:val="00517C99"/>
    <w:rsid w:val="00520033"/>
    <w:rsid w:val="00520141"/>
    <w:rsid w:val="0052071D"/>
    <w:rsid w:val="0052072A"/>
    <w:rsid w:val="0052099E"/>
    <w:rsid w:val="00521708"/>
    <w:rsid w:val="005218A3"/>
    <w:rsid w:val="00521957"/>
    <w:rsid w:val="00521D37"/>
    <w:rsid w:val="0052227B"/>
    <w:rsid w:val="00522726"/>
    <w:rsid w:val="00523822"/>
    <w:rsid w:val="00523F9C"/>
    <w:rsid w:val="00523FC9"/>
    <w:rsid w:val="005240F5"/>
    <w:rsid w:val="00524333"/>
    <w:rsid w:val="005245C7"/>
    <w:rsid w:val="00525286"/>
    <w:rsid w:val="00525723"/>
    <w:rsid w:val="0052644B"/>
    <w:rsid w:val="00526F60"/>
    <w:rsid w:val="005273F6"/>
    <w:rsid w:val="005278A2"/>
    <w:rsid w:val="00527F67"/>
    <w:rsid w:val="0053001C"/>
    <w:rsid w:val="0053026D"/>
    <w:rsid w:val="0053096F"/>
    <w:rsid w:val="00530D40"/>
    <w:rsid w:val="00531650"/>
    <w:rsid w:val="005316BB"/>
    <w:rsid w:val="00531CDE"/>
    <w:rsid w:val="00531DE5"/>
    <w:rsid w:val="00532036"/>
    <w:rsid w:val="00532094"/>
    <w:rsid w:val="0053227D"/>
    <w:rsid w:val="00532A24"/>
    <w:rsid w:val="00532ADD"/>
    <w:rsid w:val="00532D61"/>
    <w:rsid w:val="00532D6B"/>
    <w:rsid w:val="005331C1"/>
    <w:rsid w:val="005333FC"/>
    <w:rsid w:val="005334EC"/>
    <w:rsid w:val="005335A6"/>
    <w:rsid w:val="00534092"/>
    <w:rsid w:val="00534771"/>
    <w:rsid w:val="00534FE9"/>
    <w:rsid w:val="00535455"/>
    <w:rsid w:val="005355AA"/>
    <w:rsid w:val="0053594F"/>
    <w:rsid w:val="00535BDE"/>
    <w:rsid w:val="00535F6B"/>
    <w:rsid w:val="00536034"/>
    <w:rsid w:val="00536AAB"/>
    <w:rsid w:val="00536D9D"/>
    <w:rsid w:val="00537185"/>
    <w:rsid w:val="0053738D"/>
    <w:rsid w:val="00537742"/>
    <w:rsid w:val="00537EDE"/>
    <w:rsid w:val="0054032E"/>
    <w:rsid w:val="0054038A"/>
    <w:rsid w:val="00540412"/>
    <w:rsid w:val="00540A80"/>
    <w:rsid w:val="00540E86"/>
    <w:rsid w:val="00541174"/>
    <w:rsid w:val="00541660"/>
    <w:rsid w:val="005418AC"/>
    <w:rsid w:val="00541D7D"/>
    <w:rsid w:val="00542622"/>
    <w:rsid w:val="00542721"/>
    <w:rsid w:val="00543574"/>
    <w:rsid w:val="005437A0"/>
    <w:rsid w:val="0054388E"/>
    <w:rsid w:val="005440C9"/>
    <w:rsid w:val="0054474C"/>
    <w:rsid w:val="00544B4C"/>
    <w:rsid w:val="00545030"/>
    <w:rsid w:val="0054603F"/>
    <w:rsid w:val="0054623A"/>
    <w:rsid w:val="005466C1"/>
    <w:rsid w:val="0054678E"/>
    <w:rsid w:val="00546F68"/>
    <w:rsid w:val="0054765F"/>
    <w:rsid w:val="005478CD"/>
    <w:rsid w:val="00547A52"/>
    <w:rsid w:val="00547F73"/>
    <w:rsid w:val="00550407"/>
    <w:rsid w:val="00550653"/>
    <w:rsid w:val="00550B0C"/>
    <w:rsid w:val="00550CEF"/>
    <w:rsid w:val="00551091"/>
    <w:rsid w:val="005510B5"/>
    <w:rsid w:val="005510BE"/>
    <w:rsid w:val="0055176E"/>
    <w:rsid w:val="0055278C"/>
    <w:rsid w:val="005528B1"/>
    <w:rsid w:val="0055291B"/>
    <w:rsid w:val="005532EC"/>
    <w:rsid w:val="00553E96"/>
    <w:rsid w:val="005543E5"/>
    <w:rsid w:val="005547B2"/>
    <w:rsid w:val="005547D5"/>
    <w:rsid w:val="00555069"/>
    <w:rsid w:val="00555518"/>
    <w:rsid w:val="005557BF"/>
    <w:rsid w:val="0055649A"/>
    <w:rsid w:val="005567A8"/>
    <w:rsid w:val="00556D86"/>
    <w:rsid w:val="00557295"/>
    <w:rsid w:val="00557308"/>
    <w:rsid w:val="0055731C"/>
    <w:rsid w:val="0055748C"/>
    <w:rsid w:val="0055749B"/>
    <w:rsid w:val="005574CE"/>
    <w:rsid w:val="00557550"/>
    <w:rsid w:val="005575E0"/>
    <w:rsid w:val="0055778B"/>
    <w:rsid w:val="00557E1A"/>
    <w:rsid w:val="00557E2C"/>
    <w:rsid w:val="00557EAA"/>
    <w:rsid w:val="0056002A"/>
    <w:rsid w:val="00560474"/>
    <w:rsid w:val="00560536"/>
    <w:rsid w:val="005605CF"/>
    <w:rsid w:val="00560ABC"/>
    <w:rsid w:val="00561528"/>
    <w:rsid w:val="0056182B"/>
    <w:rsid w:val="00561AF0"/>
    <w:rsid w:val="00561F13"/>
    <w:rsid w:val="005622A5"/>
    <w:rsid w:val="00562400"/>
    <w:rsid w:val="00562C9A"/>
    <w:rsid w:val="00562F4C"/>
    <w:rsid w:val="0056320B"/>
    <w:rsid w:val="0056343A"/>
    <w:rsid w:val="00563E6C"/>
    <w:rsid w:val="00563FFB"/>
    <w:rsid w:val="00564296"/>
    <w:rsid w:val="0056481A"/>
    <w:rsid w:val="005652B6"/>
    <w:rsid w:val="005655CA"/>
    <w:rsid w:val="005661B3"/>
    <w:rsid w:val="00566327"/>
    <w:rsid w:val="0056653D"/>
    <w:rsid w:val="0056699F"/>
    <w:rsid w:val="00566A0A"/>
    <w:rsid w:val="00566BF3"/>
    <w:rsid w:val="005673CB"/>
    <w:rsid w:val="00567429"/>
    <w:rsid w:val="00567540"/>
    <w:rsid w:val="00567732"/>
    <w:rsid w:val="00567811"/>
    <w:rsid w:val="00570100"/>
    <w:rsid w:val="00571A67"/>
    <w:rsid w:val="00571C3A"/>
    <w:rsid w:val="00571C59"/>
    <w:rsid w:val="0057219C"/>
    <w:rsid w:val="0057267A"/>
    <w:rsid w:val="00572720"/>
    <w:rsid w:val="005740AB"/>
    <w:rsid w:val="00574321"/>
    <w:rsid w:val="00574373"/>
    <w:rsid w:val="00574DA0"/>
    <w:rsid w:val="0057522E"/>
    <w:rsid w:val="00575424"/>
    <w:rsid w:val="00575440"/>
    <w:rsid w:val="00575A36"/>
    <w:rsid w:val="0057603B"/>
    <w:rsid w:val="005764D8"/>
    <w:rsid w:val="005768F5"/>
    <w:rsid w:val="00576B50"/>
    <w:rsid w:val="005776FE"/>
    <w:rsid w:val="00580544"/>
    <w:rsid w:val="00580C48"/>
    <w:rsid w:val="00580EA5"/>
    <w:rsid w:val="00581290"/>
    <w:rsid w:val="0058132F"/>
    <w:rsid w:val="00581751"/>
    <w:rsid w:val="00581925"/>
    <w:rsid w:val="00582485"/>
    <w:rsid w:val="00582586"/>
    <w:rsid w:val="00582716"/>
    <w:rsid w:val="005827BE"/>
    <w:rsid w:val="00582C13"/>
    <w:rsid w:val="00582C81"/>
    <w:rsid w:val="00582D32"/>
    <w:rsid w:val="00583082"/>
    <w:rsid w:val="00583518"/>
    <w:rsid w:val="00583660"/>
    <w:rsid w:val="00583924"/>
    <w:rsid w:val="00583B36"/>
    <w:rsid w:val="00584272"/>
    <w:rsid w:val="00584C78"/>
    <w:rsid w:val="00584CFD"/>
    <w:rsid w:val="005855BA"/>
    <w:rsid w:val="005857D8"/>
    <w:rsid w:val="00585929"/>
    <w:rsid w:val="00585FF0"/>
    <w:rsid w:val="005862CB"/>
    <w:rsid w:val="0058689B"/>
    <w:rsid w:val="0058696E"/>
    <w:rsid w:val="00586A2D"/>
    <w:rsid w:val="00586A50"/>
    <w:rsid w:val="00586BB2"/>
    <w:rsid w:val="00587022"/>
    <w:rsid w:val="00587AB5"/>
    <w:rsid w:val="00587F4A"/>
    <w:rsid w:val="00590A5A"/>
    <w:rsid w:val="00590D64"/>
    <w:rsid w:val="00591070"/>
    <w:rsid w:val="00591A6C"/>
    <w:rsid w:val="00591A92"/>
    <w:rsid w:val="00591F4C"/>
    <w:rsid w:val="005920D8"/>
    <w:rsid w:val="0059254D"/>
    <w:rsid w:val="005925FC"/>
    <w:rsid w:val="00592732"/>
    <w:rsid w:val="00592748"/>
    <w:rsid w:val="00592907"/>
    <w:rsid w:val="0059291B"/>
    <w:rsid w:val="00592D29"/>
    <w:rsid w:val="00593622"/>
    <w:rsid w:val="0059363C"/>
    <w:rsid w:val="00593BA7"/>
    <w:rsid w:val="00593CBF"/>
    <w:rsid w:val="00593CEF"/>
    <w:rsid w:val="00593D33"/>
    <w:rsid w:val="00593EEC"/>
    <w:rsid w:val="00593F52"/>
    <w:rsid w:val="00594047"/>
    <w:rsid w:val="0059438C"/>
    <w:rsid w:val="0059474C"/>
    <w:rsid w:val="00594789"/>
    <w:rsid w:val="0059481B"/>
    <w:rsid w:val="00594A4D"/>
    <w:rsid w:val="00594B61"/>
    <w:rsid w:val="00594D0C"/>
    <w:rsid w:val="00594FA1"/>
    <w:rsid w:val="00594FAE"/>
    <w:rsid w:val="00595143"/>
    <w:rsid w:val="00595348"/>
    <w:rsid w:val="00595439"/>
    <w:rsid w:val="00595522"/>
    <w:rsid w:val="005955CE"/>
    <w:rsid w:val="00595660"/>
    <w:rsid w:val="00595679"/>
    <w:rsid w:val="00595B4E"/>
    <w:rsid w:val="00595EC1"/>
    <w:rsid w:val="00595F55"/>
    <w:rsid w:val="0059615B"/>
    <w:rsid w:val="005961B0"/>
    <w:rsid w:val="0059690E"/>
    <w:rsid w:val="00597512"/>
    <w:rsid w:val="005977FF"/>
    <w:rsid w:val="00597FA9"/>
    <w:rsid w:val="005A0773"/>
    <w:rsid w:val="005A07A6"/>
    <w:rsid w:val="005A0B92"/>
    <w:rsid w:val="005A0EED"/>
    <w:rsid w:val="005A175A"/>
    <w:rsid w:val="005A1D70"/>
    <w:rsid w:val="005A2105"/>
    <w:rsid w:val="005A21B0"/>
    <w:rsid w:val="005A22C7"/>
    <w:rsid w:val="005A2941"/>
    <w:rsid w:val="005A3C66"/>
    <w:rsid w:val="005A4475"/>
    <w:rsid w:val="005A4739"/>
    <w:rsid w:val="005A4A4C"/>
    <w:rsid w:val="005A515E"/>
    <w:rsid w:val="005A73B7"/>
    <w:rsid w:val="005B001C"/>
    <w:rsid w:val="005B0574"/>
    <w:rsid w:val="005B05A3"/>
    <w:rsid w:val="005B06E7"/>
    <w:rsid w:val="005B0A11"/>
    <w:rsid w:val="005B0E5A"/>
    <w:rsid w:val="005B11FA"/>
    <w:rsid w:val="005B14B5"/>
    <w:rsid w:val="005B14E0"/>
    <w:rsid w:val="005B1690"/>
    <w:rsid w:val="005B1BF2"/>
    <w:rsid w:val="005B1EC5"/>
    <w:rsid w:val="005B21DD"/>
    <w:rsid w:val="005B24DB"/>
    <w:rsid w:val="005B270A"/>
    <w:rsid w:val="005B2ECD"/>
    <w:rsid w:val="005B3441"/>
    <w:rsid w:val="005B3E30"/>
    <w:rsid w:val="005B410A"/>
    <w:rsid w:val="005B4401"/>
    <w:rsid w:val="005B453F"/>
    <w:rsid w:val="005B49DA"/>
    <w:rsid w:val="005B53FE"/>
    <w:rsid w:val="005B58B4"/>
    <w:rsid w:val="005B5AE0"/>
    <w:rsid w:val="005B5C60"/>
    <w:rsid w:val="005B5FE3"/>
    <w:rsid w:val="005B6238"/>
    <w:rsid w:val="005B65D9"/>
    <w:rsid w:val="005B6917"/>
    <w:rsid w:val="005B6F6C"/>
    <w:rsid w:val="005B7585"/>
    <w:rsid w:val="005B7A2F"/>
    <w:rsid w:val="005B7E45"/>
    <w:rsid w:val="005C0271"/>
    <w:rsid w:val="005C04A7"/>
    <w:rsid w:val="005C084D"/>
    <w:rsid w:val="005C0939"/>
    <w:rsid w:val="005C0A0C"/>
    <w:rsid w:val="005C0BE4"/>
    <w:rsid w:val="005C0ECD"/>
    <w:rsid w:val="005C1057"/>
    <w:rsid w:val="005C12D8"/>
    <w:rsid w:val="005C1752"/>
    <w:rsid w:val="005C1DFB"/>
    <w:rsid w:val="005C23DC"/>
    <w:rsid w:val="005C2972"/>
    <w:rsid w:val="005C2E37"/>
    <w:rsid w:val="005C310E"/>
    <w:rsid w:val="005C31D2"/>
    <w:rsid w:val="005C3286"/>
    <w:rsid w:val="005C338A"/>
    <w:rsid w:val="005C38E5"/>
    <w:rsid w:val="005C3A93"/>
    <w:rsid w:val="005C3FA9"/>
    <w:rsid w:val="005C440E"/>
    <w:rsid w:val="005C44D2"/>
    <w:rsid w:val="005C4811"/>
    <w:rsid w:val="005C53BB"/>
    <w:rsid w:val="005C566D"/>
    <w:rsid w:val="005C56C4"/>
    <w:rsid w:val="005C584B"/>
    <w:rsid w:val="005C5AA5"/>
    <w:rsid w:val="005C5AF6"/>
    <w:rsid w:val="005C5DCC"/>
    <w:rsid w:val="005C6002"/>
    <w:rsid w:val="005C65BF"/>
    <w:rsid w:val="005C6A0E"/>
    <w:rsid w:val="005C6BA3"/>
    <w:rsid w:val="005C71AA"/>
    <w:rsid w:val="005C7471"/>
    <w:rsid w:val="005C7CF9"/>
    <w:rsid w:val="005D0818"/>
    <w:rsid w:val="005D0BAD"/>
    <w:rsid w:val="005D0C7A"/>
    <w:rsid w:val="005D121E"/>
    <w:rsid w:val="005D1536"/>
    <w:rsid w:val="005D2486"/>
    <w:rsid w:val="005D2A97"/>
    <w:rsid w:val="005D2FBD"/>
    <w:rsid w:val="005D2FFE"/>
    <w:rsid w:val="005D3116"/>
    <w:rsid w:val="005D3118"/>
    <w:rsid w:val="005D32EE"/>
    <w:rsid w:val="005D333C"/>
    <w:rsid w:val="005D3651"/>
    <w:rsid w:val="005D3817"/>
    <w:rsid w:val="005D3891"/>
    <w:rsid w:val="005D402B"/>
    <w:rsid w:val="005D4987"/>
    <w:rsid w:val="005D4D09"/>
    <w:rsid w:val="005D5A54"/>
    <w:rsid w:val="005D5CDC"/>
    <w:rsid w:val="005D5DF0"/>
    <w:rsid w:val="005D5FF3"/>
    <w:rsid w:val="005D68AD"/>
    <w:rsid w:val="005D6E31"/>
    <w:rsid w:val="005D75C2"/>
    <w:rsid w:val="005D7817"/>
    <w:rsid w:val="005E01B4"/>
    <w:rsid w:val="005E03C4"/>
    <w:rsid w:val="005E04E6"/>
    <w:rsid w:val="005E0931"/>
    <w:rsid w:val="005E160D"/>
    <w:rsid w:val="005E1E4A"/>
    <w:rsid w:val="005E2437"/>
    <w:rsid w:val="005E2667"/>
    <w:rsid w:val="005E2E4D"/>
    <w:rsid w:val="005E35B2"/>
    <w:rsid w:val="005E3E2B"/>
    <w:rsid w:val="005E4074"/>
    <w:rsid w:val="005E4093"/>
    <w:rsid w:val="005E4D65"/>
    <w:rsid w:val="005E5D72"/>
    <w:rsid w:val="005E612E"/>
    <w:rsid w:val="005E626A"/>
    <w:rsid w:val="005E636A"/>
    <w:rsid w:val="005E68FB"/>
    <w:rsid w:val="005E6B3D"/>
    <w:rsid w:val="005E718C"/>
    <w:rsid w:val="005E76C1"/>
    <w:rsid w:val="005E785D"/>
    <w:rsid w:val="005F011B"/>
    <w:rsid w:val="005F019F"/>
    <w:rsid w:val="005F0D70"/>
    <w:rsid w:val="005F12DB"/>
    <w:rsid w:val="005F1743"/>
    <w:rsid w:val="005F1FDD"/>
    <w:rsid w:val="005F2881"/>
    <w:rsid w:val="005F2A59"/>
    <w:rsid w:val="005F2C86"/>
    <w:rsid w:val="005F2EAF"/>
    <w:rsid w:val="005F3019"/>
    <w:rsid w:val="005F3429"/>
    <w:rsid w:val="005F3657"/>
    <w:rsid w:val="005F400F"/>
    <w:rsid w:val="005F4DAC"/>
    <w:rsid w:val="005F4FAF"/>
    <w:rsid w:val="005F50E6"/>
    <w:rsid w:val="005F5896"/>
    <w:rsid w:val="005F5D5F"/>
    <w:rsid w:val="005F61E0"/>
    <w:rsid w:val="005F641D"/>
    <w:rsid w:val="005F738F"/>
    <w:rsid w:val="005F7518"/>
    <w:rsid w:val="005F7545"/>
    <w:rsid w:val="005F79F4"/>
    <w:rsid w:val="005F7F0C"/>
    <w:rsid w:val="005F7F6D"/>
    <w:rsid w:val="006005B9"/>
    <w:rsid w:val="006006A5"/>
    <w:rsid w:val="0060080F"/>
    <w:rsid w:val="00601203"/>
    <w:rsid w:val="0060143C"/>
    <w:rsid w:val="006018DE"/>
    <w:rsid w:val="00601B90"/>
    <w:rsid w:val="00601DCF"/>
    <w:rsid w:val="00602611"/>
    <w:rsid w:val="00603050"/>
    <w:rsid w:val="006032C5"/>
    <w:rsid w:val="006039B3"/>
    <w:rsid w:val="00603FE0"/>
    <w:rsid w:val="006043D0"/>
    <w:rsid w:val="006045FD"/>
    <w:rsid w:val="00604A44"/>
    <w:rsid w:val="00604DAE"/>
    <w:rsid w:val="0060513E"/>
    <w:rsid w:val="006051B4"/>
    <w:rsid w:val="006059A2"/>
    <w:rsid w:val="00605C01"/>
    <w:rsid w:val="00605D45"/>
    <w:rsid w:val="006070CC"/>
    <w:rsid w:val="006077B3"/>
    <w:rsid w:val="006078AA"/>
    <w:rsid w:val="00607DFD"/>
    <w:rsid w:val="006105F1"/>
    <w:rsid w:val="00611143"/>
    <w:rsid w:val="006114E5"/>
    <w:rsid w:val="00611761"/>
    <w:rsid w:val="00611CAD"/>
    <w:rsid w:val="00611D7B"/>
    <w:rsid w:val="00612391"/>
    <w:rsid w:val="00612408"/>
    <w:rsid w:val="00612D5E"/>
    <w:rsid w:val="00613DC8"/>
    <w:rsid w:val="00614424"/>
    <w:rsid w:val="00614682"/>
    <w:rsid w:val="00614922"/>
    <w:rsid w:val="00614CB7"/>
    <w:rsid w:val="00614FCC"/>
    <w:rsid w:val="00615747"/>
    <w:rsid w:val="00615AF9"/>
    <w:rsid w:val="00615D2F"/>
    <w:rsid w:val="00616342"/>
    <w:rsid w:val="006163EB"/>
    <w:rsid w:val="00616681"/>
    <w:rsid w:val="00616996"/>
    <w:rsid w:val="006169BE"/>
    <w:rsid w:val="00616C06"/>
    <w:rsid w:val="00617F7A"/>
    <w:rsid w:val="006209C8"/>
    <w:rsid w:val="00620B8C"/>
    <w:rsid w:val="00620C57"/>
    <w:rsid w:val="00620F6D"/>
    <w:rsid w:val="006212D8"/>
    <w:rsid w:val="006212E3"/>
    <w:rsid w:val="00621621"/>
    <w:rsid w:val="00621760"/>
    <w:rsid w:val="00621A4B"/>
    <w:rsid w:val="00621D4F"/>
    <w:rsid w:val="00622004"/>
    <w:rsid w:val="006222F8"/>
    <w:rsid w:val="0062271C"/>
    <w:rsid w:val="0062285A"/>
    <w:rsid w:val="00622A78"/>
    <w:rsid w:val="00622A81"/>
    <w:rsid w:val="00623408"/>
    <w:rsid w:val="006236BC"/>
    <w:rsid w:val="00623841"/>
    <w:rsid w:val="00624151"/>
    <w:rsid w:val="00624391"/>
    <w:rsid w:val="006251A1"/>
    <w:rsid w:val="0062520D"/>
    <w:rsid w:val="0062571A"/>
    <w:rsid w:val="00625811"/>
    <w:rsid w:val="00625936"/>
    <w:rsid w:val="00625A4E"/>
    <w:rsid w:val="006261EB"/>
    <w:rsid w:val="0062660F"/>
    <w:rsid w:val="00626B6E"/>
    <w:rsid w:val="006277A9"/>
    <w:rsid w:val="006278AA"/>
    <w:rsid w:val="00627A4F"/>
    <w:rsid w:val="00627F64"/>
    <w:rsid w:val="006305D7"/>
    <w:rsid w:val="00630A01"/>
    <w:rsid w:val="00630B62"/>
    <w:rsid w:val="00630C04"/>
    <w:rsid w:val="00630D0A"/>
    <w:rsid w:val="00630F18"/>
    <w:rsid w:val="006311A4"/>
    <w:rsid w:val="00631285"/>
    <w:rsid w:val="006321FD"/>
    <w:rsid w:val="00632236"/>
    <w:rsid w:val="0063240F"/>
    <w:rsid w:val="0063258B"/>
    <w:rsid w:val="00632739"/>
    <w:rsid w:val="00632A1A"/>
    <w:rsid w:val="00632DA1"/>
    <w:rsid w:val="00632F15"/>
    <w:rsid w:val="00633309"/>
    <w:rsid w:val="00633462"/>
    <w:rsid w:val="006337E7"/>
    <w:rsid w:val="0063387C"/>
    <w:rsid w:val="00633D53"/>
    <w:rsid w:val="00634731"/>
    <w:rsid w:val="00634971"/>
    <w:rsid w:val="00634A66"/>
    <w:rsid w:val="00634B08"/>
    <w:rsid w:val="00634BC7"/>
    <w:rsid w:val="00635D66"/>
    <w:rsid w:val="00635E90"/>
    <w:rsid w:val="00635F51"/>
    <w:rsid w:val="00636994"/>
    <w:rsid w:val="00636A4B"/>
    <w:rsid w:val="0063725C"/>
    <w:rsid w:val="006375E6"/>
    <w:rsid w:val="00637EF1"/>
    <w:rsid w:val="006400D6"/>
    <w:rsid w:val="006405A3"/>
    <w:rsid w:val="00640776"/>
    <w:rsid w:val="00640DE1"/>
    <w:rsid w:val="00641039"/>
    <w:rsid w:val="00641104"/>
    <w:rsid w:val="00641302"/>
    <w:rsid w:val="0064135B"/>
    <w:rsid w:val="006413A4"/>
    <w:rsid w:val="006415BF"/>
    <w:rsid w:val="006415D1"/>
    <w:rsid w:val="00641690"/>
    <w:rsid w:val="0064175D"/>
    <w:rsid w:val="00642123"/>
    <w:rsid w:val="00642343"/>
    <w:rsid w:val="00642749"/>
    <w:rsid w:val="00642E24"/>
    <w:rsid w:val="00642F1F"/>
    <w:rsid w:val="006432EC"/>
    <w:rsid w:val="006437CC"/>
    <w:rsid w:val="00643919"/>
    <w:rsid w:val="00643C04"/>
    <w:rsid w:val="00643F3A"/>
    <w:rsid w:val="00644991"/>
    <w:rsid w:val="0064574B"/>
    <w:rsid w:val="00645C1B"/>
    <w:rsid w:val="00645E44"/>
    <w:rsid w:val="0064603B"/>
    <w:rsid w:val="006464AC"/>
    <w:rsid w:val="00646A80"/>
    <w:rsid w:val="00646ABE"/>
    <w:rsid w:val="00647D94"/>
    <w:rsid w:val="0065018F"/>
    <w:rsid w:val="006502B3"/>
    <w:rsid w:val="00650464"/>
    <w:rsid w:val="0065063F"/>
    <w:rsid w:val="006520EB"/>
    <w:rsid w:val="00652E55"/>
    <w:rsid w:val="00652EEF"/>
    <w:rsid w:val="00653079"/>
    <w:rsid w:val="00653324"/>
    <w:rsid w:val="006534E4"/>
    <w:rsid w:val="006536ED"/>
    <w:rsid w:val="00653A2E"/>
    <w:rsid w:val="00653DCF"/>
    <w:rsid w:val="00653E3D"/>
    <w:rsid w:val="00654A83"/>
    <w:rsid w:val="00654CEB"/>
    <w:rsid w:val="0065552A"/>
    <w:rsid w:val="00655959"/>
    <w:rsid w:val="00655A7E"/>
    <w:rsid w:val="0065627A"/>
    <w:rsid w:val="00656642"/>
    <w:rsid w:val="00656653"/>
    <w:rsid w:val="00656711"/>
    <w:rsid w:val="006569A2"/>
    <w:rsid w:val="00657866"/>
    <w:rsid w:val="00660509"/>
    <w:rsid w:val="00660765"/>
    <w:rsid w:val="0066103B"/>
    <w:rsid w:val="0066141C"/>
    <w:rsid w:val="006619FF"/>
    <w:rsid w:val="00661AEB"/>
    <w:rsid w:val="00661C43"/>
    <w:rsid w:val="00661DBF"/>
    <w:rsid w:val="00661EDF"/>
    <w:rsid w:val="00662181"/>
    <w:rsid w:val="00662348"/>
    <w:rsid w:val="0066257F"/>
    <w:rsid w:val="00662AFD"/>
    <w:rsid w:val="00663130"/>
    <w:rsid w:val="00663658"/>
    <w:rsid w:val="00663733"/>
    <w:rsid w:val="00664B35"/>
    <w:rsid w:val="006652CC"/>
    <w:rsid w:val="006667F6"/>
    <w:rsid w:val="006668FD"/>
    <w:rsid w:val="00666C9A"/>
    <w:rsid w:val="00666F71"/>
    <w:rsid w:val="006675FB"/>
    <w:rsid w:val="00667993"/>
    <w:rsid w:val="006679B9"/>
    <w:rsid w:val="00667D73"/>
    <w:rsid w:val="00667FC2"/>
    <w:rsid w:val="00670033"/>
    <w:rsid w:val="006700BF"/>
    <w:rsid w:val="00670148"/>
    <w:rsid w:val="006701E2"/>
    <w:rsid w:val="00670A10"/>
    <w:rsid w:val="00670BB7"/>
    <w:rsid w:val="0067106F"/>
    <w:rsid w:val="006714BF"/>
    <w:rsid w:val="00671725"/>
    <w:rsid w:val="00671CDD"/>
    <w:rsid w:val="00672420"/>
    <w:rsid w:val="00672654"/>
    <w:rsid w:val="006729A5"/>
    <w:rsid w:val="0067302B"/>
    <w:rsid w:val="0067351D"/>
    <w:rsid w:val="00674160"/>
    <w:rsid w:val="006742A2"/>
    <w:rsid w:val="0067436E"/>
    <w:rsid w:val="00674630"/>
    <w:rsid w:val="006753B5"/>
    <w:rsid w:val="006753BF"/>
    <w:rsid w:val="006754C5"/>
    <w:rsid w:val="0067567E"/>
    <w:rsid w:val="00675919"/>
    <w:rsid w:val="00675B4C"/>
    <w:rsid w:val="00675EBD"/>
    <w:rsid w:val="00676165"/>
    <w:rsid w:val="00676381"/>
    <w:rsid w:val="0067640E"/>
    <w:rsid w:val="00676776"/>
    <w:rsid w:val="00676A5E"/>
    <w:rsid w:val="00676B7B"/>
    <w:rsid w:val="00676D29"/>
    <w:rsid w:val="00677292"/>
    <w:rsid w:val="006803EA"/>
    <w:rsid w:val="00680476"/>
    <w:rsid w:val="00680930"/>
    <w:rsid w:val="00680AA5"/>
    <w:rsid w:val="006811D9"/>
    <w:rsid w:val="006819EF"/>
    <w:rsid w:val="00681ADF"/>
    <w:rsid w:val="00681E59"/>
    <w:rsid w:val="00681F4C"/>
    <w:rsid w:val="006824D9"/>
    <w:rsid w:val="00682984"/>
    <w:rsid w:val="00682B96"/>
    <w:rsid w:val="00683284"/>
    <w:rsid w:val="006836AD"/>
    <w:rsid w:val="0068397D"/>
    <w:rsid w:val="006840BB"/>
    <w:rsid w:val="00684129"/>
    <w:rsid w:val="0068435E"/>
    <w:rsid w:val="006852E2"/>
    <w:rsid w:val="00685434"/>
    <w:rsid w:val="00685E11"/>
    <w:rsid w:val="006860F9"/>
    <w:rsid w:val="0068650C"/>
    <w:rsid w:val="00686623"/>
    <w:rsid w:val="006869F7"/>
    <w:rsid w:val="00686B6F"/>
    <w:rsid w:val="00687066"/>
    <w:rsid w:val="006874BD"/>
    <w:rsid w:val="00687F05"/>
    <w:rsid w:val="00687F9E"/>
    <w:rsid w:val="006909D1"/>
    <w:rsid w:val="00690A46"/>
    <w:rsid w:val="00690D10"/>
    <w:rsid w:val="006911C3"/>
    <w:rsid w:val="00691331"/>
    <w:rsid w:val="00691D89"/>
    <w:rsid w:val="00691E4C"/>
    <w:rsid w:val="006922F8"/>
    <w:rsid w:val="0069267C"/>
    <w:rsid w:val="00692D39"/>
    <w:rsid w:val="00693B34"/>
    <w:rsid w:val="00693BA2"/>
    <w:rsid w:val="00693C64"/>
    <w:rsid w:val="00693C9A"/>
    <w:rsid w:val="00693DFD"/>
    <w:rsid w:val="00693FCC"/>
    <w:rsid w:val="00694809"/>
    <w:rsid w:val="00695550"/>
    <w:rsid w:val="00695790"/>
    <w:rsid w:val="00695A1D"/>
    <w:rsid w:val="00696133"/>
    <w:rsid w:val="00696ED9"/>
    <w:rsid w:val="006971CD"/>
    <w:rsid w:val="00697299"/>
    <w:rsid w:val="0069794F"/>
    <w:rsid w:val="00697AE3"/>
    <w:rsid w:val="00697B33"/>
    <w:rsid w:val="006A006B"/>
    <w:rsid w:val="006A032B"/>
    <w:rsid w:val="006A0FA7"/>
    <w:rsid w:val="006A10CE"/>
    <w:rsid w:val="006A1270"/>
    <w:rsid w:val="006A1417"/>
    <w:rsid w:val="006A14BA"/>
    <w:rsid w:val="006A18A7"/>
    <w:rsid w:val="006A1D30"/>
    <w:rsid w:val="006A20EB"/>
    <w:rsid w:val="006A2182"/>
    <w:rsid w:val="006A22DF"/>
    <w:rsid w:val="006A23AB"/>
    <w:rsid w:val="006A24BA"/>
    <w:rsid w:val="006A2724"/>
    <w:rsid w:val="006A2BD4"/>
    <w:rsid w:val="006A36E0"/>
    <w:rsid w:val="006A440A"/>
    <w:rsid w:val="006A4467"/>
    <w:rsid w:val="006A4854"/>
    <w:rsid w:val="006A53E6"/>
    <w:rsid w:val="006A5609"/>
    <w:rsid w:val="006A63F5"/>
    <w:rsid w:val="006A672D"/>
    <w:rsid w:val="006A68F1"/>
    <w:rsid w:val="006A6AEA"/>
    <w:rsid w:val="006A720B"/>
    <w:rsid w:val="006A7362"/>
    <w:rsid w:val="006A7439"/>
    <w:rsid w:val="006A7525"/>
    <w:rsid w:val="006A752F"/>
    <w:rsid w:val="006A7B80"/>
    <w:rsid w:val="006A7C4D"/>
    <w:rsid w:val="006A7CAA"/>
    <w:rsid w:val="006A7F26"/>
    <w:rsid w:val="006B0166"/>
    <w:rsid w:val="006B03BF"/>
    <w:rsid w:val="006B0571"/>
    <w:rsid w:val="006B09E6"/>
    <w:rsid w:val="006B0F2C"/>
    <w:rsid w:val="006B2D3E"/>
    <w:rsid w:val="006B2D4E"/>
    <w:rsid w:val="006B328D"/>
    <w:rsid w:val="006B3DA3"/>
    <w:rsid w:val="006B4028"/>
    <w:rsid w:val="006B4249"/>
    <w:rsid w:val="006B424B"/>
    <w:rsid w:val="006B4A27"/>
    <w:rsid w:val="006B53A2"/>
    <w:rsid w:val="006B54E7"/>
    <w:rsid w:val="006B5710"/>
    <w:rsid w:val="006B596F"/>
    <w:rsid w:val="006B59B0"/>
    <w:rsid w:val="006B5BD4"/>
    <w:rsid w:val="006B5EE9"/>
    <w:rsid w:val="006B678E"/>
    <w:rsid w:val="006B67E3"/>
    <w:rsid w:val="006B6CC0"/>
    <w:rsid w:val="006B7055"/>
    <w:rsid w:val="006B72D7"/>
    <w:rsid w:val="006B7C7C"/>
    <w:rsid w:val="006C0273"/>
    <w:rsid w:val="006C0B6A"/>
    <w:rsid w:val="006C0E8F"/>
    <w:rsid w:val="006C0FCC"/>
    <w:rsid w:val="006C10EF"/>
    <w:rsid w:val="006C14BC"/>
    <w:rsid w:val="006C152F"/>
    <w:rsid w:val="006C1639"/>
    <w:rsid w:val="006C1B2F"/>
    <w:rsid w:val="006C1F19"/>
    <w:rsid w:val="006C206D"/>
    <w:rsid w:val="006C268A"/>
    <w:rsid w:val="006C2A57"/>
    <w:rsid w:val="006C2FE3"/>
    <w:rsid w:val="006C312C"/>
    <w:rsid w:val="006C35EB"/>
    <w:rsid w:val="006C3606"/>
    <w:rsid w:val="006C3AFA"/>
    <w:rsid w:val="006C41AF"/>
    <w:rsid w:val="006C41F8"/>
    <w:rsid w:val="006C42C0"/>
    <w:rsid w:val="006C43A1"/>
    <w:rsid w:val="006C459B"/>
    <w:rsid w:val="006C461D"/>
    <w:rsid w:val="006C47B1"/>
    <w:rsid w:val="006C4AA0"/>
    <w:rsid w:val="006C4F93"/>
    <w:rsid w:val="006C5401"/>
    <w:rsid w:val="006C559D"/>
    <w:rsid w:val="006C5888"/>
    <w:rsid w:val="006C5B37"/>
    <w:rsid w:val="006C5B61"/>
    <w:rsid w:val="006C5DC5"/>
    <w:rsid w:val="006C6534"/>
    <w:rsid w:val="006C66CC"/>
    <w:rsid w:val="006C6DE0"/>
    <w:rsid w:val="006C714F"/>
    <w:rsid w:val="006C7BFB"/>
    <w:rsid w:val="006C7C95"/>
    <w:rsid w:val="006D00A5"/>
    <w:rsid w:val="006D0474"/>
    <w:rsid w:val="006D06D0"/>
    <w:rsid w:val="006D0752"/>
    <w:rsid w:val="006D092D"/>
    <w:rsid w:val="006D0FEA"/>
    <w:rsid w:val="006D18DE"/>
    <w:rsid w:val="006D1EAC"/>
    <w:rsid w:val="006D1F86"/>
    <w:rsid w:val="006D28C6"/>
    <w:rsid w:val="006D29E4"/>
    <w:rsid w:val="006D2A7E"/>
    <w:rsid w:val="006D2AE8"/>
    <w:rsid w:val="006D2C3D"/>
    <w:rsid w:val="006D2F11"/>
    <w:rsid w:val="006D3790"/>
    <w:rsid w:val="006D3937"/>
    <w:rsid w:val="006D3957"/>
    <w:rsid w:val="006D40D7"/>
    <w:rsid w:val="006D4187"/>
    <w:rsid w:val="006D4948"/>
    <w:rsid w:val="006D5244"/>
    <w:rsid w:val="006D55A9"/>
    <w:rsid w:val="006D5AD3"/>
    <w:rsid w:val="006D5BF5"/>
    <w:rsid w:val="006D5D9D"/>
    <w:rsid w:val="006D5E86"/>
    <w:rsid w:val="006D61D9"/>
    <w:rsid w:val="006D625F"/>
    <w:rsid w:val="006D65B6"/>
    <w:rsid w:val="006D669F"/>
    <w:rsid w:val="006D6926"/>
    <w:rsid w:val="006D6A41"/>
    <w:rsid w:val="006D6CBB"/>
    <w:rsid w:val="006D7216"/>
    <w:rsid w:val="006D7488"/>
    <w:rsid w:val="006D76BC"/>
    <w:rsid w:val="006D781E"/>
    <w:rsid w:val="006D7AFB"/>
    <w:rsid w:val="006D7EE2"/>
    <w:rsid w:val="006E0084"/>
    <w:rsid w:val="006E0A43"/>
    <w:rsid w:val="006E0C3B"/>
    <w:rsid w:val="006E0D90"/>
    <w:rsid w:val="006E0ED9"/>
    <w:rsid w:val="006E1063"/>
    <w:rsid w:val="006E1078"/>
    <w:rsid w:val="006E187B"/>
    <w:rsid w:val="006E19A5"/>
    <w:rsid w:val="006E1AEE"/>
    <w:rsid w:val="006E1CA1"/>
    <w:rsid w:val="006E1EB5"/>
    <w:rsid w:val="006E217F"/>
    <w:rsid w:val="006E280B"/>
    <w:rsid w:val="006E28A3"/>
    <w:rsid w:val="006E2BD5"/>
    <w:rsid w:val="006E2D47"/>
    <w:rsid w:val="006E36B7"/>
    <w:rsid w:val="006E3975"/>
    <w:rsid w:val="006E44ED"/>
    <w:rsid w:val="006E4A91"/>
    <w:rsid w:val="006E5538"/>
    <w:rsid w:val="006E5A47"/>
    <w:rsid w:val="006E627C"/>
    <w:rsid w:val="006E68CA"/>
    <w:rsid w:val="006E693C"/>
    <w:rsid w:val="006E6952"/>
    <w:rsid w:val="006E6A5D"/>
    <w:rsid w:val="006E6D5E"/>
    <w:rsid w:val="006E6EF2"/>
    <w:rsid w:val="006E73EB"/>
    <w:rsid w:val="006E7417"/>
    <w:rsid w:val="006E7745"/>
    <w:rsid w:val="006E774F"/>
    <w:rsid w:val="006E7A93"/>
    <w:rsid w:val="006F0466"/>
    <w:rsid w:val="006F081A"/>
    <w:rsid w:val="006F0CB1"/>
    <w:rsid w:val="006F12CD"/>
    <w:rsid w:val="006F21DE"/>
    <w:rsid w:val="006F22A1"/>
    <w:rsid w:val="006F2692"/>
    <w:rsid w:val="006F2889"/>
    <w:rsid w:val="006F288E"/>
    <w:rsid w:val="006F28D6"/>
    <w:rsid w:val="006F2A32"/>
    <w:rsid w:val="006F2E05"/>
    <w:rsid w:val="006F2EA3"/>
    <w:rsid w:val="006F3127"/>
    <w:rsid w:val="006F31FB"/>
    <w:rsid w:val="006F383E"/>
    <w:rsid w:val="006F3C07"/>
    <w:rsid w:val="006F3C1C"/>
    <w:rsid w:val="006F3C89"/>
    <w:rsid w:val="006F3CB0"/>
    <w:rsid w:val="006F3CBF"/>
    <w:rsid w:val="006F406C"/>
    <w:rsid w:val="006F4092"/>
    <w:rsid w:val="006F53B9"/>
    <w:rsid w:val="006F5447"/>
    <w:rsid w:val="006F5699"/>
    <w:rsid w:val="006F569C"/>
    <w:rsid w:val="006F577A"/>
    <w:rsid w:val="006F5C92"/>
    <w:rsid w:val="006F64EF"/>
    <w:rsid w:val="006F6695"/>
    <w:rsid w:val="006F68A9"/>
    <w:rsid w:val="006F733A"/>
    <w:rsid w:val="006F7A8B"/>
    <w:rsid w:val="0070014F"/>
    <w:rsid w:val="00700724"/>
    <w:rsid w:val="00700849"/>
    <w:rsid w:val="00700E4C"/>
    <w:rsid w:val="007015D4"/>
    <w:rsid w:val="00701CDC"/>
    <w:rsid w:val="00701E06"/>
    <w:rsid w:val="00702C5A"/>
    <w:rsid w:val="00702DE6"/>
    <w:rsid w:val="00703BA6"/>
    <w:rsid w:val="00703D7E"/>
    <w:rsid w:val="00704683"/>
    <w:rsid w:val="00704B7A"/>
    <w:rsid w:val="0070502B"/>
    <w:rsid w:val="00705C46"/>
    <w:rsid w:val="007061A5"/>
    <w:rsid w:val="00706BA9"/>
    <w:rsid w:val="00707118"/>
    <w:rsid w:val="00707633"/>
    <w:rsid w:val="00707EEF"/>
    <w:rsid w:val="00707FD0"/>
    <w:rsid w:val="00710640"/>
    <w:rsid w:val="00710A21"/>
    <w:rsid w:val="00711117"/>
    <w:rsid w:val="00711438"/>
    <w:rsid w:val="007115E5"/>
    <w:rsid w:val="00711FA7"/>
    <w:rsid w:val="0071221E"/>
    <w:rsid w:val="0071223B"/>
    <w:rsid w:val="0071238C"/>
    <w:rsid w:val="007127C3"/>
    <w:rsid w:val="007127CC"/>
    <w:rsid w:val="007127FF"/>
    <w:rsid w:val="00712E32"/>
    <w:rsid w:val="007133AB"/>
    <w:rsid w:val="00713711"/>
    <w:rsid w:val="0071372C"/>
    <w:rsid w:val="00713982"/>
    <w:rsid w:val="00713AC7"/>
    <w:rsid w:val="00713CD1"/>
    <w:rsid w:val="00714327"/>
    <w:rsid w:val="00714C7C"/>
    <w:rsid w:val="00715001"/>
    <w:rsid w:val="00715097"/>
    <w:rsid w:val="007151A9"/>
    <w:rsid w:val="0071538F"/>
    <w:rsid w:val="00715739"/>
    <w:rsid w:val="007159C5"/>
    <w:rsid w:val="00715E77"/>
    <w:rsid w:val="007161D8"/>
    <w:rsid w:val="0071634D"/>
    <w:rsid w:val="00716FCB"/>
    <w:rsid w:val="00717154"/>
    <w:rsid w:val="007177B9"/>
    <w:rsid w:val="00717E55"/>
    <w:rsid w:val="00717F07"/>
    <w:rsid w:val="007203EC"/>
    <w:rsid w:val="0072048E"/>
    <w:rsid w:val="00720743"/>
    <w:rsid w:val="00721621"/>
    <w:rsid w:val="00721B85"/>
    <w:rsid w:val="0072212D"/>
    <w:rsid w:val="00722370"/>
    <w:rsid w:val="00722DA9"/>
    <w:rsid w:val="00722EF1"/>
    <w:rsid w:val="00722EF6"/>
    <w:rsid w:val="0072304F"/>
    <w:rsid w:val="007230FF"/>
    <w:rsid w:val="00723808"/>
    <w:rsid w:val="007240A9"/>
    <w:rsid w:val="007242EE"/>
    <w:rsid w:val="00724406"/>
    <w:rsid w:val="007248E8"/>
    <w:rsid w:val="007250BF"/>
    <w:rsid w:val="007260B3"/>
    <w:rsid w:val="007262B0"/>
    <w:rsid w:val="0072645F"/>
    <w:rsid w:val="0072684E"/>
    <w:rsid w:val="00726AFC"/>
    <w:rsid w:val="00726C24"/>
    <w:rsid w:val="00726D15"/>
    <w:rsid w:val="00727148"/>
    <w:rsid w:val="007273E0"/>
    <w:rsid w:val="00727655"/>
    <w:rsid w:val="00727BC1"/>
    <w:rsid w:val="00730061"/>
    <w:rsid w:val="007306FB"/>
    <w:rsid w:val="00730D5B"/>
    <w:rsid w:val="00731309"/>
    <w:rsid w:val="00731EDF"/>
    <w:rsid w:val="00732251"/>
    <w:rsid w:val="00733726"/>
    <w:rsid w:val="007338A5"/>
    <w:rsid w:val="00733C71"/>
    <w:rsid w:val="00733D13"/>
    <w:rsid w:val="00733DD2"/>
    <w:rsid w:val="00733E95"/>
    <w:rsid w:val="007340B0"/>
    <w:rsid w:val="007341C5"/>
    <w:rsid w:val="00734212"/>
    <w:rsid w:val="00734458"/>
    <w:rsid w:val="0073458D"/>
    <w:rsid w:val="007345B6"/>
    <w:rsid w:val="007346E4"/>
    <w:rsid w:val="00734942"/>
    <w:rsid w:val="00734A40"/>
    <w:rsid w:val="00734D30"/>
    <w:rsid w:val="007352B2"/>
    <w:rsid w:val="007353AB"/>
    <w:rsid w:val="0073576C"/>
    <w:rsid w:val="007359A5"/>
    <w:rsid w:val="00736253"/>
    <w:rsid w:val="007362BB"/>
    <w:rsid w:val="007363F3"/>
    <w:rsid w:val="00736581"/>
    <w:rsid w:val="00736A4B"/>
    <w:rsid w:val="00736A80"/>
    <w:rsid w:val="00736BB0"/>
    <w:rsid w:val="00737638"/>
    <w:rsid w:val="007402F9"/>
    <w:rsid w:val="00740736"/>
    <w:rsid w:val="007408A3"/>
    <w:rsid w:val="00740A9A"/>
    <w:rsid w:val="0074119B"/>
    <w:rsid w:val="0074135C"/>
    <w:rsid w:val="0074146A"/>
    <w:rsid w:val="0074176C"/>
    <w:rsid w:val="00741AF0"/>
    <w:rsid w:val="007420BE"/>
    <w:rsid w:val="007424C6"/>
    <w:rsid w:val="00742AEF"/>
    <w:rsid w:val="00742D73"/>
    <w:rsid w:val="0074377A"/>
    <w:rsid w:val="00743AAC"/>
    <w:rsid w:val="00743DF3"/>
    <w:rsid w:val="00743EF4"/>
    <w:rsid w:val="00744AEF"/>
    <w:rsid w:val="00744EDB"/>
    <w:rsid w:val="007451A6"/>
    <w:rsid w:val="00745459"/>
    <w:rsid w:val="007454BE"/>
    <w:rsid w:val="00745FD9"/>
    <w:rsid w:val="00746438"/>
    <w:rsid w:val="00746AE5"/>
    <w:rsid w:val="00746E29"/>
    <w:rsid w:val="007474DE"/>
    <w:rsid w:val="00747B13"/>
    <w:rsid w:val="00747D0D"/>
    <w:rsid w:val="00747EF1"/>
    <w:rsid w:val="00750391"/>
    <w:rsid w:val="007504A3"/>
    <w:rsid w:val="00750CFB"/>
    <w:rsid w:val="0075100B"/>
    <w:rsid w:val="007511D5"/>
    <w:rsid w:val="00751493"/>
    <w:rsid w:val="007516AE"/>
    <w:rsid w:val="007519FC"/>
    <w:rsid w:val="0075211A"/>
    <w:rsid w:val="007522AD"/>
    <w:rsid w:val="00752349"/>
    <w:rsid w:val="007523AE"/>
    <w:rsid w:val="00752936"/>
    <w:rsid w:val="00752B1C"/>
    <w:rsid w:val="00753154"/>
    <w:rsid w:val="00753AF8"/>
    <w:rsid w:val="00753B21"/>
    <w:rsid w:val="00753EBD"/>
    <w:rsid w:val="00754885"/>
    <w:rsid w:val="00754F81"/>
    <w:rsid w:val="00755B2A"/>
    <w:rsid w:val="00755B69"/>
    <w:rsid w:val="00755CCE"/>
    <w:rsid w:val="00755F0D"/>
    <w:rsid w:val="00756002"/>
    <w:rsid w:val="0075643F"/>
    <w:rsid w:val="0075650E"/>
    <w:rsid w:val="00757064"/>
    <w:rsid w:val="00757596"/>
    <w:rsid w:val="00760365"/>
    <w:rsid w:val="007606BD"/>
    <w:rsid w:val="00760C45"/>
    <w:rsid w:val="00760F6E"/>
    <w:rsid w:val="00761443"/>
    <w:rsid w:val="00761968"/>
    <w:rsid w:val="00761F9C"/>
    <w:rsid w:val="0076206A"/>
    <w:rsid w:val="007621B0"/>
    <w:rsid w:val="007622FA"/>
    <w:rsid w:val="007626C5"/>
    <w:rsid w:val="007628F2"/>
    <w:rsid w:val="00764325"/>
    <w:rsid w:val="00764939"/>
    <w:rsid w:val="00765488"/>
    <w:rsid w:val="00765689"/>
    <w:rsid w:val="00765954"/>
    <w:rsid w:val="00765991"/>
    <w:rsid w:val="0076653D"/>
    <w:rsid w:val="0076667E"/>
    <w:rsid w:val="007666A4"/>
    <w:rsid w:val="00766AB5"/>
    <w:rsid w:val="00766E7B"/>
    <w:rsid w:val="007675AD"/>
    <w:rsid w:val="007677A1"/>
    <w:rsid w:val="00767AAA"/>
    <w:rsid w:val="00767CED"/>
    <w:rsid w:val="00767E2E"/>
    <w:rsid w:val="0077027F"/>
    <w:rsid w:val="007704ED"/>
    <w:rsid w:val="00770C9C"/>
    <w:rsid w:val="007714FC"/>
    <w:rsid w:val="00771610"/>
    <w:rsid w:val="00773421"/>
    <w:rsid w:val="007736FF"/>
    <w:rsid w:val="00773DA5"/>
    <w:rsid w:val="0077408D"/>
    <w:rsid w:val="00774105"/>
    <w:rsid w:val="007742AE"/>
    <w:rsid w:val="00774558"/>
    <w:rsid w:val="00774BB3"/>
    <w:rsid w:val="00774C15"/>
    <w:rsid w:val="00774DAE"/>
    <w:rsid w:val="0077574A"/>
    <w:rsid w:val="0077597F"/>
    <w:rsid w:val="00775ADD"/>
    <w:rsid w:val="00775B70"/>
    <w:rsid w:val="00775DC4"/>
    <w:rsid w:val="00775E8E"/>
    <w:rsid w:val="00776D2E"/>
    <w:rsid w:val="007771EA"/>
    <w:rsid w:val="0077729E"/>
    <w:rsid w:val="0077740F"/>
    <w:rsid w:val="0077766A"/>
    <w:rsid w:val="00777676"/>
    <w:rsid w:val="0077781F"/>
    <w:rsid w:val="00777C62"/>
    <w:rsid w:val="00777D25"/>
    <w:rsid w:val="00777EA4"/>
    <w:rsid w:val="0078048E"/>
    <w:rsid w:val="00780F7F"/>
    <w:rsid w:val="00781435"/>
    <w:rsid w:val="0078147B"/>
    <w:rsid w:val="007814CF"/>
    <w:rsid w:val="00781627"/>
    <w:rsid w:val="0078187B"/>
    <w:rsid w:val="00781903"/>
    <w:rsid w:val="00781936"/>
    <w:rsid w:val="00781A0C"/>
    <w:rsid w:val="00781AD3"/>
    <w:rsid w:val="00781C65"/>
    <w:rsid w:val="00781DE0"/>
    <w:rsid w:val="007820E7"/>
    <w:rsid w:val="00782274"/>
    <w:rsid w:val="0078228F"/>
    <w:rsid w:val="00782652"/>
    <w:rsid w:val="00782927"/>
    <w:rsid w:val="0078378E"/>
    <w:rsid w:val="00784074"/>
    <w:rsid w:val="00784E5E"/>
    <w:rsid w:val="00784F8A"/>
    <w:rsid w:val="00785940"/>
    <w:rsid w:val="00785CE5"/>
    <w:rsid w:val="00785D51"/>
    <w:rsid w:val="007868FB"/>
    <w:rsid w:val="00787A47"/>
    <w:rsid w:val="00787EE4"/>
    <w:rsid w:val="00787F53"/>
    <w:rsid w:val="00790144"/>
    <w:rsid w:val="00790633"/>
    <w:rsid w:val="00790CC4"/>
    <w:rsid w:val="00790DF1"/>
    <w:rsid w:val="00790E4F"/>
    <w:rsid w:val="00790EC6"/>
    <w:rsid w:val="007912B4"/>
    <w:rsid w:val="007916F3"/>
    <w:rsid w:val="0079189E"/>
    <w:rsid w:val="007918C2"/>
    <w:rsid w:val="00791CD1"/>
    <w:rsid w:val="00791D6F"/>
    <w:rsid w:val="00793844"/>
    <w:rsid w:val="00793B32"/>
    <w:rsid w:val="00793BB5"/>
    <w:rsid w:val="00793DB5"/>
    <w:rsid w:val="00794265"/>
    <w:rsid w:val="007945AD"/>
    <w:rsid w:val="00794DC6"/>
    <w:rsid w:val="0079560B"/>
    <w:rsid w:val="00795FFF"/>
    <w:rsid w:val="00796620"/>
    <w:rsid w:val="00796C91"/>
    <w:rsid w:val="00796D8F"/>
    <w:rsid w:val="00796EA0"/>
    <w:rsid w:val="00797072"/>
    <w:rsid w:val="007971E6"/>
    <w:rsid w:val="0079794D"/>
    <w:rsid w:val="00797FDA"/>
    <w:rsid w:val="007A0543"/>
    <w:rsid w:val="007A08AB"/>
    <w:rsid w:val="007A0CF5"/>
    <w:rsid w:val="007A10BC"/>
    <w:rsid w:val="007A196C"/>
    <w:rsid w:val="007A1A23"/>
    <w:rsid w:val="007A1B81"/>
    <w:rsid w:val="007A1BFA"/>
    <w:rsid w:val="007A1CC8"/>
    <w:rsid w:val="007A1F66"/>
    <w:rsid w:val="007A1F6E"/>
    <w:rsid w:val="007A2078"/>
    <w:rsid w:val="007A28EB"/>
    <w:rsid w:val="007A2C41"/>
    <w:rsid w:val="007A2FEE"/>
    <w:rsid w:val="007A3265"/>
    <w:rsid w:val="007A37A4"/>
    <w:rsid w:val="007A3BF5"/>
    <w:rsid w:val="007A3C95"/>
    <w:rsid w:val="007A3F51"/>
    <w:rsid w:val="007A4345"/>
    <w:rsid w:val="007A4453"/>
    <w:rsid w:val="007A44DB"/>
    <w:rsid w:val="007A46ED"/>
    <w:rsid w:val="007A4CAA"/>
    <w:rsid w:val="007A51E7"/>
    <w:rsid w:val="007A5B52"/>
    <w:rsid w:val="007A615F"/>
    <w:rsid w:val="007A61DF"/>
    <w:rsid w:val="007A6281"/>
    <w:rsid w:val="007A6393"/>
    <w:rsid w:val="007A68B0"/>
    <w:rsid w:val="007A6C91"/>
    <w:rsid w:val="007A77FB"/>
    <w:rsid w:val="007A791C"/>
    <w:rsid w:val="007B00FB"/>
    <w:rsid w:val="007B01C2"/>
    <w:rsid w:val="007B01F6"/>
    <w:rsid w:val="007B03C7"/>
    <w:rsid w:val="007B06F4"/>
    <w:rsid w:val="007B07E1"/>
    <w:rsid w:val="007B132A"/>
    <w:rsid w:val="007B1AAD"/>
    <w:rsid w:val="007B1C20"/>
    <w:rsid w:val="007B1DF3"/>
    <w:rsid w:val="007B2215"/>
    <w:rsid w:val="007B24BA"/>
    <w:rsid w:val="007B2DB4"/>
    <w:rsid w:val="007B2E29"/>
    <w:rsid w:val="007B3015"/>
    <w:rsid w:val="007B32CF"/>
    <w:rsid w:val="007B33DC"/>
    <w:rsid w:val="007B3862"/>
    <w:rsid w:val="007B3C3E"/>
    <w:rsid w:val="007B3EB4"/>
    <w:rsid w:val="007B4291"/>
    <w:rsid w:val="007B4CFC"/>
    <w:rsid w:val="007B50DD"/>
    <w:rsid w:val="007B50F2"/>
    <w:rsid w:val="007B51F6"/>
    <w:rsid w:val="007B5221"/>
    <w:rsid w:val="007B5723"/>
    <w:rsid w:val="007B59EF"/>
    <w:rsid w:val="007B6198"/>
    <w:rsid w:val="007B6D0A"/>
    <w:rsid w:val="007B7454"/>
    <w:rsid w:val="007B772B"/>
    <w:rsid w:val="007B7911"/>
    <w:rsid w:val="007B7D19"/>
    <w:rsid w:val="007B7FCF"/>
    <w:rsid w:val="007C0515"/>
    <w:rsid w:val="007C13A7"/>
    <w:rsid w:val="007C13D0"/>
    <w:rsid w:val="007C159E"/>
    <w:rsid w:val="007C1719"/>
    <w:rsid w:val="007C1854"/>
    <w:rsid w:val="007C1989"/>
    <w:rsid w:val="007C1B2C"/>
    <w:rsid w:val="007C1EBD"/>
    <w:rsid w:val="007C20B5"/>
    <w:rsid w:val="007C221A"/>
    <w:rsid w:val="007C2550"/>
    <w:rsid w:val="007C2AC3"/>
    <w:rsid w:val="007C2AFA"/>
    <w:rsid w:val="007C2BFE"/>
    <w:rsid w:val="007C2D30"/>
    <w:rsid w:val="007C2D4B"/>
    <w:rsid w:val="007C3264"/>
    <w:rsid w:val="007C33F8"/>
    <w:rsid w:val="007C3582"/>
    <w:rsid w:val="007C370C"/>
    <w:rsid w:val="007C42DB"/>
    <w:rsid w:val="007C466B"/>
    <w:rsid w:val="007C47E4"/>
    <w:rsid w:val="007C4CCF"/>
    <w:rsid w:val="007C4D7A"/>
    <w:rsid w:val="007C4DD0"/>
    <w:rsid w:val="007C51E1"/>
    <w:rsid w:val="007C5815"/>
    <w:rsid w:val="007C582C"/>
    <w:rsid w:val="007C595B"/>
    <w:rsid w:val="007C616C"/>
    <w:rsid w:val="007C6396"/>
    <w:rsid w:val="007C63EA"/>
    <w:rsid w:val="007C6422"/>
    <w:rsid w:val="007C6A50"/>
    <w:rsid w:val="007C6AC5"/>
    <w:rsid w:val="007C6B28"/>
    <w:rsid w:val="007C6D1D"/>
    <w:rsid w:val="007C6E03"/>
    <w:rsid w:val="007C6FF3"/>
    <w:rsid w:val="007C738A"/>
    <w:rsid w:val="007C7539"/>
    <w:rsid w:val="007C762F"/>
    <w:rsid w:val="007C769F"/>
    <w:rsid w:val="007C7A12"/>
    <w:rsid w:val="007D062E"/>
    <w:rsid w:val="007D08BE"/>
    <w:rsid w:val="007D1B2B"/>
    <w:rsid w:val="007D204F"/>
    <w:rsid w:val="007D2470"/>
    <w:rsid w:val="007D2792"/>
    <w:rsid w:val="007D2AE7"/>
    <w:rsid w:val="007D2B54"/>
    <w:rsid w:val="007D2D6E"/>
    <w:rsid w:val="007D3165"/>
    <w:rsid w:val="007D3585"/>
    <w:rsid w:val="007D37F5"/>
    <w:rsid w:val="007D383D"/>
    <w:rsid w:val="007D3952"/>
    <w:rsid w:val="007D3CA1"/>
    <w:rsid w:val="007D442D"/>
    <w:rsid w:val="007D4D1F"/>
    <w:rsid w:val="007D4DF1"/>
    <w:rsid w:val="007D51CF"/>
    <w:rsid w:val="007D55C9"/>
    <w:rsid w:val="007D5DAA"/>
    <w:rsid w:val="007D63E5"/>
    <w:rsid w:val="007D6478"/>
    <w:rsid w:val="007D65F8"/>
    <w:rsid w:val="007D66DB"/>
    <w:rsid w:val="007D67AD"/>
    <w:rsid w:val="007D69F7"/>
    <w:rsid w:val="007D71D6"/>
    <w:rsid w:val="007D744B"/>
    <w:rsid w:val="007D7781"/>
    <w:rsid w:val="007D78CE"/>
    <w:rsid w:val="007D7AB6"/>
    <w:rsid w:val="007D7B28"/>
    <w:rsid w:val="007D7CD1"/>
    <w:rsid w:val="007D7D52"/>
    <w:rsid w:val="007E0129"/>
    <w:rsid w:val="007E085A"/>
    <w:rsid w:val="007E0F32"/>
    <w:rsid w:val="007E109F"/>
    <w:rsid w:val="007E1462"/>
    <w:rsid w:val="007E169C"/>
    <w:rsid w:val="007E2102"/>
    <w:rsid w:val="007E2380"/>
    <w:rsid w:val="007E2547"/>
    <w:rsid w:val="007E2945"/>
    <w:rsid w:val="007E2E2F"/>
    <w:rsid w:val="007E2FE5"/>
    <w:rsid w:val="007E30D7"/>
    <w:rsid w:val="007E32AF"/>
    <w:rsid w:val="007E3453"/>
    <w:rsid w:val="007E37BA"/>
    <w:rsid w:val="007E3B4B"/>
    <w:rsid w:val="007E4188"/>
    <w:rsid w:val="007E4736"/>
    <w:rsid w:val="007E4A70"/>
    <w:rsid w:val="007E4F92"/>
    <w:rsid w:val="007E5354"/>
    <w:rsid w:val="007E58E6"/>
    <w:rsid w:val="007E5AED"/>
    <w:rsid w:val="007E5D46"/>
    <w:rsid w:val="007E6094"/>
    <w:rsid w:val="007E64F6"/>
    <w:rsid w:val="007E6698"/>
    <w:rsid w:val="007E6A7E"/>
    <w:rsid w:val="007E6BE6"/>
    <w:rsid w:val="007E7570"/>
    <w:rsid w:val="007E7ACE"/>
    <w:rsid w:val="007E7DB8"/>
    <w:rsid w:val="007E7F8A"/>
    <w:rsid w:val="007E7FA8"/>
    <w:rsid w:val="007F00E0"/>
    <w:rsid w:val="007F03D4"/>
    <w:rsid w:val="007F05E5"/>
    <w:rsid w:val="007F0628"/>
    <w:rsid w:val="007F0848"/>
    <w:rsid w:val="007F09F3"/>
    <w:rsid w:val="007F0E33"/>
    <w:rsid w:val="007F1122"/>
    <w:rsid w:val="007F1187"/>
    <w:rsid w:val="007F12A7"/>
    <w:rsid w:val="007F141E"/>
    <w:rsid w:val="007F150D"/>
    <w:rsid w:val="007F1659"/>
    <w:rsid w:val="007F18C3"/>
    <w:rsid w:val="007F18F0"/>
    <w:rsid w:val="007F1B2F"/>
    <w:rsid w:val="007F1C91"/>
    <w:rsid w:val="007F1F74"/>
    <w:rsid w:val="007F268E"/>
    <w:rsid w:val="007F27AD"/>
    <w:rsid w:val="007F33C6"/>
    <w:rsid w:val="007F36A7"/>
    <w:rsid w:val="007F398D"/>
    <w:rsid w:val="007F43BE"/>
    <w:rsid w:val="007F47B7"/>
    <w:rsid w:val="007F4964"/>
    <w:rsid w:val="007F4A0A"/>
    <w:rsid w:val="007F4C6C"/>
    <w:rsid w:val="007F5834"/>
    <w:rsid w:val="007F5A98"/>
    <w:rsid w:val="007F5E9B"/>
    <w:rsid w:val="007F5EB8"/>
    <w:rsid w:val="007F6018"/>
    <w:rsid w:val="007F6337"/>
    <w:rsid w:val="007F6461"/>
    <w:rsid w:val="007F6830"/>
    <w:rsid w:val="007F68C3"/>
    <w:rsid w:val="007F6A59"/>
    <w:rsid w:val="007F712C"/>
    <w:rsid w:val="007F7148"/>
    <w:rsid w:val="007F722E"/>
    <w:rsid w:val="007F791A"/>
    <w:rsid w:val="00800107"/>
    <w:rsid w:val="00801261"/>
    <w:rsid w:val="008012C7"/>
    <w:rsid w:val="00801425"/>
    <w:rsid w:val="00801623"/>
    <w:rsid w:val="00801835"/>
    <w:rsid w:val="00801B2A"/>
    <w:rsid w:val="00801B2E"/>
    <w:rsid w:val="00801EFD"/>
    <w:rsid w:val="0080254B"/>
    <w:rsid w:val="00802948"/>
    <w:rsid w:val="00803251"/>
    <w:rsid w:val="00803422"/>
    <w:rsid w:val="00803DD1"/>
    <w:rsid w:val="008054A0"/>
    <w:rsid w:val="008055A4"/>
    <w:rsid w:val="008057BC"/>
    <w:rsid w:val="00805880"/>
    <w:rsid w:val="0080635A"/>
    <w:rsid w:val="00806C87"/>
    <w:rsid w:val="00806D06"/>
    <w:rsid w:val="00807232"/>
    <w:rsid w:val="008078F9"/>
    <w:rsid w:val="00807E62"/>
    <w:rsid w:val="00810050"/>
    <w:rsid w:val="00810CD2"/>
    <w:rsid w:val="00811522"/>
    <w:rsid w:val="00811C9C"/>
    <w:rsid w:val="00811FE2"/>
    <w:rsid w:val="00812757"/>
    <w:rsid w:val="00812D8E"/>
    <w:rsid w:val="00813C50"/>
    <w:rsid w:val="00813E98"/>
    <w:rsid w:val="00814CD7"/>
    <w:rsid w:val="00815ADD"/>
    <w:rsid w:val="00815FD3"/>
    <w:rsid w:val="0081666A"/>
    <w:rsid w:val="00816F8A"/>
    <w:rsid w:val="008171A2"/>
    <w:rsid w:val="00817221"/>
    <w:rsid w:val="0081797B"/>
    <w:rsid w:val="008207FD"/>
    <w:rsid w:val="00820B4E"/>
    <w:rsid w:val="00821916"/>
    <w:rsid w:val="008219D7"/>
    <w:rsid w:val="00821D11"/>
    <w:rsid w:val="008228DE"/>
    <w:rsid w:val="00822D6F"/>
    <w:rsid w:val="00822EBA"/>
    <w:rsid w:val="00822F9E"/>
    <w:rsid w:val="00823376"/>
    <w:rsid w:val="008236AD"/>
    <w:rsid w:val="008236F0"/>
    <w:rsid w:val="00823789"/>
    <w:rsid w:val="0082398A"/>
    <w:rsid w:val="00823C2F"/>
    <w:rsid w:val="00823D99"/>
    <w:rsid w:val="00823FE8"/>
    <w:rsid w:val="0082460A"/>
    <w:rsid w:val="00824BB5"/>
    <w:rsid w:val="0082532F"/>
    <w:rsid w:val="008254BB"/>
    <w:rsid w:val="008259D2"/>
    <w:rsid w:val="00825C62"/>
    <w:rsid w:val="00825D7F"/>
    <w:rsid w:val="00825DB4"/>
    <w:rsid w:val="00826241"/>
    <w:rsid w:val="008263B0"/>
    <w:rsid w:val="00826B51"/>
    <w:rsid w:val="00826CC4"/>
    <w:rsid w:val="008273B0"/>
    <w:rsid w:val="008274D3"/>
    <w:rsid w:val="00827EC1"/>
    <w:rsid w:val="008300B6"/>
    <w:rsid w:val="00830227"/>
    <w:rsid w:val="008308CE"/>
    <w:rsid w:val="008308CF"/>
    <w:rsid w:val="00830BEF"/>
    <w:rsid w:val="00830F29"/>
    <w:rsid w:val="00830F3E"/>
    <w:rsid w:val="0083114D"/>
    <w:rsid w:val="008313DA"/>
    <w:rsid w:val="0083170C"/>
    <w:rsid w:val="00831731"/>
    <w:rsid w:val="00831F9C"/>
    <w:rsid w:val="008323DB"/>
    <w:rsid w:val="0083246F"/>
    <w:rsid w:val="0083273A"/>
    <w:rsid w:val="008329C1"/>
    <w:rsid w:val="008331CF"/>
    <w:rsid w:val="008335AD"/>
    <w:rsid w:val="00833812"/>
    <w:rsid w:val="008344DC"/>
    <w:rsid w:val="0083492B"/>
    <w:rsid w:val="00834EA5"/>
    <w:rsid w:val="00834EC5"/>
    <w:rsid w:val="008353DF"/>
    <w:rsid w:val="008353E8"/>
    <w:rsid w:val="008355F2"/>
    <w:rsid w:val="00836025"/>
    <w:rsid w:val="00836165"/>
    <w:rsid w:val="00836C46"/>
    <w:rsid w:val="00836D3A"/>
    <w:rsid w:val="00836DF5"/>
    <w:rsid w:val="00837555"/>
    <w:rsid w:val="00837581"/>
    <w:rsid w:val="00837AB9"/>
    <w:rsid w:val="0084003C"/>
    <w:rsid w:val="008404CE"/>
    <w:rsid w:val="00840752"/>
    <w:rsid w:val="00840A6E"/>
    <w:rsid w:val="0084131A"/>
    <w:rsid w:val="0084137C"/>
    <w:rsid w:val="00841639"/>
    <w:rsid w:val="0084168A"/>
    <w:rsid w:val="00841AB9"/>
    <w:rsid w:val="008420C2"/>
    <w:rsid w:val="008429DE"/>
    <w:rsid w:val="00842AF2"/>
    <w:rsid w:val="00842E30"/>
    <w:rsid w:val="0084326E"/>
    <w:rsid w:val="008435F0"/>
    <w:rsid w:val="00843847"/>
    <w:rsid w:val="008440B2"/>
    <w:rsid w:val="008447CB"/>
    <w:rsid w:val="00845015"/>
    <w:rsid w:val="0084551C"/>
    <w:rsid w:val="00845D56"/>
    <w:rsid w:val="00846602"/>
    <w:rsid w:val="00846647"/>
    <w:rsid w:val="00846B90"/>
    <w:rsid w:val="0084724D"/>
    <w:rsid w:val="008472D9"/>
    <w:rsid w:val="00847678"/>
    <w:rsid w:val="00850234"/>
    <w:rsid w:val="008503DE"/>
    <w:rsid w:val="00850CB2"/>
    <w:rsid w:val="0085100F"/>
    <w:rsid w:val="00851BB4"/>
    <w:rsid w:val="00851DFE"/>
    <w:rsid w:val="00851E78"/>
    <w:rsid w:val="00851FB2"/>
    <w:rsid w:val="0085204D"/>
    <w:rsid w:val="0085274D"/>
    <w:rsid w:val="0085294F"/>
    <w:rsid w:val="00852998"/>
    <w:rsid w:val="00852E3D"/>
    <w:rsid w:val="008541AE"/>
    <w:rsid w:val="00854BC7"/>
    <w:rsid w:val="00854DB3"/>
    <w:rsid w:val="008550B4"/>
    <w:rsid w:val="0085532E"/>
    <w:rsid w:val="008554FB"/>
    <w:rsid w:val="008556F8"/>
    <w:rsid w:val="008557CB"/>
    <w:rsid w:val="00855A28"/>
    <w:rsid w:val="00855B5A"/>
    <w:rsid w:val="008562F8"/>
    <w:rsid w:val="0085699C"/>
    <w:rsid w:val="00856D7C"/>
    <w:rsid w:val="0085739D"/>
    <w:rsid w:val="0085782F"/>
    <w:rsid w:val="00857856"/>
    <w:rsid w:val="008578F6"/>
    <w:rsid w:val="00857F46"/>
    <w:rsid w:val="00860124"/>
    <w:rsid w:val="00860351"/>
    <w:rsid w:val="00860AA5"/>
    <w:rsid w:val="00860B71"/>
    <w:rsid w:val="008610B8"/>
    <w:rsid w:val="00861433"/>
    <w:rsid w:val="00861993"/>
    <w:rsid w:val="00861D51"/>
    <w:rsid w:val="008621E9"/>
    <w:rsid w:val="00862752"/>
    <w:rsid w:val="008627FD"/>
    <w:rsid w:val="00862918"/>
    <w:rsid w:val="00862A9B"/>
    <w:rsid w:val="00862D68"/>
    <w:rsid w:val="0086335D"/>
    <w:rsid w:val="008636EC"/>
    <w:rsid w:val="008639CD"/>
    <w:rsid w:val="00863A23"/>
    <w:rsid w:val="00863A50"/>
    <w:rsid w:val="0086477C"/>
    <w:rsid w:val="00864A08"/>
    <w:rsid w:val="00864A2F"/>
    <w:rsid w:val="008654F2"/>
    <w:rsid w:val="008667C2"/>
    <w:rsid w:val="00866B12"/>
    <w:rsid w:val="00866D75"/>
    <w:rsid w:val="00866F95"/>
    <w:rsid w:val="0086740C"/>
    <w:rsid w:val="00867611"/>
    <w:rsid w:val="00867DF1"/>
    <w:rsid w:val="00867F25"/>
    <w:rsid w:val="008700B6"/>
    <w:rsid w:val="00870C2B"/>
    <w:rsid w:val="00870C64"/>
    <w:rsid w:val="0087140C"/>
    <w:rsid w:val="00871DD8"/>
    <w:rsid w:val="008720F2"/>
    <w:rsid w:val="00872158"/>
    <w:rsid w:val="00872443"/>
    <w:rsid w:val="0087250F"/>
    <w:rsid w:val="00872A3D"/>
    <w:rsid w:val="00872B52"/>
    <w:rsid w:val="0087312A"/>
    <w:rsid w:val="0087336F"/>
    <w:rsid w:val="008734DC"/>
    <w:rsid w:val="00873657"/>
    <w:rsid w:val="00873700"/>
    <w:rsid w:val="00873B17"/>
    <w:rsid w:val="00873C77"/>
    <w:rsid w:val="00873D13"/>
    <w:rsid w:val="00873D5E"/>
    <w:rsid w:val="00873F7C"/>
    <w:rsid w:val="0087462F"/>
    <w:rsid w:val="0087471E"/>
    <w:rsid w:val="00874814"/>
    <w:rsid w:val="0087543D"/>
    <w:rsid w:val="00875587"/>
    <w:rsid w:val="0087561E"/>
    <w:rsid w:val="00875909"/>
    <w:rsid w:val="0087593C"/>
    <w:rsid w:val="0087597A"/>
    <w:rsid w:val="00875C43"/>
    <w:rsid w:val="00875DF5"/>
    <w:rsid w:val="00875E25"/>
    <w:rsid w:val="00875E7D"/>
    <w:rsid w:val="00875FB0"/>
    <w:rsid w:val="00876D65"/>
    <w:rsid w:val="00876E45"/>
    <w:rsid w:val="00877394"/>
    <w:rsid w:val="00877740"/>
    <w:rsid w:val="00877D59"/>
    <w:rsid w:val="008803CD"/>
    <w:rsid w:val="008805B2"/>
    <w:rsid w:val="00880636"/>
    <w:rsid w:val="008808A7"/>
    <w:rsid w:val="008809BA"/>
    <w:rsid w:val="00880BDA"/>
    <w:rsid w:val="00880D71"/>
    <w:rsid w:val="0088129F"/>
    <w:rsid w:val="00881503"/>
    <w:rsid w:val="0088174D"/>
    <w:rsid w:val="008819AB"/>
    <w:rsid w:val="00881BC0"/>
    <w:rsid w:val="00881CAA"/>
    <w:rsid w:val="00881EDD"/>
    <w:rsid w:val="00882071"/>
    <w:rsid w:val="00882267"/>
    <w:rsid w:val="008825C3"/>
    <w:rsid w:val="00883926"/>
    <w:rsid w:val="00884551"/>
    <w:rsid w:val="00884BE4"/>
    <w:rsid w:val="0088585A"/>
    <w:rsid w:val="00885866"/>
    <w:rsid w:val="00885EC5"/>
    <w:rsid w:val="008860FC"/>
    <w:rsid w:val="0088665F"/>
    <w:rsid w:val="00887183"/>
    <w:rsid w:val="008874D8"/>
    <w:rsid w:val="008874EC"/>
    <w:rsid w:val="0088786F"/>
    <w:rsid w:val="00887DE0"/>
    <w:rsid w:val="00887ED4"/>
    <w:rsid w:val="00887EF1"/>
    <w:rsid w:val="00887FFE"/>
    <w:rsid w:val="00890226"/>
    <w:rsid w:val="0089073C"/>
    <w:rsid w:val="0089079B"/>
    <w:rsid w:val="0089086E"/>
    <w:rsid w:val="00890B06"/>
    <w:rsid w:val="00890C14"/>
    <w:rsid w:val="00890F3F"/>
    <w:rsid w:val="00891268"/>
    <w:rsid w:val="008920A8"/>
    <w:rsid w:val="008924B4"/>
    <w:rsid w:val="00892509"/>
    <w:rsid w:val="008928B8"/>
    <w:rsid w:val="008929BA"/>
    <w:rsid w:val="00892AA3"/>
    <w:rsid w:val="008932A3"/>
    <w:rsid w:val="0089373C"/>
    <w:rsid w:val="00893FF8"/>
    <w:rsid w:val="00894557"/>
    <w:rsid w:val="00894C38"/>
    <w:rsid w:val="00894F74"/>
    <w:rsid w:val="00895463"/>
    <w:rsid w:val="008955D1"/>
    <w:rsid w:val="008956D0"/>
    <w:rsid w:val="00895716"/>
    <w:rsid w:val="008957D2"/>
    <w:rsid w:val="00895A92"/>
    <w:rsid w:val="00895B82"/>
    <w:rsid w:val="00895BBF"/>
    <w:rsid w:val="00895F0B"/>
    <w:rsid w:val="008961B1"/>
    <w:rsid w:val="008963C7"/>
    <w:rsid w:val="00896518"/>
    <w:rsid w:val="00896856"/>
    <w:rsid w:val="0089700A"/>
    <w:rsid w:val="00897135"/>
    <w:rsid w:val="008971F8"/>
    <w:rsid w:val="008A0059"/>
    <w:rsid w:val="008A01F5"/>
    <w:rsid w:val="008A0317"/>
    <w:rsid w:val="008A0395"/>
    <w:rsid w:val="008A05DB"/>
    <w:rsid w:val="008A06FC"/>
    <w:rsid w:val="008A1001"/>
    <w:rsid w:val="008A1856"/>
    <w:rsid w:val="008A190E"/>
    <w:rsid w:val="008A2B05"/>
    <w:rsid w:val="008A2B46"/>
    <w:rsid w:val="008A37BE"/>
    <w:rsid w:val="008A3DA3"/>
    <w:rsid w:val="008A3EC6"/>
    <w:rsid w:val="008A4439"/>
    <w:rsid w:val="008A448B"/>
    <w:rsid w:val="008A46D3"/>
    <w:rsid w:val="008A494F"/>
    <w:rsid w:val="008A4E1F"/>
    <w:rsid w:val="008A5976"/>
    <w:rsid w:val="008A5A9A"/>
    <w:rsid w:val="008A60C7"/>
    <w:rsid w:val="008A6284"/>
    <w:rsid w:val="008A6290"/>
    <w:rsid w:val="008A63B7"/>
    <w:rsid w:val="008A64A3"/>
    <w:rsid w:val="008A65C4"/>
    <w:rsid w:val="008A6768"/>
    <w:rsid w:val="008A68E2"/>
    <w:rsid w:val="008A6D5B"/>
    <w:rsid w:val="008A6FFA"/>
    <w:rsid w:val="008A7110"/>
    <w:rsid w:val="008A74E1"/>
    <w:rsid w:val="008A769D"/>
    <w:rsid w:val="008A7B05"/>
    <w:rsid w:val="008B0253"/>
    <w:rsid w:val="008B04F4"/>
    <w:rsid w:val="008B10DE"/>
    <w:rsid w:val="008B12EF"/>
    <w:rsid w:val="008B1910"/>
    <w:rsid w:val="008B1A74"/>
    <w:rsid w:val="008B1B29"/>
    <w:rsid w:val="008B20CF"/>
    <w:rsid w:val="008B24DD"/>
    <w:rsid w:val="008B24FD"/>
    <w:rsid w:val="008B2606"/>
    <w:rsid w:val="008B2755"/>
    <w:rsid w:val="008B3150"/>
    <w:rsid w:val="008B323E"/>
    <w:rsid w:val="008B355D"/>
    <w:rsid w:val="008B3A73"/>
    <w:rsid w:val="008B3A9F"/>
    <w:rsid w:val="008B40B5"/>
    <w:rsid w:val="008B43E8"/>
    <w:rsid w:val="008B4804"/>
    <w:rsid w:val="008B4EBD"/>
    <w:rsid w:val="008B50E6"/>
    <w:rsid w:val="008B5AA6"/>
    <w:rsid w:val="008B5B43"/>
    <w:rsid w:val="008B5D46"/>
    <w:rsid w:val="008B62D4"/>
    <w:rsid w:val="008B6874"/>
    <w:rsid w:val="008B69D9"/>
    <w:rsid w:val="008B6A1D"/>
    <w:rsid w:val="008B6BEF"/>
    <w:rsid w:val="008B6FD7"/>
    <w:rsid w:val="008B7C91"/>
    <w:rsid w:val="008C032A"/>
    <w:rsid w:val="008C0877"/>
    <w:rsid w:val="008C0907"/>
    <w:rsid w:val="008C0DF2"/>
    <w:rsid w:val="008C0EC8"/>
    <w:rsid w:val="008C0F3F"/>
    <w:rsid w:val="008C186F"/>
    <w:rsid w:val="008C1968"/>
    <w:rsid w:val="008C1A5B"/>
    <w:rsid w:val="008C1C35"/>
    <w:rsid w:val="008C23F0"/>
    <w:rsid w:val="008C24A2"/>
    <w:rsid w:val="008C265E"/>
    <w:rsid w:val="008C2AB1"/>
    <w:rsid w:val="008C36B3"/>
    <w:rsid w:val="008C38A9"/>
    <w:rsid w:val="008C49C6"/>
    <w:rsid w:val="008C5304"/>
    <w:rsid w:val="008C5312"/>
    <w:rsid w:val="008C53EA"/>
    <w:rsid w:val="008C5C13"/>
    <w:rsid w:val="008C5D34"/>
    <w:rsid w:val="008C5DC1"/>
    <w:rsid w:val="008C64C4"/>
    <w:rsid w:val="008C6879"/>
    <w:rsid w:val="008C6E25"/>
    <w:rsid w:val="008C6E41"/>
    <w:rsid w:val="008C6F13"/>
    <w:rsid w:val="008C704C"/>
    <w:rsid w:val="008C77B5"/>
    <w:rsid w:val="008C7DE0"/>
    <w:rsid w:val="008D0625"/>
    <w:rsid w:val="008D07D8"/>
    <w:rsid w:val="008D0953"/>
    <w:rsid w:val="008D106A"/>
    <w:rsid w:val="008D17BA"/>
    <w:rsid w:val="008D213C"/>
    <w:rsid w:val="008D25A8"/>
    <w:rsid w:val="008D27BA"/>
    <w:rsid w:val="008D2B75"/>
    <w:rsid w:val="008D2C2F"/>
    <w:rsid w:val="008D3864"/>
    <w:rsid w:val="008D3D68"/>
    <w:rsid w:val="008D3FEB"/>
    <w:rsid w:val="008D4260"/>
    <w:rsid w:val="008D4493"/>
    <w:rsid w:val="008D4891"/>
    <w:rsid w:val="008D59D6"/>
    <w:rsid w:val="008D5FFE"/>
    <w:rsid w:val="008D604F"/>
    <w:rsid w:val="008D611D"/>
    <w:rsid w:val="008D63EE"/>
    <w:rsid w:val="008D65C0"/>
    <w:rsid w:val="008D6865"/>
    <w:rsid w:val="008D7598"/>
    <w:rsid w:val="008D761C"/>
    <w:rsid w:val="008D772F"/>
    <w:rsid w:val="008D7FB7"/>
    <w:rsid w:val="008E013C"/>
    <w:rsid w:val="008E0141"/>
    <w:rsid w:val="008E0B4A"/>
    <w:rsid w:val="008E120A"/>
    <w:rsid w:val="008E1840"/>
    <w:rsid w:val="008E1C9B"/>
    <w:rsid w:val="008E2630"/>
    <w:rsid w:val="008E26A4"/>
    <w:rsid w:val="008E26CF"/>
    <w:rsid w:val="008E2FCA"/>
    <w:rsid w:val="008E317C"/>
    <w:rsid w:val="008E317D"/>
    <w:rsid w:val="008E3398"/>
    <w:rsid w:val="008E3B94"/>
    <w:rsid w:val="008E3DF1"/>
    <w:rsid w:val="008E42C6"/>
    <w:rsid w:val="008E42CF"/>
    <w:rsid w:val="008E4441"/>
    <w:rsid w:val="008E4446"/>
    <w:rsid w:val="008E4602"/>
    <w:rsid w:val="008E48A0"/>
    <w:rsid w:val="008E48D4"/>
    <w:rsid w:val="008E4980"/>
    <w:rsid w:val="008E4BA2"/>
    <w:rsid w:val="008E508A"/>
    <w:rsid w:val="008E5983"/>
    <w:rsid w:val="008E6259"/>
    <w:rsid w:val="008E630E"/>
    <w:rsid w:val="008E6552"/>
    <w:rsid w:val="008E6926"/>
    <w:rsid w:val="008E6BC4"/>
    <w:rsid w:val="008E717E"/>
    <w:rsid w:val="008E71EF"/>
    <w:rsid w:val="008E7320"/>
    <w:rsid w:val="008E747F"/>
    <w:rsid w:val="008F04AD"/>
    <w:rsid w:val="008F0757"/>
    <w:rsid w:val="008F15F1"/>
    <w:rsid w:val="008F16FD"/>
    <w:rsid w:val="008F1D77"/>
    <w:rsid w:val="008F248F"/>
    <w:rsid w:val="008F2629"/>
    <w:rsid w:val="008F2A65"/>
    <w:rsid w:val="008F2F7F"/>
    <w:rsid w:val="008F33C7"/>
    <w:rsid w:val="008F3440"/>
    <w:rsid w:val="008F38C1"/>
    <w:rsid w:val="008F3F3F"/>
    <w:rsid w:val="008F4730"/>
    <w:rsid w:val="008F47FC"/>
    <w:rsid w:val="008F4AB8"/>
    <w:rsid w:val="008F579D"/>
    <w:rsid w:val="008F59D0"/>
    <w:rsid w:val="008F59DA"/>
    <w:rsid w:val="008F5A8C"/>
    <w:rsid w:val="008F5F5E"/>
    <w:rsid w:val="008F668C"/>
    <w:rsid w:val="008F6E0E"/>
    <w:rsid w:val="008F72C4"/>
    <w:rsid w:val="008F73B3"/>
    <w:rsid w:val="008F7FA2"/>
    <w:rsid w:val="00900039"/>
    <w:rsid w:val="0090035C"/>
    <w:rsid w:val="00900599"/>
    <w:rsid w:val="00900CE9"/>
    <w:rsid w:val="00900E6A"/>
    <w:rsid w:val="00901937"/>
    <w:rsid w:val="00901E9C"/>
    <w:rsid w:val="00902AA2"/>
    <w:rsid w:val="00902AEB"/>
    <w:rsid w:val="00902E38"/>
    <w:rsid w:val="0090359A"/>
    <w:rsid w:val="00903A47"/>
    <w:rsid w:val="0090424D"/>
    <w:rsid w:val="009047B4"/>
    <w:rsid w:val="009048CF"/>
    <w:rsid w:val="00904927"/>
    <w:rsid w:val="00904A56"/>
    <w:rsid w:val="00904B39"/>
    <w:rsid w:val="00904E99"/>
    <w:rsid w:val="00904FC8"/>
    <w:rsid w:val="00905210"/>
    <w:rsid w:val="009054ED"/>
    <w:rsid w:val="00905896"/>
    <w:rsid w:val="0090595A"/>
    <w:rsid w:val="0090656F"/>
    <w:rsid w:val="00906686"/>
    <w:rsid w:val="00906937"/>
    <w:rsid w:val="00906A50"/>
    <w:rsid w:val="00906B2E"/>
    <w:rsid w:val="00906D4D"/>
    <w:rsid w:val="00906F91"/>
    <w:rsid w:val="0090789C"/>
    <w:rsid w:val="00907EDA"/>
    <w:rsid w:val="00910145"/>
    <w:rsid w:val="00910F52"/>
    <w:rsid w:val="00911217"/>
    <w:rsid w:val="00911BF1"/>
    <w:rsid w:val="00911CCE"/>
    <w:rsid w:val="00912931"/>
    <w:rsid w:val="00912BFB"/>
    <w:rsid w:val="00913A3C"/>
    <w:rsid w:val="00913B1B"/>
    <w:rsid w:val="0091484A"/>
    <w:rsid w:val="00914B19"/>
    <w:rsid w:val="00914B45"/>
    <w:rsid w:val="00915057"/>
    <w:rsid w:val="00915108"/>
    <w:rsid w:val="009156A5"/>
    <w:rsid w:val="00915727"/>
    <w:rsid w:val="0091580A"/>
    <w:rsid w:val="00915AEC"/>
    <w:rsid w:val="00915CD2"/>
    <w:rsid w:val="00916490"/>
    <w:rsid w:val="00916819"/>
    <w:rsid w:val="00916E9E"/>
    <w:rsid w:val="009171A4"/>
    <w:rsid w:val="0091731D"/>
    <w:rsid w:val="009173BE"/>
    <w:rsid w:val="009179A5"/>
    <w:rsid w:val="00917F0E"/>
    <w:rsid w:val="00920AAD"/>
    <w:rsid w:val="00920F31"/>
    <w:rsid w:val="00921A99"/>
    <w:rsid w:val="00921B77"/>
    <w:rsid w:val="00921F27"/>
    <w:rsid w:val="00921F63"/>
    <w:rsid w:val="00921FC3"/>
    <w:rsid w:val="00922442"/>
    <w:rsid w:val="00922A47"/>
    <w:rsid w:val="00922D87"/>
    <w:rsid w:val="00922F52"/>
    <w:rsid w:val="0092306E"/>
    <w:rsid w:val="0092349B"/>
    <w:rsid w:val="009239F1"/>
    <w:rsid w:val="00923A39"/>
    <w:rsid w:val="00923BD0"/>
    <w:rsid w:val="009241EF"/>
    <w:rsid w:val="00924590"/>
    <w:rsid w:val="009246BD"/>
    <w:rsid w:val="009249F2"/>
    <w:rsid w:val="00924D39"/>
    <w:rsid w:val="00924DFB"/>
    <w:rsid w:val="00924F12"/>
    <w:rsid w:val="009251E3"/>
    <w:rsid w:val="00925701"/>
    <w:rsid w:val="009258E4"/>
    <w:rsid w:val="00925DBC"/>
    <w:rsid w:val="0092636C"/>
    <w:rsid w:val="00926D00"/>
    <w:rsid w:val="00927459"/>
    <w:rsid w:val="0092751A"/>
    <w:rsid w:val="0092755A"/>
    <w:rsid w:val="009276F0"/>
    <w:rsid w:val="00927726"/>
    <w:rsid w:val="009303A0"/>
    <w:rsid w:val="009303A5"/>
    <w:rsid w:val="0093045C"/>
    <w:rsid w:val="00931133"/>
    <w:rsid w:val="00931706"/>
    <w:rsid w:val="009317AE"/>
    <w:rsid w:val="00931831"/>
    <w:rsid w:val="0093189E"/>
    <w:rsid w:val="009321B1"/>
    <w:rsid w:val="009324FF"/>
    <w:rsid w:val="00932CF8"/>
    <w:rsid w:val="00933351"/>
    <w:rsid w:val="009334D2"/>
    <w:rsid w:val="0093355D"/>
    <w:rsid w:val="00933787"/>
    <w:rsid w:val="009338BC"/>
    <w:rsid w:val="00933B5A"/>
    <w:rsid w:val="00933D31"/>
    <w:rsid w:val="00933DF9"/>
    <w:rsid w:val="00933FE1"/>
    <w:rsid w:val="0093401A"/>
    <w:rsid w:val="00934025"/>
    <w:rsid w:val="00934366"/>
    <w:rsid w:val="0093443F"/>
    <w:rsid w:val="00934C19"/>
    <w:rsid w:val="00935016"/>
    <w:rsid w:val="00935499"/>
    <w:rsid w:val="009355FE"/>
    <w:rsid w:val="00935C5F"/>
    <w:rsid w:val="00935F9F"/>
    <w:rsid w:val="0093609A"/>
    <w:rsid w:val="00936245"/>
    <w:rsid w:val="0093661A"/>
    <w:rsid w:val="00937093"/>
    <w:rsid w:val="009370D7"/>
    <w:rsid w:val="0093724B"/>
    <w:rsid w:val="00937339"/>
    <w:rsid w:val="009378C3"/>
    <w:rsid w:val="00937EB1"/>
    <w:rsid w:val="00937EB7"/>
    <w:rsid w:val="00937EF5"/>
    <w:rsid w:val="00941F6B"/>
    <w:rsid w:val="009420B2"/>
    <w:rsid w:val="00943087"/>
    <w:rsid w:val="0094336C"/>
    <w:rsid w:val="009435B7"/>
    <w:rsid w:val="00943CB7"/>
    <w:rsid w:val="00943DA2"/>
    <w:rsid w:val="0094420C"/>
    <w:rsid w:val="0094509E"/>
    <w:rsid w:val="00945AF8"/>
    <w:rsid w:val="00945B9C"/>
    <w:rsid w:val="00945CEE"/>
    <w:rsid w:val="009463BE"/>
    <w:rsid w:val="00947569"/>
    <w:rsid w:val="0094778B"/>
    <w:rsid w:val="0094798F"/>
    <w:rsid w:val="00947DCB"/>
    <w:rsid w:val="00947FFD"/>
    <w:rsid w:val="009500EE"/>
    <w:rsid w:val="0095167D"/>
    <w:rsid w:val="009519B0"/>
    <w:rsid w:val="00951B1B"/>
    <w:rsid w:val="0095272C"/>
    <w:rsid w:val="00952738"/>
    <w:rsid w:val="009527D4"/>
    <w:rsid w:val="00952932"/>
    <w:rsid w:val="00952BC0"/>
    <w:rsid w:val="009541E4"/>
    <w:rsid w:val="00954263"/>
    <w:rsid w:val="00954BD0"/>
    <w:rsid w:val="00955086"/>
    <w:rsid w:val="00955116"/>
    <w:rsid w:val="0095526F"/>
    <w:rsid w:val="00955632"/>
    <w:rsid w:val="009557D0"/>
    <w:rsid w:val="00955C50"/>
    <w:rsid w:val="009567EC"/>
    <w:rsid w:val="009569AB"/>
    <w:rsid w:val="00956DF9"/>
    <w:rsid w:val="0095718A"/>
    <w:rsid w:val="00957412"/>
    <w:rsid w:val="00957418"/>
    <w:rsid w:val="00957A9A"/>
    <w:rsid w:val="00957DB6"/>
    <w:rsid w:val="0096004A"/>
    <w:rsid w:val="00960061"/>
    <w:rsid w:val="009602E8"/>
    <w:rsid w:val="009604EF"/>
    <w:rsid w:val="009605A3"/>
    <w:rsid w:val="00961066"/>
    <w:rsid w:val="009614A8"/>
    <w:rsid w:val="00961631"/>
    <w:rsid w:val="0096183E"/>
    <w:rsid w:val="0096187B"/>
    <w:rsid w:val="0096188A"/>
    <w:rsid w:val="00961AED"/>
    <w:rsid w:val="00961C8B"/>
    <w:rsid w:val="0096235E"/>
    <w:rsid w:val="00962565"/>
    <w:rsid w:val="00962588"/>
    <w:rsid w:val="0096280F"/>
    <w:rsid w:val="00962A8D"/>
    <w:rsid w:val="00962CB4"/>
    <w:rsid w:val="00963977"/>
    <w:rsid w:val="0096423A"/>
    <w:rsid w:val="009644F8"/>
    <w:rsid w:val="009649B5"/>
    <w:rsid w:val="00964CF4"/>
    <w:rsid w:val="009650AA"/>
    <w:rsid w:val="00965110"/>
    <w:rsid w:val="00965407"/>
    <w:rsid w:val="00965DA8"/>
    <w:rsid w:val="009663AE"/>
    <w:rsid w:val="00966BF2"/>
    <w:rsid w:val="00966D4C"/>
    <w:rsid w:val="00966E9E"/>
    <w:rsid w:val="00966EF3"/>
    <w:rsid w:val="00966FE8"/>
    <w:rsid w:val="009706DE"/>
    <w:rsid w:val="009708AD"/>
    <w:rsid w:val="00970951"/>
    <w:rsid w:val="00971940"/>
    <w:rsid w:val="009721BC"/>
    <w:rsid w:val="009725B1"/>
    <w:rsid w:val="0097270E"/>
    <w:rsid w:val="00972A29"/>
    <w:rsid w:val="00972A46"/>
    <w:rsid w:val="0097329B"/>
    <w:rsid w:val="009734B8"/>
    <w:rsid w:val="00973CB1"/>
    <w:rsid w:val="00973D23"/>
    <w:rsid w:val="009740A9"/>
    <w:rsid w:val="00974315"/>
    <w:rsid w:val="009751E5"/>
    <w:rsid w:val="009755BA"/>
    <w:rsid w:val="0097586C"/>
    <w:rsid w:val="00975ACD"/>
    <w:rsid w:val="00976053"/>
    <w:rsid w:val="00976192"/>
    <w:rsid w:val="00976326"/>
    <w:rsid w:val="00976506"/>
    <w:rsid w:val="00976DD3"/>
    <w:rsid w:val="00976E10"/>
    <w:rsid w:val="00977616"/>
    <w:rsid w:val="009807C1"/>
    <w:rsid w:val="00980DB7"/>
    <w:rsid w:val="00980E4E"/>
    <w:rsid w:val="00981135"/>
    <w:rsid w:val="0098121E"/>
    <w:rsid w:val="009812C8"/>
    <w:rsid w:val="00981483"/>
    <w:rsid w:val="00981D72"/>
    <w:rsid w:val="00981DF0"/>
    <w:rsid w:val="009825E9"/>
    <w:rsid w:val="0098285D"/>
    <w:rsid w:val="00982E3F"/>
    <w:rsid w:val="00982F52"/>
    <w:rsid w:val="0098347C"/>
    <w:rsid w:val="009836D4"/>
    <w:rsid w:val="009840E8"/>
    <w:rsid w:val="009841BF"/>
    <w:rsid w:val="0098435C"/>
    <w:rsid w:val="00984427"/>
    <w:rsid w:val="00984480"/>
    <w:rsid w:val="00984570"/>
    <w:rsid w:val="00984709"/>
    <w:rsid w:val="009848DA"/>
    <w:rsid w:val="00984C67"/>
    <w:rsid w:val="00984F96"/>
    <w:rsid w:val="00984FAF"/>
    <w:rsid w:val="009855A1"/>
    <w:rsid w:val="00985ECA"/>
    <w:rsid w:val="00986326"/>
    <w:rsid w:val="009865B2"/>
    <w:rsid w:val="00986D50"/>
    <w:rsid w:val="00986E58"/>
    <w:rsid w:val="00986EE7"/>
    <w:rsid w:val="00987015"/>
    <w:rsid w:val="0098710F"/>
    <w:rsid w:val="0098737F"/>
    <w:rsid w:val="009873F9"/>
    <w:rsid w:val="00987690"/>
    <w:rsid w:val="00987930"/>
    <w:rsid w:val="009904D5"/>
    <w:rsid w:val="00990517"/>
    <w:rsid w:val="00990715"/>
    <w:rsid w:val="009909BD"/>
    <w:rsid w:val="00990D45"/>
    <w:rsid w:val="00990E02"/>
    <w:rsid w:val="0099142A"/>
    <w:rsid w:val="009915D7"/>
    <w:rsid w:val="00991600"/>
    <w:rsid w:val="009919C8"/>
    <w:rsid w:val="00991E9D"/>
    <w:rsid w:val="00991EA1"/>
    <w:rsid w:val="00991F4C"/>
    <w:rsid w:val="0099236B"/>
    <w:rsid w:val="009923FC"/>
    <w:rsid w:val="0099257C"/>
    <w:rsid w:val="00992FEE"/>
    <w:rsid w:val="009931C6"/>
    <w:rsid w:val="00993692"/>
    <w:rsid w:val="00993A2F"/>
    <w:rsid w:val="00993D78"/>
    <w:rsid w:val="009944D1"/>
    <w:rsid w:val="009944D7"/>
    <w:rsid w:val="009945E3"/>
    <w:rsid w:val="009946AA"/>
    <w:rsid w:val="00994BB7"/>
    <w:rsid w:val="0099505B"/>
    <w:rsid w:val="009950BC"/>
    <w:rsid w:val="009951EB"/>
    <w:rsid w:val="00995265"/>
    <w:rsid w:val="0099544B"/>
    <w:rsid w:val="0099559B"/>
    <w:rsid w:val="00995A32"/>
    <w:rsid w:val="00995D13"/>
    <w:rsid w:val="00995F46"/>
    <w:rsid w:val="009960DB"/>
    <w:rsid w:val="0099617F"/>
    <w:rsid w:val="00997663"/>
    <w:rsid w:val="009977FB"/>
    <w:rsid w:val="00997A24"/>
    <w:rsid w:val="009A0528"/>
    <w:rsid w:val="009A0607"/>
    <w:rsid w:val="009A07DD"/>
    <w:rsid w:val="009A0D55"/>
    <w:rsid w:val="009A107B"/>
    <w:rsid w:val="009A1950"/>
    <w:rsid w:val="009A1A7F"/>
    <w:rsid w:val="009A1ACE"/>
    <w:rsid w:val="009A23B1"/>
    <w:rsid w:val="009A25F6"/>
    <w:rsid w:val="009A2644"/>
    <w:rsid w:val="009A267D"/>
    <w:rsid w:val="009A2C42"/>
    <w:rsid w:val="009A2F02"/>
    <w:rsid w:val="009A306C"/>
    <w:rsid w:val="009A3544"/>
    <w:rsid w:val="009A3586"/>
    <w:rsid w:val="009A36F8"/>
    <w:rsid w:val="009A3A9A"/>
    <w:rsid w:val="009A3D88"/>
    <w:rsid w:val="009A3F95"/>
    <w:rsid w:val="009A4823"/>
    <w:rsid w:val="009A4861"/>
    <w:rsid w:val="009A48C4"/>
    <w:rsid w:val="009A4B85"/>
    <w:rsid w:val="009A4C09"/>
    <w:rsid w:val="009A4E71"/>
    <w:rsid w:val="009A51BC"/>
    <w:rsid w:val="009A51C5"/>
    <w:rsid w:val="009A5AF3"/>
    <w:rsid w:val="009A6084"/>
    <w:rsid w:val="009A63D3"/>
    <w:rsid w:val="009A65E8"/>
    <w:rsid w:val="009A6664"/>
    <w:rsid w:val="009A6AD9"/>
    <w:rsid w:val="009A6DFE"/>
    <w:rsid w:val="009A6E63"/>
    <w:rsid w:val="009A6F3B"/>
    <w:rsid w:val="009A75E5"/>
    <w:rsid w:val="009A7659"/>
    <w:rsid w:val="009A768D"/>
    <w:rsid w:val="009A76F9"/>
    <w:rsid w:val="009A7A13"/>
    <w:rsid w:val="009A7CBB"/>
    <w:rsid w:val="009A7EBD"/>
    <w:rsid w:val="009A7FC6"/>
    <w:rsid w:val="009B02CD"/>
    <w:rsid w:val="009B05C1"/>
    <w:rsid w:val="009B09ED"/>
    <w:rsid w:val="009B10A6"/>
    <w:rsid w:val="009B14EB"/>
    <w:rsid w:val="009B1555"/>
    <w:rsid w:val="009B17F0"/>
    <w:rsid w:val="009B189E"/>
    <w:rsid w:val="009B18EF"/>
    <w:rsid w:val="009B1A29"/>
    <w:rsid w:val="009B1B4E"/>
    <w:rsid w:val="009B21F5"/>
    <w:rsid w:val="009B2850"/>
    <w:rsid w:val="009B29B8"/>
    <w:rsid w:val="009B2C2A"/>
    <w:rsid w:val="009B30EF"/>
    <w:rsid w:val="009B356D"/>
    <w:rsid w:val="009B43BF"/>
    <w:rsid w:val="009B46B4"/>
    <w:rsid w:val="009B499E"/>
    <w:rsid w:val="009B49EB"/>
    <w:rsid w:val="009B4B82"/>
    <w:rsid w:val="009B4B9F"/>
    <w:rsid w:val="009B52D4"/>
    <w:rsid w:val="009B58D3"/>
    <w:rsid w:val="009B5BFA"/>
    <w:rsid w:val="009B5D0E"/>
    <w:rsid w:val="009B6922"/>
    <w:rsid w:val="009B692D"/>
    <w:rsid w:val="009B69BD"/>
    <w:rsid w:val="009B6E91"/>
    <w:rsid w:val="009B6F8D"/>
    <w:rsid w:val="009B713C"/>
    <w:rsid w:val="009B7934"/>
    <w:rsid w:val="009B79DD"/>
    <w:rsid w:val="009B7EFB"/>
    <w:rsid w:val="009C0CBC"/>
    <w:rsid w:val="009C0CF3"/>
    <w:rsid w:val="009C0EFA"/>
    <w:rsid w:val="009C12EE"/>
    <w:rsid w:val="009C1D81"/>
    <w:rsid w:val="009C2035"/>
    <w:rsid w:val="009C2142"/>
    <w:rsid w:val="009C27FA"/>
    <w:rsid w:val="009C2EF7"/>
    <w:rsid w:val="009C33FA"/>
    <w:rsid w:val="009C3A3F"/>
    <w:rsid w:val="009C3C5A"/>
    <w:rsid w:val="009C3C76"/>
    <w:rsid w:val="009C3D0C"/>
    <w:rsid w:val="009C3DD4"/>
    <w:rsid w:val="009C3E60"/>
    <w:rsid w:val="009C40F8"/>
    <w:rsid w:val="009C48A1"/>
    <w:rsid w:val="009C4B28"/>
    <w:rsid w:val="009C4EE4"/>
    <w:rsid w:val="009C4FD8"/>
    <w:rsid w:val="009C512C"/>
    <w:rsid w:val="009C515B"/>
    <w:rsid w:val="009C5359"/>
    <w:rsid w:val="009C54DC"/>
    <w:rsid w:val="009C55E1"/>
    <w:rsid w:val="009C55E4"/>
    <w:rsid w:val="009C5AF4"/>
    <w:rsid w:val="009C5E98"/>
    <w:rsid w:val="009C5EC8"/>
    <w:rsid w:val="009C5EF5"/>
    <w:rsid w:val="009C5F8E"/>
    <w:rsid w:val="009C608C"/>
    <w:rsid w:val="009C6E68"/>
    <w:rsid w:val="009C702D"/>
    <w:rsid w:val="009C7093"/>
    <w:rsid w:val="009C7134"/>
    <w:rsid w:val="009C720B"/>
    <w:rsid w:val="009C7225"/>
    <w:rsid w:val="009C7C47"/>
    <w:rsid w:val="009C7C98"/>
    <w:rsid w:val="009D012A"/>
    <w:rsid w:val="009D0379"/>
    <w:rsid w:val="009D061F"/>
    <w:rsid w:val="009D0B0B"/>
    <w:rsid w:val="009D0E51"/>
    <w:rsid w:val="009D10E9"/>
    <w:rsid w:val="009D134A"/>
    <w:rsid w:val="009D1F7B"/>
    <w:rsid w:val="009D2075"/>
    <w:rsid w:val="009D2584"/>
    <w:rsid w:val="009D3668"/>
    <w:rsid w:val="009D459E"/>
    <w:rsid w:val="009D48E4"/>
    <w:rsid w:val="009D4DCA"/>
    <w:rsid w:val="009D578B"/>
    <w:rsid w:val="009D5C7D"/>
    <w:rsid w:val="009D5DA0"/>
    <w:rsid w:val="009D645B"/>
    <w:rsid w:val="009D6CE8"/>
    <w:rsid w:val="009D6FE5"/>
    <w:rsid w:val="009D70AA"/>
    <w:rsid w:val="009D752E"/>
    <w:rsid w:val="009D76B3"/>
    <w:rsid w:val="009D7FEB"/>
    <w:rsid w:val="009E01E7"/>
    <w:rsid w:val="009E0954"/>
    <w:rsid w:val="009E0C81"/>
    <w:rsid w:val="009E109D"/>
    <w:rsid w:val="009E194C"/>
    <w:rsid w:val="009E1AF4"/>
    <w:rsid w:val="009E1D19"/>
    <w:rsid w:val="009E21D1"/>
    <w:rsid w:val="009E21DC"/>
    <w:rsid w:val="009E273D"/>
    <w:rsid w:val="009E298D"/>
    <w:rsid w:val="009E29C1"/>
    <w:rsid w:val="009E328D"/>
    <w:rsid w:val="009E33E1"/>
    <w:rsid w:val="009E34EF"/>
    <w:rsid w:val="009E35A7"/>
    <w:rsid w:val="009E3F5C"/>
    <w:rsid w:val="009E409B"/>
    <w:rsid w:val="009E44C4"/>
    <w:rsid w:val="009E4565"/>
    <w:rsid w:val="009E4AD7"/>
    <w:rsid w:val="009E4B0E"/>
    <w:rsid w:val="009E5212"/>
    <w:rsid w:val="009E5B2A"/>
    <w:rsid w:val="009E5CD4"/>
    <w:rsid w:val="009E6290"/>
    <w:rsid w:val="009E6494"/>
    <w:rsid w:val="009E663B"/>
    <w:rsid w:val="009E69AC"/>
    <w:rsid w:val="009E70A2"/>
    <w:rsid w:val="009E7558"/>
    <w:rsid w:val="009E7568"/>
    <w:rsid w:val="009E77EB"/>
    <w:rsid w:val="009E78E4"/>
    <w:rsid w:val="009E7F18"/>
    <w:rsid w:val="009F02D6"/>
    <w:rsid w:val="009F03D4"/>
    <w:rsid w:val="009F0C60"/>
    <w:rsid w:val="009F0D85"/>
    <w:rsid w:val="009F109B"/>
    <w:rsid w:val="009F119F"/>
    <w:rsid w:val="009F1E60"/>
    <w:rsid w:val="009F1EB9"/>
    <w:rsid w:val="009F2010"/>
    <w:rsid w:val="009F31FA"/>
    <w:rsid w:val="009F3BF6"/>
    <w:rsid w:val="009F3ECC"/>
    <w:rsid w:val="009F3F29"/>
    <w:rsid w:val="009F40EC"/>
    <w:rsid w:val="009F4544"/>
    <w:rsid w:val="009F4C0E"/>
    <w:rsid w:val="009F5E37"/>
    <w:rsid w:val="009F6006"/>
    <w:rsid w:val="009F6078"/>
    <w:rsid w:val="009F62B1"/>
    <w:rsid w:val="009F730C"/>
    <w:rsid w:val="009F7351"/>
    <w:rsid w:val="009F7560"/>
    <w:rsid w:val="009F78B4"/>
    <w:rsid w:val="009F7E01"/>
    <w:rsid w:val="009F7EE8"/>
    <w:rsid w:val="00A000C5"/>
    <w:rsid w:val="00A00231"/>
    <w:rsid w:val="00A0029B"/>
    <w:rsid w:val="00A0068E"/>
    <w:rsid w:val="00A00750"/>
    <w:rsid w:val="00A00870"/>
    <w:rsid w:val="00A0095D"/>
    <w:rsid w:val="00A00D0F"/>
    <w:rsid w:val="00A00ECD"/>
    <w:rsid w:val="00A0114A"/>
    <w:rsid w:val="00A011EC"/>
    <w:rsid w:val="00A017CA"/>
    <w:rsid w:val="00A01C00"/>
    <w:rsid w:val="00A02025"/>
    <w:rsid w:val="00A02A0D"/>
    <w:rsid w:val="00A02B92"/>
    <w:rsid w:val="00A02C3B"/>
    <w:rsid w:val="00A03401"/>
    <w:rsid w:val="00A03B0D"/>
    <w:rsid w:val="00A03C4B"/>
    <w:rsid w:val="00A03D23"/>
    <w:rsid w:val="00A03E32"/>
    <w:rsid w:val="00A0403D"/>
    <w:rsid w:val="00A0404E"/>
    <w:rsid w:val="00A043D9"/>
    <w:rsid w:val="00A04AB1"/>
    <w:rsid w:val="00A04B20"/>
    <w:rsid w:val="00A04D9C"/>
    <w:rsid w:val="00A04F3E"/>
    <w:rsid w:val="00A05079"/>
    <w:rsid w:val="00A051B2"/>
    <w:rsid w:val="00A0553F"/>
    <w:rsid w:val="00A05B0D"/>
    <w:rsid w:val="00A06175"/>
    <w:rsid w:val="00A06249"/>
    <w:rsid w:val="00A062F5"/>
    <w:rsid w:val="00A06C2D"/>
    <w:rsid w:val="00A06C81"/>
    <w:rsid w:val="00A077A1"/>
    <w:rsid w:val="00A07975"/>
    <w:rsid w:val="00A07EA7"/>
    <w:rsid w:val="00A1018C"/>
    <w:rsid w:val="00A10638"/>
    <w:rsid w:val="00A109D4"/>
    <w:rsid w:val="00A10F35"/>
    <w:rsid w:val="00A1103D"/>
    <w:rsid w:val="00A114B7"/>
    <w:rsid w:val="00A11767"/>
    <w:rsid w:val="00A11E00"/>
    <w:rsid w:val="00A1276A"/>
    <w:rsid w:val="00A12A67"/>
    <w:rsid w:val="00A12C16"/>
    <w:rsid w:val="00A134F6"/>
    <w:rsid w:val="00A137B5"/>
    <w:rsid w:val="00A138C1"/>
    <w:rsid w:val="00A140C4"/>
    <w:rsid w:val="00A140DB"/>
    <w:rsid w:val="00A142B5"/>
    <w:rsid w:val="00A144B2"/>
    <w:rsid w:val="00A150E1"/>
    <w:rsid w:val="00A15311"/>
    <w:rsid w:val="00A15545"/>
    <w:rsid w:val="00A15868"/>
    <w:rsid w:val="00A15F0D"/>
    <w:rsid w:val="00A15F12"/>
    <w:rsid w:val="00A162C0"/>
    <w:rsid w:val="00A1694F"/>
    <w:rsid w:val="00A16A20"/>
    <w:rsid w:val="00A16BC8"/>
    <w:rsid w:val="00A16E62"/>
    <w:rsid w:val="00A16F9F"/>
    <w:rsid w:val="00A1767E"/>
    <w:rsid w:val="00A17695"/>
    <w:rsid w:val="00A177D8"/>
    <w:rsid w:val="00A17929"/>
    <w:rsid w:val="00A17D82"/>
    <w:rsid w:val="00A2043C"/>
    <w:rsid w:val="00A2053F"/>
    <w:rsid w:val="00A20551"/>
    <w:rsid w:val="00A22B8E"/>
    <w:rsid w:val="00A2357A"/>
    <w:rsid w:val="00A2370D"/>
    <w:rsid w:val="00A238BD"/>
    <w:rsid w:val="00A23F7C"/>
    <w:rsid w:val="00A23FE4"/>
    <w:rsid w:val="00A246A6"/>
    <w:rsid w:val="00A24781"/>
    <w:rsid w:val="00A24BE6"/>
    <w:rsid w:val="00A24E18"/>
    <w:rsid w:val="00A2518A"/>
    <w:rsid w:val="00A25B88"/>
    <w:rsid w:val="00A25DE1"/>
    <w:rsid w:val="00A269C6"/>
    <w:rsid w:val="00A26EBE"/>
    <w:rsid w:val="00A271BF"/>
    <w:rsid w:val="00A301C6"/>
    <w:rsid w:val="00A3050C"/>
    <w:rsid w:val="00A30C17"/>
    <w:rsid w:val="00A30C66"/>
    <w:rsid w:val="00A30D33"/>
    <w:rsid w:val="00A31081"/>
    <w:rsid w:val="00A310C1"/>
    <w:rsid w:val="00A3111D"/>
    <w:rsid w:val="00A313E7"/>
    <w:rsid w:val="00A3162B"/>
    <w:rsid w:val="00A31713"/>
    <w:rsid w:val="00A31C28"/>
    <w:rsid w:val="00A31DE0"/>
    <w:rsid w:val="00A31E3F"/>
    <w:rsid w:val="00A31F2D"/>
    <w:rsid w:val="00A31FF9"/>
    <w:rsid w:val="00A320A9"/>
    <w:rsid w:val="00A32453"/>
    <w:rsid w:val="00A3259C"/>
    <w:rsid w:val="00A32955"/>
    <w:rsid w:val="00A32F48"/>
    <w:rsid w:val="00A32FFF"/>
    <w:rsid w:val="00A3316D"/>
    <w:rsid w:val="00A33942"/>
    <w:rsid w:val="00A339D0"/>
    <w:rsid w:val="00A33B3C"/>
    <w:rsid w:val="00A33C54"/>
    <w:rsid w:val="00A33F4B"/>
    <w:rsid w:val="00A33FD0"/>
    <w:rsid w:val="00A33FDB"/>
    <w:rsid w:val="00A3416A"/>
    <w:rsid w:val="00A34F02"/>
    <w:rsid w:val="00A34FB1"/>
    <w:rsid w:val="00A352B8"/>
    <w:rsid w:val="00A3567D"/>
    <w:rsid w:val="00A35705"/>
    <w:rsid w:val="00A35A66"/>
    <w:rsid w:val="00A35CEF"/>
    <w:rsid w:val="00A35E8C"/>
    <w:rsid w:val="00A3630B"/>
    <w:rsid w:val="00A36638"/>
    <w:rsid w:val="00A3663D"/>
    <w:rsid w:val="00A36C9E"/>
    <w:rsid w:val="00A36D66"/>
    <w:rsid w:val="00A40430"/>
    <w:rsid w:val="00A410A6"/>
    <w:rsid w:val="00A413F2"/>
    <w:rsid w:val="00A414A9"/>
    <w:rsid w:val="00A417AA"/>
    <w:rsid w:val="00A4217C"/>
    <w:rsid w:val="00A422EF"/>
    <w:rsid w:val="00A42578"/>
    <w:rsid w:val="00A42936"/>
    <w:rsid w:val="00A429DC"/>
    <w:rsid w:val="00A42F40"/>
    <w:rsid w:val="00A42F5F"/>
    <w:rsid w:val="00A4332C"/>
    <w:rsid w:val="00A433DA"/>
    <w:rsid w:val="00A442CF"/>
    <w:rsid w:val="00A4430E"/>
    <w:rsid w:val="00A44445"/>
    <w:rsid w:val="00A4535A"/>
    <w:rsid w:val="00A454CE"/>
    <w:rsid w:val="00A45FB6"/>
    <w:rsid w:val="00A462D6"/>
    <w:rsid w:val="00A463AA"/>
    <w:rsid w:val="00A46468"/>
    <w:rsid w:val="00A46516"/>
    <w:rsid w:val="00A46C69"/>
    <w:rsid w:val="00A47082"/>
    <w:rsid w:val="00A47C59"/>
    <w:rsid w:val="00A47F2A"/>
    <w:rsid w:val="00A50879"/>
    <w:rsid w:val="00A5099A"/>
    <w:rsid w:val="00A50FC5"/>
    <w:rsid w:val="00A510E3"/>
    <w:rsid w:val="00A518CC"/>
    <w:rsid w:val="00A52089"/>
    <w:rsid w:val="00A521AF"/>
    <w:rsid w:val="00A52B6E"/>
    <w:rsid w:val="00A53B2F"/>
    <w:rsid w:val="00A53C45"/>
    <w:rsid w:val="00A53F15"/>
    <w:rsid w:val="00A53F6C"/>
    <w:rsid w:val="00A55EB6"/>
    <w:rsid w:val="00A55F19"/>
    <w:rsid w:val="00A55F52"/>
    <w:rsid w:val="00A55FFC"/>
    <w:rsid w:val="00A56011"/>
    <w:rsid w:val="00A5698D"/>
    <w:rsid w:val="00A56FFB"/>
    <w:rsid w:val="00A57154"/>
    <w:rsid w:val="00A573F1"/>
    <w:rsid w:val="00A573F5"/>
    <w:rsid w:val="00A5777B"/>
    <w:rsid w:val="00A57813"/>
    <w:rsid w:val="00A60187"/>
    <w:rsid w:val="00A602D1"/>
    <w:rsid w:val="00A604AA"/>
    <w:rsid w:val="00A608D7"/>
    <w:rsid w:val="00A60E50"/>
    <w:rsid w:val="00A60E99"/>
    <w:rsid w:val="00A612DD"/>
    <w:rsid w:val="00A61412"/>
    <w:rsid w:val="00A61D1A"/>
    <w:rsid w:val="00A61F1B"/>
    <w:rsid w:val="00A627BE"/>
    <w:rsid w:val="00A632F3"/>
    <w:rsid w:val="00A636D8"/>
    <w:rsid w:val="00A64009"/>
    <w:rsid w:val="00A64887"/>
    <w:rsid w:val="00A65227"/>
    <w:rsid w:val="00A65489"/>
    <w:rsid w:val="00A65683"/>
    <w:rsid w:val="00A65AC8"/>
    <w:rsid w:val="00A65B7F"/>
    <w:rsid w:val="00A661DF"/>
    <w:rsid w:val="00A66289"/>
    <w:rsid w:val="00A6645C"/>
    <w:rsid w:val="00A66595"/>
    <w:rsid w:val="00A66DB1"/>
    <w:rsid w:val="00A66F09"/>
    <w:rsid w:val="00A66F51"/>
    <w:rsid w:val="00A67918"/>
    <w:rsid w:val="00A67ED9"/>
    <w:rsid w:val="00A67FFA"/>
    <w:rsid w:val="00A707F9"/>
    <w:rsid w:val="00A70E5D"/>
    <w:rsid w:val="00A713F4"/>
    <w:rsid w:val="00A715B8"/>
    <w:rsid w:val="00A71925"/>
    <w:rsid w:val="00A71939"/>
    <w:rsid w:val="00A71975"/>
    <w:rsid w:val="00A71DA1"/>
    <w:rsid w:val="00A728EB"/>
    <w:rsid w:val="00A72E8A"/>
    <w:rsid w:val="00A730FC"/>
    <w:rsid w:val="00A732EA"/>
    <w:rsid w:val="00A73687"/>
    <w:rsid w:val="00A73BF4"/>
    <w:rsid w:val="00A73E22"/>
    <w:rsid w:val="00A7446B"/>
    <w:rsid w:val="00A7446D"/>
    <w:rsid w:val="00A74C83"/>
    <w:rsid w:val="00A74F60"/>
    <w:rsid w:val="00A75BD8"/>
    <w:rsid w:val="00A7634F"/>
    <w:rsid w:val="00A763A6"/>
    <w:rsid w:val="00A764A7"/>
    <w:rsid w:val="00A76623"/>
    <w:rsid w:val="00A76C47"/>
    <w:rsid w:val="00A76D3F"/>
    <w:rsid w:val="00A76FFA"/>
    <w:rsid w:val="00A77599"/>
    <w:rsid w:val="00A7765A"/>
    <w:rsid w:val="00A77752"/>
    <w:rsid w:val="00A77824"/>
    <w:rsid w:val="00A80022"/>
    <w:rsid w:val="00A802BB"/>
    <w:rsid w:val="00A8051C"/>
    <w:rsid w:val="00A809BD"/>
    <w:rsid w:val="00A80C53"/>
    <w:rsid w:val="00A8170D"/>
    <w:rsid w:val="00A82100"/>
    <w:rsid w:val="00A82308"/>
    <w:rsid w:val="00A824AD"/>
    <w:rsid w:val="00A82CAC"/>
    <w:rsid w:val="00A8322B"/>
    <w:rsid w:val="00A83F5C"/>
    <w:rsid w:val="00A8429C"/>
    <w:rsid w:val="00A844BF"/>
    <w:rsid w:val="00A844D8"/>
    <w:rsid w:val="00A84B60"/>
    <w:rsid w:val="00A85B86"/>
    <w:rsid w:val="00A85F70"/>
    <w:rsid w:val="00A866DA"/>
    <w:rsid w:val="00A86A76"/>
    <w:rsid w:val="00A8733B"/>
    <w:rsid w:val="00A87723"/>
    <w:rsid w:val="00A87EF5"/>
    <w:rsid w:val="00A9052E"/>
    <w:rsid w:val="00A9064B"/>
    <w:rsid w:val="00A90F4D"/>
    <w:rsid w:val="00A91032"/>
    <w:rsid w:val="00A9108F"/>
    <w:rsid w:val="00A913BC"/>
    <w:rsid w:val="00A91C47"/>
    <w:rsid w:val="00A91FE6"/>
    <w:rsid w:val="00A92351"/>
    <w:rsid w:val="00A929E9"/>
    <w:rsid w:val="00A9340A"/>
    <w:rsid w:val="00A93457"/>
    <w:rsid w:val="00A93596"/>
    <w:rsid w:val="00A93A2D"/>
    <w:rsid w:val="00A93BC2"/>
    <w:rsid w:val="00A93F4B"/>
    <w:rsid w:val="00A9416D"/>
    <w:rsid w:val="00A94339"/>
    <w:rsid w:val="00A946E6"/>
    <w:rsid w:val="00A94738"/>
    <w:rsid w:val="00A94A35"/>
    <w:rsid w:val="00A94B1A"/>
    <w:rsid w:val="00A94CF1"/>
    <w:rsid w:val="00A956A9"/>
    <w:rsid w:val="00A95CED"/>
    <w:rsid w:val="00A9602F"/>
    <w:rsid w:val="00A96828"/>
    <w:rsid w:val="00A96A5B"/>
    <w:rsid w:val="00A9725D"/>
    <w:rsid w:val="00A972E9"/>
    <w:rsid w:val="00A97325"/>
    <w:rsid w:val="00A97BC6"/>
    <w:rsid w:val="00A97C61"/>
    <w:rsid w:val="00AA028E"/>
    <w:rsid w:val="00AA146A"/>
    <w:rsid w:val="00AA1850"/>
    <w:rsid w:val="00AA1E9D"/>
    <w:rsid w:val="00AA1ED5"/>
    <w:rsid w:val="00AA1F72"/>
    <w:rsid w:val="00AA23D4"/>
    <w:rsid w:val="00AA248A"/>
    <w:rsid w:val="00AA2D59"/>
    <w:rsid w:val="00AA2FE8"/>
    <w:rsid w:val="00AA301C"/>
    <w:rsid w:val="00AA30EB"/>
    <w:rsid w:val="00AA329C"/>
    <w:rsid w:val="00AA3923"/>
    <w:rsid w:val="00AA3A77"/>
    <w:rsid w:val="00AA3C08"/>
    <w:rsid w:val="00AA3C5F"/>
    <w:rsid w:val="00AA4064"/>
    <w:rsid w:val="00AA461F"/>
    <w:rsid w:val="00AA47CD"/>
    <w:rsid w:val="00AA493C"/>
    <w:rsid w:val="00AA4B2C"/>
    <w:rsid w:val="00AA5201"/>
    <w:rsid w:val="00AA5518"/>
    <w:rsid w:val="00AA6133"/>
    <w:rsid w:val="00AA66D9"/>
    <w:rsid w:val="00AA67B8"/>
    <w:rsid w:val="00AA6A63"/>
    <w:rsid w:val="00AA747B"/>
    <w:rsid w:val="00AA74D9"/>
    <w:rsid w:val="00AA78A7"/>
    <w:rsid w:val="00AA7BE2"/>
    <w:rsid w:val="00AB0746"/>
    <w:rsid w:val="00AB0A3E"/>
    <w:rsid w:val="00AB0A4F"/>
    <w:rsid w:val="00AB0E35"/>
    <w:rsid w:val="00AB0EB8"/>
    <w:rsid w:val="00AB0F91"/>
    <w:rsid w:val="00AB1633"/>
    <w:rsid w:val="00AB1A05"/>
    <w:rsid w:val="00AB1B1D"/>
    <w:rsid w:val="00AB1C1B"/>
    <w:rsid w:val="00AB1CB3"/>
    <w:rsid w:val="00AB2F92"/>
    <w:rsid w:val="00AB3575"/>
    <w:rsid w:val="00AB38D5"/>
    <w:rsid w:val="00AB3927"/>
    <w:rsid w:val="00AB39D3"/>
    <w:rsid w:val="00AB3C72"/>
    <w:rsid w:val="00AB3C9B"/>
    <w:rsid w:val="00AB4756"/>
    <w:rsid w:val="00AB5076"/>
    <w:rsid w:val="00AB52A8"/>
    <w:rsid w:val="00AB5C79"/>
    <w:rsid w:val="00AB5CA4"/>
    <w:rsid w:val="00AB5D58"/>
    <w:rsid w:val="00AB5F0D"/>
    <w:rsid w:val="00AB5F87"/>
    <w:rsid w:val="00AB6080"/>
    <w:rsid w:val="00AB6278"/>
    <w:rsid w:val="00AB66B6"/>
    <w:rsid w:val="00AB69E8"/>
    <w:rsid w:val="00AB6B00"/>
    <w:rsid w:val="00AB725C"/>
    <w:rsid w:val="00AB750D"/>
    <w:rsid w:val="00AC039D"/>
    <w:rsid w:val="00AC056B"/>
    <w:rsid w:val="00AC1234"/>
    <w:rsid w:val="00AC1459"/>
    <w:rsid w:val="00AC15AE"/>
    <w:rsid w:val="00AC186B"/>
    <w:rsid w:val="00AC2278"/>
    <w:rsid w:val="00AC2F3E"/>
    <w:rsid w:val="00AC305E"/>
    <w:rsid w:val="00AC30D2"/>
    <w:rsid w:val="00AC395A"/>
    <w:rsid w:val="00AC3B9A"/>
    <w:rsid w:val="00AC42F0"/>
    <w:rsid w:val="00AC4478"/>
    <w:rsid w:val="00AC4507"/>
    <w:rsid w:val="00AC4B89"/>
    <w:rsid w:val="00AC4C9C"/>
    <w:rsid w:val="00AC509F"/>
    <w:rsid w:val="00AC525F"/>
    <w:rsid w:val="00AC5373"/>
    <w:rsid w:val="00AC5491"/>
    <w:rsid w:val="00AC5698"/>
    <w:rsid w:val="00AC5998"/>
    <w:rsid w:val="00AC5A3E"/>
    <w:rsid w:val="00AC622C"/>
    <w:rsid w:val="00AC627D"/>
    <w:rsid w:val="00AC6888"/>
    <w:rsid w:val="00AC6B0C"/>
    <w:rsid w:val="00AC6EFD"/>
    <w:rsid w:val="00AC7531"/>
    <w:rsid w:val="00AC7D0A"/>
    <w:rsid w:val="00AC7D16"/>
    <w:rsid w:val="00AC7E09"/>
    <w:rsid w:val="00AC7FAB"/>
    <w:rsid w:val="00AC7FB4"/>
    <w:rsid w:val="00AD035C"/>
    <w:rsid w:val="00AD03CA"/>
    <w:rsid w:val="00AD0662"/>
    <w:rsid w:val="00AD139D"/>
    <w:rsid w:val="00AD164F"/>
    <w:rsid w:val="00AD1A0D"/>
    <w:rsid w:val="00AD1C5E"/>
    <w:rsid w:val="00AD1F11"/>
    <w:rsid w:val="00AD2800"/>
    <w:rsid w:val="00AD2956"/>
    <w:rsid w:val="00AD2A27"/>
    <w:rsid w:val="00AD3AB7"/>
    <w:rsid w:val="00AD3B63"/>
    <w:rsid w:val="00AD3DC8"/>
    <w:rsid w:val="00AD459B"/>
    <w:rsid w:val="00AD47D4"/>
    <w:rsid w:val="00AD4AFB"/>
    <w:rsid w:val="00AD4B83"/>
    <w:rsid w:val="00AD4B97"/>
    <w:rsid w:val="00AD54BC"/>
    <w:rsid w:val="00AD5C22"/>
    <w:rsid w:val="00AD5D97"/>
    <w:rsid w:val="00AD6643"/>
    <w:rsid w:val="00AD69C0"/>
    <w:rsid w:val="00AD6BCB"/>
    <w:rsid w:val="00AD6C0F"/>
    <w:rsid w:val="00AD72A7"/>
    <w:rsid w:val="00AD7571"/>
    <w:rsid w:val="00AD75E7"/>
    <w:rsid w:val="00AD7930"/>
    <w:rsid w:val="00AE03C1"/>
    <w:rsid w:val="00AE03DE"/>
    <w:rsid w:val="00AE0840"/>
    <w:rsid w:val="00AE103B"/>
    <w:rsid w:val="00AE14AB"/>
    <w:rsid w:val="00AE1E71"/>
    <w:rsid w:val="00AE1EBC"/>
    <w:rsid w:val="00AE1F3B"/>
    <w:rsid w:val="00AE2920"/>
    <w:rsid w:val="00AE2A93"/>
    <w:rsid w:val="00AE2CE8"/>
    <w:rsid w:val="00AE2F8A"/>
    <w:rsid w:val="00AE335F"/>
    <w:rsid w:val="00AE373C"/>
    <w:rsid w:val="00AE38FE"/>
    <w:rsid w:val="00AE3927"/>
    <w:rsid w:val="00AE3B94"/>
    <w:rsid w:val="00AE3C8A"/>
    <w:rsid w:val="00AE3D58"/>
    <w:rsid w:val="00AE3DF8"/>
    <w:rsid w:val="00AE3E80"/>
    <w:rsid w:val="00AE40F5"/>
    <w:rsid w:val="00AE4204"/>
    <w:rsid w:val="00AE4462"/>
    <w:rsid w:val="00AE44F0"/>
    <w:rsid w:val="00AE45F2"/>
    <w:rsid w:val="00AE5049"/>
    <w:rsid w:val="00AE51B9"/>
    <w:rsid w:val="00AE5259"/>
    <w:rsid w:val="00AE525B"/>
    <w:rsid w:val="00AE599D"/>
    <w:rsid w:val="00AE6360"/>
    <w:rsid w:val="00AE6F16"/>
    <w:rsid w:val="00AE7031"/>
    <w:rsid w:val="00AE7283"/>
    <w:rsid w:val="00AE7A00"/>
    <w:rsid w:val="00AE7FAF"/>
    <w:rsid w:val="00AF036A"/>
    <w:rsid w:val="00AF0D61"/>
    <w:rsid w:val="00AF0E1B"/>
    <w:rsid w:val="00AF0E32"/>
    <w:rsid w:val="00AF108E"/>
    <w:rsid w:val="00AF113F"/>
    <w:rsid w:val="00AF1B4A"/>
    <w:rsid w:val="00AF23AB"/>
    <w:rsid w:val="00AF2748"/>
    <w:rsid w:val="00AF413B"/>
    <w:rsid w:val="00AF4800"/>
    <w:rsid w:val="00AF4A0E"/>
    <w:rsid w:val="00AF623E"/>
    <w:rsid w:val="00AF642E"/>
    <w:rsid w:val="00AF65D7"/>
    <w:rsid w:val="00AF66C2"/>
    <w:rsid w:val="00AF6B5C"/>
    <w:rsid w:val="00AF6C15"/>
    <w:rsid w:val="00AF7242"/>
    <w:rsid w:val="00AF7263"/>
    <w:rsid w:val="00AF72B1"/>
    <w:rsid w:val="00AF7706"/>
    <w:rsid w:val="00B00038"/>
    <w:rsid w:val="00B008EF"/>
    <w:rsid w:val="00B00C7B"/>
    <w:rsid w:val="00B00CC7"/>
    <w:rsid w:val="00B0116E"/>
    <w:rsid w:val="00B01A69"/>
    <w:rsid w:val="00B01AFA"/>
    <w:rsid w:val="00B01CCC"/>
    <w:rsid w:val="00B01E24"/>
    <w:rsid w:val="00B0213D"/>
    <w:rsid w:val="00B0230F"/>
    <w:rsid w:val="00B02420"/>
    <w:rsid w:val="00B024A0"/>
    <w:rsid w:val="00B02A34"/>
    <w:rsid w:val="00B02CB3"/>
    <w:rsid w:val="00B03E04"/>
    <w:rsid w:val="00B03E5E"/>
    <w:rsid w:val="00B0410E"/>
    <w:rsid w:val="00B042BF"/>
    <w:rsid w:val="00B0493D"/>
    <w:rsid w:val="00B04AFA"/>
    <w:rsid w:val="00B04C27"/>
    <w:rsid w:val="00B050AA"/>
    <w:rsid w:val="00B05E61"/>
    <w:rsid w:val="00B060E3"/>
    <w:rsid w:val="00B06C48"/>
    <w:rsid w:val="00B07086"/>
    <w:rsid w:val="00B075CE"/>
    <w:rsid w:val="00B10274"/>
    <w:rsid w:val="00B117BA"/>
    <w:rsid w:val="00B11936"/>
    <w:rsid w:val="00B11AFF"/>
    <w:rsid w:val="00B125BA"/>
    <w:rsid w:val="00B127FD"/>
    <w:rsid w:val="00B12BB9"/>
    <w:rsid w:val="00B1321B"/>
    <w:rsid w:val="00B13425"/>
    <w:rsid w:val="00B1349B"/>
    <w:rsid w:val="00B13595"/>
    <w:rsid w:val="00B13A84"/>
    <w:rsid w:val="00B14B40"/>
    <w:rsid w:val="00B15906"/>
    <w:rsid w:val="00B15E33"/>
    <w:rsid w:val="00B15EAD"/>
    <w:rsid w:val="00B165E7"/>
    <w:rsid w:val="00B166A6"/>
    <w:rsid w:val="00B16804"/>
    <w:rsid w:val="00B1681A"/>
    <w:rsid w:val="00B17088"/>
    <w:rsid w:val="00B17503"/>
    <w:rsid w:val="00B1772E"/>
    <w:rsid w:val="00B2022C"/>
    <w:rsid w:val="00B20250"/>
    <w:rsid w:val="00B2032D"/>
    <w:rsid w:val="00B207CE"/>
    <w:rsid w:val="00B20F42"/>
    <w:rsid w:val="00B21CC7"/>
    <w:rsid w:val="00B225E1"/>
    <w:rsid w:val="00B22FF1"/>
    <w:rsid w:val="00B240C4"/>
    <w:rsid w:val="00B24603"/>
    <w:rsid w:val="00B2490E"/>
    <w:rsid w:val="00B24F2B"/>
    <w:rsid w:val="00B254F0"/>
    <w:rsid w:val="00B2583F"/>
    <w:rsid w:val="00B25ADD"/>
    <w:rsid w:val="00B25C39"/>
    <w:rsid w:val="00B25CAD"/>
    <w:rsid w:val="00B2634E"/>
    <w:rsid w:val="00B266B2"/>
    <w:rsid w:val="00B26A8A"/>
    <w:rsid w:val="00B26C99"/>
    <w:rsid w:val="00B27164"/>
    <w:rsid w:val="00B273F6"/>
    <w:rsid w:val="00B3000C"/>
    <w:rsid w:val="00B30240"/>
    <w:rsid w:val="00B30A9C"/>
    <w:rsid w:val="00B30AD8"/>
    <w:rsid w:val="00B30BC3"/>
    <w:rsid w:val="00B30F6A"/>
    <w:rsid w:val="00B3128A"/>
    <w:rsid w:val="00B31378"/>
    <w:rsid w:val="00B3150E"/>
    <w:rsid w:val="00B31A60"/>
    <w:rsid w:val="00B31C28"/>
    <w:rsid w:val="00B32407"/>
    <w:rsid w:val="00B32B58"/>
    <w:rsid w:val="00B32C03"/>
    <w:rsid w:val="00B338CC"/>
    <w:rsid w:val="00B3392C"/>
    <w:rsid w:val="00B3395F"/>
    <w:rsid w:val="00B339A0"/>
    <w:rsid w:val="00B33D12"/>
    <w:rsid w:val="00B33E4F"/>
    <w:rsid w:val="00B341A7"/>
    <w:rsid w:val="00B344FE"/>
    <w:rsid w:val="00B34A01"/>
    <w:rsid w:val="00B34C1B"/>
    <w:rsid w:val="00B34EFA"/>
    <w:rsid w:val="00B35697"/>
    <w:rsid w:val="00B3581C"/>
    <w:rsid w:val="00B35D44"/>
    <w:rsid w:val="00B35E8D"/>
    <w:rsid w:val="00B3694C"/>
    <w:rsid w:val="00B37102"/>
    <w:rsid w:val="00B372CD"/>
    <w:rsid w:val="00B373DB"/>
    <w:rsid w:val="00B37E3A"/>
    <w:rsid w:val="00B37F4E"/>
    <w:rsid w:val="00B4063D"/>
    <w:rsid w:val="00B4134C"/>
    <w:rsid w:val="00B415C6"/>
    <w:rsid w:val="00B4176F"/>
    <w:rsid w:val="00B41823"/>
    <w:rsid w:val="00B41A26"/>
    <w:rsid w:val="00B41B55"/>
    <w:rsid w:val="00B42250"/>
    <w:rsid w:val="00B422BD"/>
    <w:rsid w:val="00B42336"/>
    <w:rsid w:val="00B4252F"/>
    <w:rsid w:val="00B427F7"/>
    <w:rsid w:val="00B42823"/>
    <w:rsid w:val="00B42CD6"/>
    <w:rsid w:val="00B43187"/>
    <w:rsid w:val="00B43588"/>
    <w:rsid w:val="00B43D63"/>
    <w:rsid w:val="00B44575"/>
    <w:rsid w:val="00B44ABA"/>
    <w:rsid w:val="00B44D47"/>
    <w:rsid w:val="00B450D7"/>
    <w:rsid w:val="00B451C9"/>
    <w:rsid w:val="00B4520E"/>
    <w:rsid w:val="00B452CE"/>
    <w:rsid w:val="00B45CAB"/>
    <w:rsid w:val="00B464C5"/>
    <w:rsid w:val="00B465D4"/>
    <w:rsid w:val="00B46C49"/>
    <w:rsid w:val="00B46D34"/>
    <w:rsid w:val="00B46E5C"/>
    <w:rsid w:val="00B47E26"/>
    <w:rsid w:val="00B5028B"/>
    <w:rsid w:val="00B502EB"/>
    <w:rsid w:val="00B5039F"/>
    <w:rsid w:val="00B506CC"/>
    <w:rsid w:val="00B50CC7"/>
    <w:rsid w:val="00B50CE0"/>
    <w:rsid w:val="00B50F33"/>
    <w:rsid w:val="00B517FF"/>
    <w:rsid w:val="00B51DBF"/>
    <w:rsid w:val="00B525C2"/>
    <w:rsid w:val="00B525FA"/>
    <w:rsid w:val="00B53908"/>
    <w:rsid w:val="00B54359"/>
    <w:rsid w:val="00B546DA"/>
    <w:rsid w:val="00B54AD5"/>
    <w:rsid w:val="00B54C6C"/>
    <w:rsid w:val="00B54D58"/>
    <w:rsid w:val="00B551F4"/>
    <w:rsid w:val="00B553BC"/>
    <w:rsid w:val="00B55440"/>
    <w:rsid w:val="00B554BC"/>
    <w:rsid w:val="00B56092"/>
    <w:rsid w:val="00B5619B"/>
    <w:rsid w:val="00B56AED"/>
    <w:rsid w:val="00B56B3D"/>
    <w:rsid w:val="00B56CB1"/>
    <w:rsid w:val="00B5717B"/>
    <w:rsid w:val="00B57AE7"/>
    <w:rsid w:val="00B57ECC"/>
    <w:rsid w:val="00B600C1"/>
    <w:rsid w:val="00B60A0E"/>
    <w:rsid w:val="00B60D47"/>
    <w:rsid w:val="00B61232"/>
    <w:rsid w:val="00B617FE"/>
    <w:rsid w:val="00B61951"/>
    <w:rsid w:val="00B62794"/>
    <w:rsid w:val="00B62AFE"/>
    <w:rsid w:val="00B632A6"/>
    <w:rsid w:val="00B63925"/>
    <w:rsid w:val="00B64086"/>
    <w:rsid w:val="00B64127"/>
    <w:rsid w:val="00B64A35"/>
    <w:rsid w:val="00B64D2D"/>
    <w:rsid w:val="00B651F9"/>
    <w:rsid w:val="00B65642"/>
    <w:rsid w:val="00B656AE"/>
    <w:rsid w:val="00B65B62"/>
    <w:rsid w:val="00B65E04"/>
    <w:rsid w:val="00B66172"/>
    <w:rsid w:val="00B6654D"/>
    <w:rsid w:val="00B66F15"/>
    <w:rsid w:val="00B6719C"/>
    <w:rsid w:val="00B673B6"/>
    <w:rsid w:val="00B6742B"/>
    <w:rsid w:val="00B677EF"/>
    <w:rsid w:val="00B6799A"/>
    <w:rsid w:val="00B67C68"/>
    <w:rsid w:val="00B67D8C"/>
    <w:rsid w:val="00B67E5F"/>
    <w:rsid w:val="00B70060"/>
    <w:rsid w:val="00B7115E"/>
    <w:rsid w:val="00B71365"/>
    <w:rsid w:val="00B71AF1"/>
    <w:rsid w:val="00B71CCB"/>
    <w:rsid w:val="00B72139"/>
    <w:rsid w:val="00B73815"/>
    <w:rsid w:val="00B73876"/>
    <w:rsid w:val="00B73CB2"/>
    <w:rsid w:val="00B73FBF"/>
    <w:rsid w:val="00B7422A"/>
    <w:rsid w:val="00B7424B"/>
    <w:rsid w:val="00B745D3"/>
    <w:rsid w:val="00B74693"/>
    <w:rsid w:val="00B74B86"/>
    <w:rsid w:val="00B75295"/>
    <w:rsid w:val="00B75FEA"/>
    <w:rsid w:val="00B763C9"/>
    <w:rsid w:val="00B765D2"/>
    <w:rsid w:val="00B76AA9"/>
    <w:rsid w:val="00B76BB7"/>
    <w:rsid w:val="00B77115"/>
    <w:rsid w:val="00B77D44"/>
    <w:rsid w:val="00B805D4"/>
    <w:rsid w:val="00B80F68"/>
    <w:rsid w:val="00B811F6"/>
    <w:rsid w:val="00B813F6"/>
    <w:rsid w:val="00B81D45"/>
    <w:rsid w:val="00B81DC1"/>
    <w:rsid w:val="00B81DDD"/>
    <w:rsid w:val="00B828F0"/>
    <w:rsid w:val="00B82CA1"/>
    <w:rsid w:val="00B82D3D"/>
    <w:rsid w:val="00B82E63"/>
    <w:rsid w:val="00B8330D"/>
    <w:rsid w:val="00B834A9"/>
    <w:rsid w:val="00B8357E"/>
    <w:rsid w:val="00B83580"/>
    <w:rsid w:val="00B8393B"/>
    <w:rsid w:val="00B83D8B"/>
    <w:rsid w:val="00B8448D"/>
    <w:rsid w:val="00B84923"/>
    <w:rsid w:val="00B84AD2"/>
    <w:rsid w:val="00B84D07"/>
    <w:rsid w:val="00B84FD8"/>
    <w:rsid w:val="00B86688"/>
    <w:rsid w:val="00B866C4"/>
    <w:rsid w:val="00B86E80"/>
    <w:rsid w:val="00B8709D"/>
    <w:rsid w:val="00B87578"/>
    <w:rsid w:val="00B87C1D"/>
    <w:rsid w:val="00B900B1"/>
    <w:rsid w:val="00B903D7"/>
    <w:rsid w:val="00B904A5"/>
    <w:rsid w:val="00B90FDE"/>
    <w:rsid w:val="00B910AC"/>
    <w:rsid w:val="00B91916"/>
    <w:rsid w:val="00B91C68"/>
    <w:rsid w:val="00B923B4"/>
    <w:rsid w:val="00B928DC"/>
    <w:rsid w:val="00B92B05"/>
    <w:rsid w:val="00B92F1F"/>
    <w:rsid w:val="00B9315E"/>
    <w:rsid w:val="00B932CF"/>
    <w:rsid w:val="00B9336A"/>
    <w:rsid w:val="00B93515"/>
    <w:rsid w:val="00B93A23"/>
    <w:rsid w:val="00B93C5A"/>
    <w:rsid w:val="00B948E7"/>
    <w:rsid w:val="00B95033"/>
    <w:rsid w:val="00B95086"/>
    <w:rsid w:val="00B95407"/>
    <w:rsid w:val="00B95585"/>
    <w:rsid w:val="00B95EAA"/>
    <w:rsid w:val="00B96002"/>
    <w:rsid w:val="00B96093"/>
    <w:rsid w:val="00B964F9"/>
    <w:rsid w:val="00B9659D"/>
    <w:rsid w:val="00B96E0D"/>
    <w:rsid w:val="00B97231"/>
    <w:rsid w:val="00B972B3"/>
    <w:rsid w:val="00B97C32"/>
    <w:rsid w:val="00B97E2D"/>
    <w:rsid w:val="00BA0366"/>
    <w:rsid w:val="00BA0492"/>
    <w:rsid w:val="00BA0829"/>
    <w:rsid w:val="00BA0C4E"/>
    <w:rsid w:val="00BA1434"/>
    <w:rsid w:val="00BA1C54"/>
    <w:rsid w:val="00BA253C"/>
    <w:rsid w:val="00BA277F"/>
    <w:rsid w:val="00BA27D7"/>
    <w:rsid w:val="00BA2AFC"/>
    <w:rsid w:val="00BA326B"/>
    <w:rsid w:val="00BA385A"/>
    <w:rsid w:val="00BA38A4"/>
    <w:rsid w:val="00BA453B"/>
    <w:rsid w:val="00BA4856"/>
    <w:rsid w:val="00BA5419"/>
    <w:rsid w:val="00BA5599"/>
    <w:rsid w:val="00BA5675"/>
    <w:rsid w:val="00BA5BCB"/>
    <w:rsid w:val="00BA5C4C"/>
    <w:rsid w:val="00BA5C4E"/>
    <w:rsid w:val="00BA6594"/>
    <w:rsid w:val="00BA69E5"/>
    <w:rsid w:val="00BA6AFE"/>
    <w:rsid w:val="00BA6E19"/>
    <w:rsid w:val="00BA6EE1"/>
    <w:rsid w:val="00BA7067"/>
    <w:rsid w:val="00BA731F"/>
    <w:rsid w:val="00BA7871"/>
    <w:rsid w:val="00BB00EE"/>
    <w:rsid w:val="00BB070B"/>
    <w:rsid w:val="00BB0977"/>
    <w:rsid w:val="00BB111C"/>
    <w:rsid w:val="00BB19A5"/>
    <w:rsid w:val="00BB1BE2"/>
    <w:rsid w:val="00BB2A15"/>
    <w:rsid w:val="00BB2BFE"/>
    <w:rsid w:val="00BB321A"/>
    <w:rsid w:val="00BB3B84"/>
    <w:rsid w:val="00BB3CAA"/>
    <w:rsid w:val="00BB3D63"/>
    <w:rsid w:val="00BB40ED"/>
    <w:rsid w:val="00BB437E"/>
    <w:rsid w:val="00BB474E"/>
    <w:rsid w:val="00BB47C3"/>
    <w:rsid w:val="00BB4EC7"/>
    <w:rsid w:val="00BB4EE7"/>
    <w:rsid w:val="00BB4F12"/>
    <w:rsid w:val="00BB52E5"/>
    <w:rsid w:val="00BB55C3"/>
    <w:rsid w:val="00BB629E"/>
    <w:rsid w:val="00BB62CF"/>
    <w:rsid w:val="00BB67E5"/>
    <w:rsid w:val="00BB6883"/>
    <w:rsid w:val="00BB6B9E"/>
    <w:rsid w:val="00BB6EB3"/>
    <w:rsid w:val="00BB6F96"/>
    <w:rsid w:val="00BB71A8"/>
    <w:rsid w:val="00BB740B"/>
    <w:rsid w:val="00BB755F"/>
    <w:rsid w:val="00BB75DF"/>
    <w:rsid w:val="00BC07A9"/>
    <w:rsid w:val="00BC09AA"/>
    <w:rsid w:val="00BC0B7B"/>
    <w:rsid w:val="00BC0D25"/>
    <w:rsid w:val="00BC107D"/>
    <w:rsid w:val="00BC11E1"/>
    <w:rsid w:val="00BC14C9"/>
    <w:rsid w:val="00BC15BA"/>
    <w:rsid w:val="00BC177D"/>
    <w:rsid w:val="00BC19D2"/>
    <w:rsid w:val="00BC19EB"/>
    <w:rsid w:val="00BC1B6E"/>
    <w:rsid w:val="00BC1DF5"/>
    <w:rsid w:val="00BC1EC0"/>
    <w:rsid w:val="00BC216C"/>
    <w:rsid w:val="00BC2243"/>
    <w:rsid w:val="00BC29DD"/>
    <w:rsid w:val="00BC3C6C"/>
    <w:rsid w:val="00BC3D03"/>
    <w:rsid w:val="00BC42F7"/>
    <w:rsid w:val="00BC4522"/>
    <w:rsid w:val="00BC58EC"/>
    <w:rsid w:val="00BC6038"/>
    <w:rsid w:val="00BC652A"/>
    <w:rsid w:val="00BC6B6D"/>
    <w:rsid w:val="00BC7076"/>
    <w:rsid w:val="00BC7360"/>
    <w:rsid w:val="00BC77A6"/>
    <w:rsid w:val="00BC7EB8"/>
    <w:rsid w:val="00BD019A"/>
    <w:rsid w:val="00BD0238"/>
    <w:rsid w:val="00BD043C"/>
    <w:rsid w:val="00BD08CE"/>
    <w:rsid w:val="00BD0DE1"/>
    <w:rsid w:val="00BD194E"/>
    <w:rsid w:val="00BD1D7F"/>
    <w:rsid w:val="00BD23F9"/>
    <w:rsid w:val="00BD2842"/>
    <w:rsid w:val="00BD287D"/>
    <w:rsid w:val="00BD2AF0"/>
    <w:rsid w:val="00BD34BB"/>
    <w:rsid w:val="00BD386D"/>
    <w:rsid w:val="00BD3ACB"/>
    <w:rsid w:val="00BD40B6"/>
    <w:rsid w:val="00BD41C0"/>
    <w:rsid w:val="00BD4B3B"/>
    <w:rsid w:val="00BD54E2"/>
    <w:rsid w:val="00BD5591"/>
    <w:rsid w:val="00BD5907"/>
    <w:rsid w:val="00BD6668"/>
    <w:rsid w:val="00BD6966"/>
    <w:rsid w:val="00BD6998"/>
    <w:rsid w:val="00BD6AC4"/>
    <w:rsid w:val="00BD73BA"/>
    <w:rsid w:val="00BE0028"/>
    <w:rsid w:val="00BE0E4D"/>
    <w:rsid w:val="00BE2E14"/>
    <w:rsid w:val="00BE2E6A"/>
    <w:rsid w:val="00BE3389"/>
    <w:rsid w:val="00BE3AEE"/>
    <w:rsid w:val="00BE3E30"/>
    <w:rsid w:val="00BE3F29"/>
    <w:rsid w:val="00BE41B2"/>
    <w:rsid w:val="00BE494F"/>
    <w:rsid w:val="00BE4DFE"/>
    <w:rsid w:val="00BE4FCD"/>
    <w:rsid w:val="00BE5998"/>
    <w:rsid w:val="00BE5C6A"/>
    <w:rsid w:val="00BE5EFE"/>
    <w:rsid w:val="00BE5FB0"/>
    <w:rsid w:val="00BE631F"/>
    <w:rsid w:val="00BE6443"/>
    <w:rsid w:val="00BE66F6"/>
    <w:rsid w:val="00BE6E81"/>
    <w:rsid w:val="00BE6EAD"/>
    <w:rsid w:val="00BE703F"/>
    <w:rsid w:val="00BE72E0"/>
    <w:rsid w:val="00BE72F1"/>
    <w:rsid w:val="00BE73A1"/>
    <w:rsid w:val="00BE75FD"/>
    <w:rsid w:val="00BE76BC"/>
    <w:rsid w:val="00BE7B50"/>
    <w:rsid w:val="00BE7CC2"/>
    <w:rsid w:val="00BF029D"/>
    <w:rsid w:val="00BF03FD"/>
    <w:rsid w:val="00BF04FD"/>
    <w:rsid w:val="00BF0511"/>
    <w:rsid w:val="00BF053A"/>
    <w:rsid w:val="00BF06D3"/>
    <w:rsid w:val="00BF0916"/>
    <w:rsid w:val="00BF0B11"/>
    <w:rsid w:val="00BF0B20"/>
    <w:rsid w:val="00BF0F45"/>
    <w:rsid w:val="00BF1050"/>
    <w:rsid w:val="00BF112A"/>
    <w:rsid w:val="00BF1157"/>
    <w:rsid w:val="00BF145B"/>
    <w:rsid w:val="00BF1567"/>
    <w:rsid w:val="00BF1EC4"/>
    <w:rsid w:val="00BF247B"/>
    <w:rsid w:val="00BF26BD"/>
    <w:rsid w:val="00BF2746"/>
    <w:rsid w:val="00BF27B7"/>
    <w:rsid w:val="00BF281E"/>
    <w:rsid w:val="00BF29FB"/>
    <w:rsid w:val="00BF2BC2"/>
    <w:rsid w:val="00BF315F"/>
    <w:rsid w:val="00BF36DE"/>
    <w:rsid w:val="00BF37B4"/>
    <w:rsid w:val="00BF39BC"/>
    <w:rsid w:val="00BF3E02"/>
    <w:rsid w:val="00BF46CF"/>
    <w:rsid w:val="00BF4A2F"/>
    <w:rsid w:val="00BF4A88"/>
    <w:rsid w:val="00BF5030"/>
    <w:rsid w:val="00BF5037"/>
    <w:rsid w:val="00BF51B9"/>
    <w:rsid w:val="00BF571A"/>
    <w:rsid w:val="00BF598E"/>
    <w:rsid w:val="00BF619C"/>
    <w:rsid w:val="00BF6B50"/>
    <w:rsid w:val="00BF6D50"/>
    <w:rsid w:val="00BF76BE"/>
    <w:rsid w:val="00BF7932"/>
    <w:rsid w:val="00BF7963"/>
    <w:rsid w:val="00BF7D2A"/>
    <w:rsid w:val="00BF7E50"/>
    <w:rsid w:val="00C00F2E"/>
    <w:rsid w:val="00C01044"/>
    <w:rsid w:val="00C01B95"/>
    <w:rsid w:val="00C020B3"/>
    <w:rsid w:val="00C0216A"/>
    <w:rsid w:val="00C02175"/>
    <w:rsid w:val="00C02BBF"/>
    <w:rsid w:val="00C02CDA"/>
    <w:rsid w:val="00C02DBA"/>
    <w:rsid w:val="00C03361"/>
    <w:rsid w:val="00C0340B"/>
    <w:rsid w:val="00C034C7"/>
    <w:rsid w:val="00C034F0"/>
    <w:rsid w:val="00C037D3"/>
    <w:rsid w:val="00C04808"/>
    <w:rsid w:val="00C04B4D"/>
    <w:rsid w:val="00C04BDC"/>
    <w:rsid w:val="00C04E81"/>
    <w:rsid w:val="00C05010"/>
    <w:rsid w:val="00C0517E"/>
    <w:rsid w:val="00C053A5"/>
    <w:rsid w:val="00C05466"/>
    <w:rsid w:val="00C05A3B"/>
    <w:rsid w:val="00C05E06"/>
    <w:rsid w:val="00C060CF"/>
    <w:rsid w:val="00C06254"/>
    <w:rsid w:val="00C06395"/>
    <w:rsid w:val="00C06487"/>
    <w:rsid w:val="00C06D2E"/>
    <w:rsid w:val="00C06DB3"/>
    <w:rsid w:val="00C07FE1"/>
    <w:rsid w:val="00C101D2"/>
    <w:rsid w:val="00C102BB"/>
    <w:rsid w:val="00C1043B"/>
    <w:rsid w:val="00C10DDD"/>
    <w:rsid w:val="00C110CE"/>
    <w:rsid w:val="00C111A2"/>
    <w:rsid w:val="00C113E0"/>
    <w:rsid w:val="00C11779"/>
    <w:rsid w:val="00C1197E"/>
    <w:rsid w:val="00C11DB0"/>
    <w:rsid w:val="00C121FB"/>
    <w:rsid w:val="00C122EB"/>
    <w:rsid w:val="00C1272E"/>
    <w:rsid w:val="00C128DB"/>
    <w:rsid w:val="00C13F17"/>
    <w:rsid w:val="00C14097"/>
    <w:rsid w:val="00C140AB"/>
    <w:rsid w:val="00C14301"/>
    <w:rsid w:val="00C14905"/>
    <w:rsid w:val="00C14D41"/>
    <w:rsid w:val="00C154C7"/>
    <w:rsid w:val="00C156F1"/>
    <w:rsid w:val="00C15C52"/>
    <w:rsid w:val="00C15C9B"/>
    <w:rsid w:val="00C15CDD"/>
    <w:rsid w:val="00C15D27"/>
    <w:rsid w:val="00C15D3B"/>
    <w:rsid w:val="00C164AB"/>
    <w:rsid w:val="00C165B7"/>
    <w:rsid w:val="00C16877"/>
    <w:rsid w:val="00C1703D"/>
    <w:rsid w:val="00C171F6"/>
    <w:rsid w:val="00C17291"/>
    <w:rsid w:val="00C173F3"/>
    <w:rsid w:val="00C1790E"/>
    <w:rsid w:val="00C17BF6"/>
    <w:rsid w:val="00C2073A"/>
    <w:rsid w:val="00C20B37"/>
    <w:rsid w:val="00C20BF3"/>
    <w:rsid w:val="00C20EE9"/>
    <w:rsid w:val="00C21073"/>
    <w:rsid w:val="00C21244"/>
    <w:rsid w:val="00C2177B"/>
    <w:rsid w:val="00C21923"/>
    <w:rsid w:val="00C22864"/>
    <w:rsid w:val="00C2345F"/>
    <w:rsid w:val="00C23770"/>
    <w:rsid w:val="00C23DF4"/>
    <w:rsid w:val="00C23F26"/>
    <w:rsid w:val="00C2425A"/>
    <w:rsid w:val="00C242DE"/>
    <w:rsid w:val="00C2431C"/>
    <w:rsid w:val="00C2489E"/>
    <w:rsid w:val="00C24A23"/>
    <w:rsid w:val="00C24B10"/>
    <w:rsid w:val="00C24C1F"/>
    <w:rsid w:val="00C24D95"/>
    <w:rsid w:val="00C24F06"/>
    <w:rsid w:val="00C24FAF"/>
    <w:rsid w:val="00C25245"/>
    <w:rsid w:val="00C25689"/>
    <w:rsid w:val="00C25898"/>
    <w:rsid w:val="00C25DB0"/>
    <w:rsid w:val="00C26859"/>
    <w:rsid w:val="00C26A31"/>
    <w:rsid w:val="00C272B7"/>
    <w:rsid w:val="00C27525"/>
    <w:rsid w:val="00C279B7"/>
    <w:rsid w:val="00C30591"/>
    <w:rsid w:val="00C3108D"/>
    <w:rsid w:val="00C31197"/>
    <w:rsid w:val="00C31446"/>
    <w:rsid w:val="00C317FC"/>
    <w:rsid w:val="00C31D63"/>
    <w:rsid w:val="00C32425"/>
    <w:rsid w:val="00C3253E"/>
    <w:rsid w:val="00C3261E"/>
    <w:rsid w:val="00C32D59"/>
    <w:rsid w:val="00C33003"/>
    <w:rsid w:val="00C3318B"/>
    <w:rsid w:val="00C33D46"/>
    <w:rsid w:val="00C33D8F"/>
    <w:rsid w:val="00C33E7A"/>
    <w:rsid w:val="00C33FD0"/>
    <w:rsid w:val="00C345C0"/>
    <w:rsid w:val="00C34B39"/>
    <w:rsid w:val="00C34C00"/>
    <w:rsid w:val="00C3570E"/>
    <w:rsid w:val="00C3585B"/>
    <w:rsid w:val="00C35A35"/>
    <w:rsid w:val="00C35DB5"/>
    <w:rsid w:val="00C36331"/>
    <w:rsid w:val="00C363CC"/>
    <w:rsid w:val="00C364C2"/>
    <w:rsid w:val="00C372E7"/>
    <w:rsid w:val="00C37454"/>
    <w:rsid w:val="00C3795B"/>
    <w:rsid w:val="00C40117"/>
    <w:rsid w:val="00C407AC"/>
    <w:rsid w:val="00C40978"/>
    <w:rsid w:val="00C4104A"/>
    <w:rsid w:val="00C416DA"/>
    <w:rsid w:val="00C417B8"/>
    <w:rsid w:val="00C41A4C"/>
    <w:rsid w:val="00C42164"/>
    <w:rsid w:val="00C4216D"/>
    <w:rsid w:val="00C42943"/>
    <w:rsid w:val="00C42950"/>
    <w:rsid w:val="00C42B6D"/>
    <w:rsid w:val="00C43285"/>
    <w:rsid w:val="00C43E92"/>
    <w:rsid w:val="00C4412E"/>
    <w:rsid w:val="00C4424B"/>
    <w:rsid w:val="00C44859"/>
    <w:rsid w:val="00C449FE"/>
    <w:rsid w:val="00C44E06"/>
    <w:rsid w:val="00C44E2D"/>
    <w:rsid w:val="00C4517D"/>
    <w:rsid w:val="00C457BC"/>
    <w:rsid w:val="00C457DA"/>
    <w:rsid w:val="00C45891"/>
    <w:rsid w:val="00C45A7D"/>
    <w:rsid w:val="00C45B70"/>
    <w:rsid w:val="00C45EB4"/>
    <w:rsid w:val="00C4668A"/>
    <w:rsid w:val="00C46AE1"/>
    <w:rsid w:val="00C46EA2"/>
    <w:rsid w:val="00C47565"/>
    <w:rsid w:val="00C478DA"/>
    <w:rsid w:val="00C47FF5"/>
    <w:rsid w:val="00C5075E"/>
    <w:rsid w:val="00C507DD"/>
    <w:rsid w:val="00C50B07"/>
    <w:rsid w:val="00C50CF9"/>
    <w:rsid w:val="00C50DAD"/>
    <w:rsid w:val="00C516D6"/>
    <w:rsid w:val="00C51A6A"/>
    <w:rsid w:val="00C51A9E"/>
    <w:rsid w:val="00C51AFC"/>
    <w:rsid w:val="00C52258"/>
    <w:rsid w:val="00C52354"/>
    <w:rsid w:val="00C52839"/>
    <w:rsid w:val="00C53349"/>
    <w:rsid w:val="00C5380D"/>
    <w:rsid w:val="00C5382B"/>
    <w:rsid w:val="00C548A0"/>
    <w:rsid w:val="00C54B59"/>
    <w:rsid w:val="00C5579F"/>
    <w:rsid w:val="00C55901"/>
    <w:rsid w:val="00C56312"/>
    <w:rsid w:val="00C56568"/>
    <w:rsid w:val="00C566C5"/>
    <w:rsid w:val="00C56947"/>
    <w:rsid w:val="00C56E81"/>
    <w:rsid w:val="00C57330"/>
    <w:rsid w:val="00C57409"/>
    <w:rsid w:val="00C5773A"/>
    <w:rsid w:val="00C57BDD"/>
    <w:rsid w:val="00C57F9C"/>
    <w:rsid w:val="00C57FEB"/>
    <w:rsid w:val="00C6005B"/>
    <w:rsid w:val="00C60C97"/>
    <w:rsid w:val="00C60FAB"/>
    <w:rsid w:val="00C6101D"/>
    <w:rsid w:val="00C61151"/>
    <w:rsid w:val="00C61159"/>
    <w:rsid w:val="00C6145A"/>
    <w:rsid w:val="00C621B6"/>
    <w:rsid w:val="00C631B2"/>
    <w:rsid w:val="00C632CA"/>
    <w:rsid w:val="00C63D42"/>
    <w:rsid w:val="00C63EC7"/>
    <w:rsid w:val="00C63FDA"/>
    <w:rsid w:val="00C6495D"/>
    <w:rsid w:val="00C650D9"/>
    <w:rsid w:val="00C65315"/>
    <w:rsid w:val="00C65A65"/>
    <w:rsid w:val="00C65B94"/>
    <w:rsid w:val="00C65E1F"/>
    <w:rsid w:val="00C6617E"/>
    <w:rsid w:val="00C66DF2"/>
    <w:rsid w:val="00C675BE"/>
    <w:rsid w:val="00C701EB"/>
    <w:rsid w:val="00C70A07"/>
    <w:rsid w:val="00C70BEC"/>
    <w:rsid w:val="00C71385"/>
    <w:rsid w:val="00C71764"/>
    <w:rsid w:val="00C720D9"/>
    <w:rsid w:val="00C724CA"/>
    <w:rsid w:val="00C7343E"/>
    <w:rsid w:val="00C73839"/>
    <w:rsid w:val="00C73B20"/>
    <w:rsid w:val="00C73CBB"/>
    <w:rsid w:val="00C747BB"/>
    <w:rsid w:val="00C747D9"/>
    <w:rsid w:val="00C74A4C"/>
    <w:rsid w:val="00C74C1D"/>
    <w:rsid w:val="00C751EA"/>
    <w:rsid w:val="00C75ABD"/>
    <w:rsid w:val="00C75BDC"/>
    <w:rsid w:val="00C76330"/>
    <w:rsid w:val="00C7647E"/>
    <w:rsid w:val="00C76F3D"/>
    <w:rsid w:val="00C7714C"/>
    <w:rsid w:val="00C772FE"/>
    <w:rsid w:val="00C779F7"/>
    <w:rsid w:val="00C77F2C"/>
    <w:rsid w:val="00C800BF"/>
    <w:rsid w:val="00C80C5A"/>
    <w:rsid w:val="00C80D23"/>
    <w:rsid w:val="00C80EDC"/>
    <w:rsid w:val="00C815B6"/>
    <w:rsid w:val="00C81B51"/>
    <w:rsid w:val="00C81B8C"/>
    <w:rsid w:val="00C81BBF"/>
    <w:rsid w:val="00C82540"/>
    <w:rsid w:val="00C8287F"/>
    <w:rsid w:val="00C82E64"/>
    <w:rsid w:val="00C83551"/>
    <w:rsid w:val="00C8365B"/>
    <w:rsid w:val="00C83676"/>
    <w:rsid w:val="00C837AF"/>
    <w:rsid w:val="00C83FE7"/>
    <w:rsid w:val="00C84212"/>
    <w:rsid w:val="00C84313"/>
    <w:rsid w:val="00C843B9"/>
    <w:rsid w:val="00C84C2E"/>
    <w:rsid w:val="00C84D2B"/>
    <w:rsid w:val="00C857F2"/>
    <w:rsid w:val="00C85A58"/>
    <w:rsid w:val="00C86230"/>
    <w:rsid w:val="00C86282"/>
    <w:rsid w:val="00C864C3"/>
    <w:rsid w:val="00C864EB"/>
    <w:rsid w:val="00C868A6"/>
    <w:rsid w:val="00C86972"/>
    <w:rsid w:val="00C86E17"/>
    <w:rsid w:val="00C870AF"/>
    <w:rsid w:val="00C87158"/>
    <w:rsid w:val="00C87734"/>
    <w:rsid w:val="00C87D53"/>
    <w:rsid w:val="00C87F8E"/>
    <w:rsid w:val="00C9004C"/>
    <w:rsid w:val="00C900D7"/>
    <w:rsid w:val="00C9094C"/>
    <w:rsid w:val="00C9094F"/>
    <w:rsid w:val="00C9114C"/>
    <w:rsid w:val="00C9252F"/>
    <w:rsid w:val="00C929C1"/>
    <w:rsid w:val="00C92EC5"/>
    <w:rsid w:val="00C93461"/>
    <w:rsid w:val="00C93540"/>
    <w:rsid w:val="00C93DCB"/>
    <w:rsid w:val="00C9405D"/>
    <w:rsid w:val="00C94821"/>
    <w:rsid w:val="00C94B3D"/>
    <w:rsid w:val="00C94C3A"/>
    <w:rsid w:val="00C950A2"/>
    <w:rsid w:val="00C9522C"/>
    <w:rsid w:val="00C95271"/>
    <w:rsid w:val="00C95537"/>
    <w:rsid w:val="00C957B0"/>
    <w:rsid w:val="00C959C1"/>
    <w:rsid w:val="00C95F4D"/>
    <w:rsid w:val="00C964F4"/>
    <w:rsid w:val="00C966AD"/>
    <w:rsid w:val="00C968F6"/>
    <w:rsid w:val="00C96999"/>
    <w:rsid w:val="00C97159"/>
    <w:rsid w:val="00CA01F1"/>
    <w:rsid w:val="00CA0829"/>
    <w:rsid w:val="00CA0E01"/>
    <w:rsid w:val="00CA1F19"/>
    <w:rsid w:val="00CA281C"/>
    <w:rsid w:val="00CA30F1"/>
    <w:rsid w:val="00CA3396"/>
    <w:rsid w:val="00CA3A94"/>
    <w:rsid w:val="00CA3CC1"/>
    <w:rsid w:val="00CA3DE5"/>
    <w:rsid w:val="00CA420F"/>
    <w:rsid w:val="00CA43B3"/>
    <w:rsid w:val="00CA4B0F"/>
    <w:rsid w:val="00CA4D05"/>
    <w:rsid w:val="00CA5187"/>
    <w:rsid w:val="00CA59CA"/>
    <w:rsid w:val="00CA6409"/>
    <w:rsid w:val="00CA6418"/>
    <w:rsid w:val="00CA6436"/>
    <w:rsid w:val="00CA68BA"/>
    <w:rsid w:val="00CA6B3D"/>
    <w:rsid w:val="00CA6BC2"/>
    <w:rsid w:val="00CA6EA2"/>
    <w:rsid w:val="00CA7075"/>
    <w:rsid w:val="00CA7085"/>
    <w:rsid w:val="00CA72B5"/>
    <w:rsid w:val="00CA74FB"/>
    <w:rsid w:val="00CA7903"/>
    <w:rsid w:val="00CA7A4B"/>
    <w:rsid w:val="00CB109E"/>
    <w:rsid w:val="00CB14B1"/>
    <w:rsid w:val="00CB158B"/>
    <w:rsid w:val="00CB1700"/>
    <w:rsid w:val="00CB1A92"/>
    <w:rsid w:val="00CB1E03"/>
    <w:rsid w:val="00CB2187"/>
    <w:rsid w:val="00CB23CB"/>
    <w:rsid w:val="00CB24BD"/>
    <w:rsid w:val="00CB2A19"/>
    <w:rsid w:val="00CB30BF"/>
    <w:rsid w:val="00CB38FE"/>
    <w:rsid w:val="00CB42D1"/>
    <w:rsid w:val="00CB43A5"/>
    <w:rsid w:val="00CB447E"/>
    <w:rsid w:val="00CB4578"/>
    <w:rsid w:val="00CB48F6"/>
    <w:rsid w:val="00CB4A2D"/>
    <w:rsid w:val="00CB50DA"/>
    <w:rsid w:val="00CB50E0"/>
    <w:rsid w:val="00CB5308"/>
    <w:rsid w:val="00CB5670"/>
    <w:rsid w:val="00CB5BDF"/>
    <w:rsid w:val="00CB5BE6"/>
    <w:rsid w:val="00CB6641"/>
    <w:rsid w:val="00CB66F6"/>
    <w:rsid w:val="00CB6793"/>
    <w:rsid w:val="00CB6D80"/>
    <w:rsid w:val="00CB6E68"/>
    <w:rsid w:val="00CB739F"/>
    <w:rsid w:val="00CB7522"/>
    <w:rsid w:val="00CB75D9"/>
    <w:rsid w:val="00CB76B2"/>
    <w:rsid w:val="00CB7715"/>
    <w:rsid w:val="00CB7A7E"/>
    <w:rsid w:val="00CB7CF4"/>
    <w:rsid w:val="00CB7F76"/>
    <w:rsid w:val="00CC016E"/>
    <w:rsid w:val="00CC0250"/>
    <w:rsid w:val="00CC06DB"/>
    <w:rsid w:val="00CC07D4"/>
    <w:rsid w:val="00CC090E"/>
    <w:rsid w:val="00CC0A51"/>
    <w:rsid w:val="00CC0CFD"/>
    <w:rsid w:val="00CC1139"/>
    <w:rsid w:val="00CC1228"/>
    <w:rsid w:val="00CC1492"/>
    <w:rsid w:val="00CC15FE"/>
    <w:rsid w:val="00CC1BA9"/>
    <w:rsid w:val="00CC1BF1"/>
    <w:rsid w:val="00CC2721"/>
    <w:rsid w:val="00CC2879"/>
    <w:rsid w:val="00CC2E66"/>
    <w:rsid w:val="00CC348F"/>
    <w:rsid w:val="00CC3609"/>
    <w:rsid w:val="00CC3739"/>
    <w:rsid w:val="00CC3859"/>
    <w:rsid w:val="00CC3A5D"/>
    <w:rsid w:val="00CC3FAD"/>
    <w:rsid w:val="00CC4661"/>
    <w:rsid w:val="00CC46A7"/>
    <w:rsid w:val="00CC4904"/>
    <w:rsid w:val="00CC54CC"/>
    <w:rsid w:val="00CC5598"/>
    <w:rsid w:val="00CC5C6F"/>
    <w:rsid w:val="00CC6207"/>
    <w:rsid w:val="00CC66BB"/>
    <w:rsid w:val="00CC79C9"/>
    <w:rsid w:val="00CC7CA0"/>
    <w:rsid w:val="00CD00A9"/>
    <w:rsid w:val="00CD0EBE"/>
    <w:rsid w:val="00CD1E3F"/>
    <w:rsid w:val="00CD1FED"/>
    <w:rsid w:val="00CD276C"/>
    <w:rsid w:val="00CD2B86"/>
    <w:rsid w:val="00CD30B6"/>
    <w:rsid w:val="00CD325C"/>
    <w:rsid w:val="00CD3452"/>
    <w:rsid w:val="00CD3736"/>
    <w:rsid w:val="00CD38AE"/>
    <w:rsid w:val="00CD3B48"/>
    <w:rsid w:val="00CD4275"/>
    <w:rsid w:val="00CD46E0"/>
    <w:rsid w:val="00CD485C"/>
    <w:rsid w:val="00CD4B87"/>
    <w:rsid w:val="00CD4BF5"/>
    <w:rsid w:val="00CD57D1"/>
    <w:rsid w:val="00CD5C29"/>
    <w:rsid w:val="00CD5CEE"/>
    <w:rsid w:val="00CD5FFE"/>
    <w:rsid w:val="00CD62CE"/>
    <w:rsid w:val="00CD62F9"/>
    <w:rsid w:val="00CD6B84"/>
    <w:rsid w:val="00CD72C7"/>
    <w:rsid w:val="00CD73A0"/>
    <w:rsid w:val="00CD74D7"/>
    <w:rsid w:val="00CD7634"/>
    <w:rsid w:val="00CD7886"/>
    <w:rsid w:val="00CD7A23"/>
    <w:rsid w:val="00CD7DDE"/>
    <w:rsid w:val="00CE020B"/>
    <w:rsid w:val="00CE025F"/>
    <w:rsid w:val="00CE02DC"/>
    <w:rsid w:val="00CE13B9"/>
    <w:rsid w:val="00CE1541"/>
    <w:rsid w:val="00CE2529"/>
    <w:rsid w:val="00CE26C1"/>
    <w:rsid w:val="00CE2733"/>
    <w:rsid w:val="00CE2746"/>
    <w:rsid w:val="00CE29F2"/>
    <w:rsid w:val="00CE2CCD"/>
    <w:rsid w:val="00CE2F8C"/>
    <w:rsid w:val="00CE362F"/>
    <w:rsid w:val="00CE37CF"/>
    <w:rsid w:val="00CE3CCE"/>
    <w:rsid w:val="00CE402A"/>
    <w:rsid w:val="00CE43DC"/>
    <w:rsid w:val="00CE46F4"/>
    <w:rsid w:val="00CE48BF"/>
    <w:rsid w:val="00CE4ABE"/>
    <w:rsid w:val="00CE4F1E"/>
    <w:rsid w:val="00CE518D"/>
    <w:rsid w:val="00CE527F"/>
    <w:rsid w:val="00CE5630"/>
    <w:rsid w:val="00CE58AF"/>
    <w:rsid w:val="00CE5DD3"/>
    <w:rsid w:val="00CE5ED2"/>
    <w:rsid w:val="00CE6163"/>
    <w:rsid w:val="00CE619D"/>
    <w:rsid w:val="00CE6E39"/>
    <w:rsid w:val="00CE6E82"/>
    <w:rsid w:val="00CE7445"/>
    <w:rsid w:val="00CE7605"/>
    <w:rsid w:val="00CE7DE9"/>
    <w:rsid w:val="00CF0599"/>
    <w:rsid w:val="00CF07D1"/>
    <w:rsid w:val="00CF1101"/>
    <w:rsid w:val="00CF1830"/>
    <w:rsid w:val="00CF1C94"/>
    <w:rsid w:val="00CF2337"/>
    <w:rsid w:val="00CF282A"/>
    <w:rsid w:val="00CF29B3"/>
    <w:rsid w:val="00CF2CB4"/>
    <w:rsid w:val="00CF2EEF"/>
    <w:rsid w:val="00CF2F2F"/>
    <w:rsid w:val="00CF3699"/>
    <w:rsid w:val="00CF396B"/>
    <w:rsid w:val="00CF3A10"/>
    <w:rsid w:val="00CF4086"/>
    <w:rsid w:val="00CF4926"/>
    <w:rsid w:val="00CF4DCF"/>
    <w:rsid w:val="00CF5EF3"/>
    <w:rsid w:val="00CF6216"/>
    <w:rsid w:val="00CF7091"/>
    <w:rsid w:val="00CF7BB9"/>
    <w:rsid w:val="00CF7F15"/>
    <w:rsid w:val="00D00602"/>
    <w:rsid w:val="00D007DD"/>
    <w:rsid w:val="00D00804"/>
    <w:rsid w:val="00D0195A"/>
    <w:rsid w:val="00D019D1"/>
    <w:rsid w:val="00D01FA1"/>
    <w:rsid w:val="00D02446"/>
    <w:rsid w:val="00D02801"/>
    <w:rsid w:val="00D028ED"/>
    <w:rsid w:val="00D02B8B"/>
    <w:rsid w:val="00D02D90"/>
    <w:rsid w:val="00D03007"/>
    <w:rsid w:val="00D03B10"/>
    <w:rsid w:val="00D03C90"/>
    <w:rsid w:val="00D0511B"/>
    <w:rsid w:val="00D05691"/>
    <w:rsid w:val="00D056E5"/>
    <w:rsid w:val="00D060A7"/>
    <w:rsid w:val="00D0678F"/>
    <w:rsid w:val="00D06E77"/>
    <w:rsid w:val="00D06EB3"/>
    <w:rsid w:val="00D0713A"/>
    <w:rsid w:val="00D071C0"/>
    <w:rsid w:val="00D073F4"/>
    <w:rsid w:val="00D07412"/>
    <w:rsid w:val="00D0766B"/>
    <w:rsid w:val="00D076A0"/>
    <w:rsid w:val="00D07B69"/>
    <w:rsid w:val="00D07BC4"/>
    <w:rsid w:val="00D07C89"/>
    <w:rsid w:val="00D07D35"/>
    <w:rsid w:val="00D07F80"/>
    <w:rsid w:val="00D100A0"/>
    <w:rsid w:val="00D1028C"/>
    <w:rsid w:val="00D10C77"/>
    <w:rsid w:val="00D10F25"/>
    <w:rsid w:val="00D1127D"/>
    <w:rsid w:val="00D11407"/>
    <w:rsid w:val="00D1160D"/>
    <w:rsid w:val="00D117DB"/>
    <w:rsid w:val="00D11C7C"/>
    <w:rsid w:val="00D11E28"/>
    <w:rsid w:val="00D120BD"/>
    <w:rsid w:val="00D12878"/>
    <w:rsid w:val="00D12986"/>
    <w:rsid w:val="00D1308D"/>
    <w:rsid w:val="00D138A0"/>
    <w:rsid w:val="00D138CA"/>
    <w:rsid w:val="00D13B1E"/>
    <w:rsid w:val="00D13DAD"/>
    <w:rsid w:val="00D1454D"/>
    <w:rsid w:val="00D159BB"/>
    <w:rsid w:val="00D16368"/>
    <w:rsid w:val="00D163D1"/>
    <w:rsid w:val="00D1650D"/>
    <w:rsid w:val="00D1673A"/>
    <w:rsid w:val="00D17498"/>
    <w:rsid w:val="00D17878"/>
    <w:rsid w:val="00D17A22"/>
    <w:rsid w:val="00D17B70"/>
    <w:rsid w:val="00D17BAC"/>
    <w:rsid w:val="00D17BF9"/>
    <w:rsid w:val="00D17DFE"/>
    <w:rsid w:val="00D17F7F"/>
    <w:rsid w:val="00D17FF1"/>
    <w:rsid w:val="00D20184"/>
    <w:rsid w:val="00D203A0"/>
    <w:rsid w:val="00D203BC"/>
    <w:rsid w:val="00D208D3"/>
    <w:rsid w:val="00D20C90"/>
    <w:rsid w:val="00D2108E"/>
    <w:rsid w:val="00D21464"/>
    <w:rsid w:val="00D21513"/>
    <w:rsid w:val="00D219F2"/>
    <w:rsid w:val="00D21B29"/>
    <w:rsid w:val="00D21BF1"/>
    <w:rsid w:val="00D2201D"/>
    <w:rsid w:val="00D220E4"/>
    <w:rsid w:val="00D22708"/>
    <w:rsid w:val="00D23100"/>
    <w:rsid w:val="00D23707"/>
    <w:rsid w:val="00D237A4"/>
    <w:rsid w:val="00D23E58"/>
    <w:rsid w:val="00D23F4A"/>
    <w:rsid w:val="00D240FF"/>
    <w:rsid w:val="00D247CD"/>
    <w:rsid w:val="00D24945"/>
    <w:rsid w:val="00D25464"/>
    <w:rsid w:val="00D25894"/>
    <w:rsid w:val="00D260D6"/>
    <w:rsid w:val="00D2688E"/>
    <w:rsid w:val="00D27039"/>
    <w:rsid w:val="00D2762F"/>
    <w:rsid w:val="00D277CD"/>
    <w:rsid w:val="00D27CDB"/>
    <w:rsid w:val="00D30087"/>
    <w:rsid w:val="00D304D9"/>
    <w:rsid w:val="00D305CE"/>
    <w:rsid w:val="00D30637"/>
    <w:rsid w:val="00D309ED"/>
    <w:rsid w:val="00D317F3"/>
    <w:rsid w:val="00D31EC3"/>
    <w:rsid w:val="00D32306"/>
    <w:rsid w:val="00D325D2"/>
    <w:rsid w:val="00D32779"/>
    <w:rsid w:val="00D327E3"/>
    <w:rsid w:val="00D32863"/>
    <w:rsid w:val="00D32DDA"/>
    <w:rsid w:val="00D32E1B"/>
    <w:rsid w:val="00D332E1"/>
    <w:rsid w:val="00D336B6"/>
    <w:rsid w:val="00D337F3"/>
    <w:rsid w:val="00D33B6E"/>
    <w:rsid w:val="00D33D70"/>
    <w:rsid w:val="00D34181"/>
    <w:rsid w:val="00D34679"/>
    <w:rsid w:val="00D34B6E"/>
    <w:rsid w:val="00D35029"/>
    <w:rsid w:val="00D3504E"/>
    <w:rsid w:val="00D3507B"/>
    <w:rsid w:val="00D359B2"/>
    <w:rsid w:val="00D36204"/>
    <w:rsid w:val="00D36A69"/>
    <w:rsid w:val="00D36B1B"/>
    <w:rsid w:val="00D36FE4"/>
    <w:rsid w:val="00D371C9"/>
    <w:rsid w:val="00D376DA"/>
    <w:rsid w:val="00D37E80"/>
    <w:rsid w:val="00D401A8"/>
    <w:rsid w:val="00D402D0"/>
    <w:rsid w:val="00D40327"/>
    <w:rsid w:val="00D40510"/>
    <w:rsid w:val="00D4095B"/>
    <w:rsid w:val="00D40CFA"/>
    <w:rsid w:val="00D41325"/>
    <w:rsid w:val="00D41EEB"/>
    <w:rsid w:val="00D42628"/>
    <w:rsid w:val="00D4281E"/>
    <w:rsid w:val="00D429EE"/>
    <w:rsid w:val="00D4396A"/>
    <w:rsid w:val="00D44030"/>
    <w:rsid w:val="00D445CF"/>
    <w:rsid w:val="00D44C25"/>
    <w:rsid w:val="00D45070"/>
    <w:rsid w:val="00D4544B"/>
    <w:rsid w:val="00D45C18"/>
    <w:rsid w:val="00D45CEB"/>
    <w:rsid w:val="00D45E69"/>
    <w:rsid w:val="00D461A5"/>
    <w:rsid w:val="00D46CD1"/>
    <w:rsid w:val="00D46DF8"/>
    <w:rsid w:val="00D46F18"/>
    <w:rsid w:val="00D46F22"/>
    <w:rsid w:val="00D47193"/>
    <w:rsid w:val="00D4725F"/>
    <w:rsid w:val="00D47DD0"/>
    <w:rsid w:val="00D50199"/>
    <w:rsid w:val="00D50259"/>
    <w:rsid w:val="00D50320"/>
    <w:rsid w:val="00D50594"/>
    <w:rsid w:val="00D51042"/>
    <w:rsid w:val="00D513B5"/>
    <w:rsid w:val="00D513BC"/>
    <w:rsid w:val="00D519A0"/>
    <w:rsid w:val="00D51BD0"/>
    <w:rsid w:val="00D51E25"/>
    <w:rsid w:val="00D52359"/>
    <w:rsid w:val="00D52896"/>
    <w:rsid w:val="00D528BC"/>
    <w:rsid w:val="00D52C3A"/>
    <w:rsid w:val="00D52FBF"/>
    <w:rsid w:val="00D5310C"/>
    <w:rsid w:val="00D53D42"/>
    <w:rsid w:val="00D5414C"/>
    <w:rsid w:val="00D54991"/>
    <w:rsid w:val="00D55630"/>
    <w:rsid w:val="00D55B95"/>
    <w:rsid w:val="00D55CDF"/>
    <w:rsid w:val="00D565BF"/>
    <w:rsid w:val="00D56A55"/>
    <w:rsid w:val="00D57440"/>
    <w:rsid w:val="00D57544"/>
    <w:rsid w:val="00D57C2F"/>
    <w:rsid w:val="00D606C6"/>
    <w:rsid w:val="00D60F66"/>
    <w:rsid w:val="00D613C0"/>
    <w:rsid w:val="00D614B4"/>
    <w:rsid w:val="00D6176B"/>
    <w:rsid w:val="00D61F89"/>
    <w:rsid w:val="00D62525"/>
    <w:rsid w:val="00D62999"/>
    <w:rsid w:val="00D62DB6"/>
    <w:rsid w:val="00D63195"/>
    <w:rsid w:val="00D63403"/>
    <w:rsid w:val="00D638BC"/>
    <w:rsid w:val="00D63992"/>
    <w:rsid w:val="00D64605"/>
    <w:rsid w:val="00D64ECA"/>
    <w:rsid w:val="00D65204"/>
    <w:rsid w:val="00D660F5"/>
    <w:rsid w:val="00D66AEC"/>
    <w:rsid w:val="00D66BE6"/>
    <w:rsid w:val="00D66DDB"/>
    <w:rsid w:val="00D677AC"/>
    <w:rsid w:val="00D679AC"/>
    <w:rsid w:val="00D7045B"/>
    <w:rsid w:val="00D70614"/>
    <w:rsid w:val="00D7071B"/>
    <w:rsid w:val="00D70DDB"/>
    <w:rsid w:val="00D70F59"/>
    <w:rsid w:val="00D71AAA"/>
    <w:rsid w:val="00D728E3"/>
    <w:rsid w:val="00D72A36"/>
    <w:rsid w:val="00D72BDC"/>
    <w:rsid w:val="00D72C49"/>
    <w:rsid w:val="00D72E18"/>
    <w:rsid w:val="00D73344"/>
    <w:rsid w:val="00D734B6"/>
    <w:rsid w:val="00D736C1"/>
    <w:rsid w:val="00D73CB2"/>
    <w:rsid w:val="00D7478E"/>
    <w:rsid w:val="00D748CF"/>
    <w:rsid w:val="00D749B3"/>
    <w:rsid w:val="00D751CA"/>
    <w:rsid w:val="00D75670"/>
    <w:rsid w:val="00D75A95"/>
    <w:rsid w:val="00D75B53"/>
    <w:rsid w:val="00D76532"/>
    <w:rsid w:val="00D76851"/>
    <w:rsid w:val="00D76E68"/>
    <w:rsid w:val="00D76FE8"/>
    <w:rsid w:val="00D7759E"/>
    <w:rsid w:val="00D7768C"/>
    <w:rsid w:val="00D77700"/>
    <w:rsid w:val="00D77733"/>
    <w:rsid w:val="00D777C2"/>
    <w:rsid w:val="00D77BD6"/>
    <w:rsid w:val="00D80A74"/>
    <w:rsid w:val="00D80DD4"/>
    <w:rsid w:val="00D8109B"/>
    <w:rsid w:val="00D81728"/>
    <w:rsid w:val="00D81974"/>
    <w:rsid w:val="00D81C04"/>
    <w:rsid w:val="00D81F19"/>
    <w:rsid w:val="00D82047"/>
    <w:rsid w:val="00D8207C"/>
    <w:rsid w:val="00D82584"/>
    <w:rsid w:val="00D82D1E"/>
    <w:rsid w:val="00D83521"/>
    <w:rsid w:val="00D84305"/>
    <w:rsid w:val="00D84543"/>
    <w:rsid w:val="00D84ADE"/>
    <w:rsid w:val="00D84C67"/>
    <w:rsid w:val="00D84C99"/>
    <w:rsid w:val="00D84EA4"/>
    <w:rsid w:val="00D855F9"/>
    <w:rsid w:val="00D856DE"/>
    <w:rsid w:val="00D86518"/>
    <w:rsid w:val="00D868ED"/>
    <w:rsid w:val="00D87715"/>
    <w:rsid w:val="00D87766"/>
    <w:rsid w:val="00D90082"/>
    <w:rsid w:val="00D9075B"/>
    <w:rsid w:val="00D9079F"/>
    <w:rsid w:val="00D90F2B"/>
    <w:rsid w:val="00D918DF"/>
    <w:rsid w:val="00D91B97"/>
    <w:rsid w:val="00D91EA4"/>
    <w:rsid w:val="00D93BF9"/>
    <w:rsid w:val="00D9410C"/>
    <w:rsid w:val="00D942E0"/>
    <w:rsid w:val="00D94690"/>
    <w:rsid w:val="00D957C8"/>
    <w:rsid w:val="00D9583B"/>
    <w:rsid w:val="00D95C4C"/>
    <w:rsid w:val="00D95DB5"/>
    <w:rsid w:val="00D95E2A"/>
    <w:rsid w:val="00D9604A"/>
    <w:rsid w:val="00D96150"/>
    <w:rsid w:val="00D969BA"/>
    <w:rsid w:val="00D96CCD"/>
    <w:rsid w:val="00D96F6E"/>
    <w:rsid w:val="00D972A2"/>
    <w:rsid w:val="00D974F5"/>
    <w:rsid w:val="00D97B5E"/>
    <w:rsid w:val="00D97C13"/>
    <w:rsid w:val="00DA0041"/>
    <w:rsid w:val="00DA04CC"/>
    <w:rsid w:val="00DA097E"/>
    <w:rsid w:val="00DA0DA5"/>
    <w:rsid w:val="00DA0FC1"/>
    <w:rsid w:val="00DA10D9"/>
    <w:rsid w:val="00DA14AE"/>
    <w:rsid w:val="00DA16DC"/>
    <w:rsid w:val="00DA1DA6"/>
    <w:rsid w:val="00DA285E"/>
    <w:rsid w:val="00DA294E"/>
    <w:rsid w:val="00DA2C9C"/>
    <w:rsid w:val="00DA2D80"/>
    <w:rsid w:val="00DA336C"/>
    <w:rsid w:val="00DA36C7"/>
    <w:rsid w:val="00DA3739"/>
    <w:rsid w:val="00DA3914"/>
    <w:rsid w:val="00DA3AA5"/>
    <w:rsid w:val="00DA47B7"/>
    <w:rsid w:val="00DA4D99"/>
    <w:rsid w:val="00DA512E"/>
    <w:rsid w:val="00DA547E"/>
    <w:rsid w:val="00DA5A08"/>
    <w:rsid w:val="00DA5F57"/>
    <w:rsid w:val="00DA5FE4"/>
    <w:rsid w:val="00DA60BB"/>
    <w:rsid w:val="00DA6155"/>
    <w:rsid w:val="00DA6191"/>
    <w:rsid w:val="00DA6514"/>
    <w:rsid w:val="00DA67A6"/>
    <w:rsid w:val="00DA6E75"/>
    <w:rsid w:val="00DA6F6B"/>
    <w:rsid w:val="00DA6FF2"/>
    <w:rsid w:val="00DA7080"/>
    <w:rsid w:val="00DA73FA"/>
    <w:rsid w:val="00DB034B"/>
    <w:rsid w:val="00DB035A"/>
    <w:rsid w:val="00DB040B"/>
    <w:rsid w:val="00DB0906"/>
    <w:rsid w:val="00DB0E01"/>
    <w:rsid w:val="00DB1811"/>
    <w:rsid w:val="00DB1D6D"/>
    <w:rsid w:val="00DB1D87"/>
    <w:rsid w:val="00DB1F17"/>
    <w:rsid w:val="00DB20F5"/>
    <w:rsid w:val="00DB22ED"/>
    <w:rsid w:val="00DB2AC5"/>
    <w:rsid w:val="00DB2CC7"/>
    <w:rsid w:val="00DB2F01"/>
    <w:rsid w:val="00DB2FD4"/>
    <w:rsid w:val="00DB31B5"/>
    <w:rsid w:val="00DB3ABC"/>
    <w:rsid w:val="00DB4115"/>
    <w:rsid w:val="00DB416F"/>
    <w:rsid w:val="00DB43F9"/>
    <w:rsid w:val="00DB49BC"/>
    <w:rsid w:val="00DB4CA4"/>
    <w:rsid w:val="00DB4D3C"/>
    <w:rsid w:val="00DB4D75"/>
    <w:rsid w:val="00DB5184"/>
    <w:rsid w:val="00DB56C0"/>
    <w:rsid w:val="00DB58FA"/>
    <w:rsid w:val="00DB5D13"/>
    <w:rsid w:val="00DB6015"/>
    <w:rsid w:val="00DB6481"/>
    <w:rsid w:val="00DB6EB2"/>
    <w:rsid w:val="00DB6F12"/>
    <w:rsid w:val="00DB6F32"/>
    <w:rsid w:val="00DB731E"/>
    <w:rsid w:val="00DB7CC4"/>
    <w:rsid w:val="00DB7E3E"/>
    <w:rsid w:val="00DC05C1"/>
    <w:rsid w:val="00DC0800"/>
    <w:rsid w:val="00DC0C77"/>
    <w:rsid w:val="00DC0F5E"/>
    <w:rsid w:val="00DC1873"/>
    <w:rsid w:val="00DC1C10"/>
    <w:rsid w:val="00DC1E02"/>
    <w:rsid w:val="00DC211C"/>
    <w:rsid w:val="00DC2473"/>
    <w:rsid w:val="00DC256C"/>
    <w:rsid w:val="00DC25D8"/>
    <w:rsid w:val="00DC2A67"/>
    <w:rsid w:val="00DC2FB6"/>
    <w:rsid w:val="00DC2FFA"/>
    <w:rsid w:val="00DC3257"/>
    <w:rsid w:val="00DC3641"/>
    <w:rsid w:val="00DC4660"/>
    <w:rsid w:val="00DC5842"/>
    <w:rsid w:val="00DC5D3F"/>
    <w:rsid w:val="00DC6633"/>
    <w:rsid w:val="00DC6806"/>
    <w:rsid w:val="00DC6CC5"/>
    <w:rsid w:val="00DC7112"/>
    <w:rsid w:val="00DC72FE"/>
    <w:rsid w:val="00DC7A6E"/>
    <w:rsid w:val="00DC7C48"/>
    <w:rsid w:val="00DD018E"/>
    <w:rsid w:val="00DD05E7"/>
    <w:rsid w:val="00DD10B4"/>
    <w:rsid w:val="00DD10C1"/>
    <w:rsid w:val="00DD14DC"/>
    <w:rsid w:val="00DD14E0"/>
    <w:rsid w:val="00DD1665"/>
    <w:rsid w:val="00DD2062"/>
    <w:rsid w:val="00DD21EC"/>
    <w:rsid w:val="00DD23D8"/>
    <w:rsid w:val="00DD2538"/>
    <w:rsid w:val="00DD26AC"/>
    <w:rsid w:val="00DD318A"/>
    <w:rsid w:val="00DD332E"/>
    <w:rsid w:val="00DD3934"/>
    <w:rsid w:val="00DD39FC"/>
    <w:rsid w:val="00DD3AD4"/>
    <w:rsid w:val="00DD3B57"/>
    <w:rsid w:val="00DD4447"/>
    <w:rsid w:val="00DD44F4"/>
    <w:rsid w:val="00DD46B3"/>
    <w:rsid w:val="00DD47E3"/>
    <w:rsid w:val="00DD47F0"/>
    <w:rsid w:val="00DD4C0F"/>
    <w:rsid w:val="00DD4C40"/>
    <w:rsid w:val="00DD5038"/>
    <w:rsid w:val="00DD5439"/>
    <w:rsid w:val="00DD5D1A"/>
    <w:rsid w:val="00DD63C4"/>
    <w:rsid w:val="00DD6754"/>
    <w:rsid w:val="00DD67DF"/>
    <w:rsid w:val="00DD68EF"/>
    <w:rsid w:val="00DD6D14"/>
    <w:rsid w:val="00DD6FFC"/>
    <w:rsid w:val="00DD72CE"/>
    <w:rsid w:val="00DD7480"/>
    <w:rsid w:val="00DD76F5"/>
    <w:rsid w:val="00DD7AC1"/>
    <w:rsid w:val="00DD7E44"/>
    <w:rsid w:val="00DD7E9B"/>
    <w:rsid w:val="00DE0419"/>
    <w:rsid w:val="00DE081D"/>
    <w:rsid w:val="00DE0A63"/>
    <w:rsid w:val="00DE0C0B"/>
    <w:rsid w:val="00DE0FA4"/>
    <w:rsid w:val="00DE11B2"/>
    <w:rsid w:val="00DE1492"/>
    <w:rsid w:val="00DE18E1"/>
    <w:rsid w:val="00DE19BE"/>
    <w:rsid w:val="00DE1ED6"/>
    <w:rsid w:val="00DE224F"/>
    <w:rsid w:val="00DE23BC"/>
    <w:rsid w:val="00DE2499"/>
    <w:rsid w:val="00DE26A7"/>
    <w:rsid w:val="00DE3A05"/>
    <w:rsid w:val="00DE3CA1"/>
    <w:rsid w:val="00DE428F"/>
    <w:rsid w:val="00DE43C7"/>
    <w:rsid w:val="00DE4614"/>
    <w:rsid w:val="00DE511B"/>
    <w:rsid w:val="00DE5191"/>
    <w:rsid w:val="00DE5D46"/>
    <w:rsid w:val="00DE610C"/>
    <w:rsid w:val="00DE61DB"/>
    <w:rsid w:val="00DE6384"/>
    <w:rsid w:val="00DE67A6"/>
    <w:rsid w:val="00DE6D52"/>
    <w:rsid w:val="00DE71F8"/>
    <w:rsid w:val="00DE7592"/>
    <w:rsid w:val="00DE78CD"/>
    <w:rsid w:val="00DE7956"/>
    <w:rsid w:val="00DE7D29"/>
    <w:rsid w:val="00DF0084"/>
    <w:rsid w:val="00DF00D5"/>
    <w:rsid w:val="00DF0815"/>
    <w:rsid w:val="00DF09D0"/>
    <w:rsid w:val="00DF0B27"/>
    <w:rsid w:val="00DF0F14"/>
    <w:rsid w:val="00DF1150"/>
    <w:rsid w:val="00DF1EEB"/>
    <w:rsid w:val="00DF2D52"/>
    <w:rsid w:val="00DF31F5"/>
    <w:rsid w:val="00DF31F9"/>
    <w:rsid w:val="00DF39B2"/>
    <w:rsid w:val="00DF3BFC"/>
    <w:rsid w:val="00DF44E0"/>
    <w:rsid w:val="00DF459A"/>
    <w:rsid w:val="00DF46C5"/>
    <w:rsid w:val="00DF4821"/>
    <w:rsid w:val="00DF49B6"/>
    <w:rsid w:val="00DF4E0B"/>
    <w:rsid w:val="00DF5038"/>
    <w:rsid w:val="00DF5376"/>
    <w:rsid w:val="00DF53B8"/>
    <w:rsid w:val="00DF53D6"/>
    <w:rsid w:val="00DF5E5A"/>
    <w:rsid w:val="00DF5F91"/>
    <w:rsid w:val="00DF64DA"/>
    <w:rsid w:val="00DF65C3"/>
    <w:rsid w:val="00DF66A4"/>
    <w:rsid w:val="00DF68B6"/>
    <w:rsid w:val="00DF7082"/>
    <w:rsid w:val="00DF7240"/>
    <w:rsid w:val="00DF765B"/>
    <w:rsid w:val="00DF7A05"/>
    <w:rsid w:val="00E00265"/>
    <w:rsid w:val="00E0069B"/>
    <w:rsid w:val="00E00DBA"/>
    <w:rsid w:val="00E0152C"/>
    <w:rsid w:val="00E01854"/>
    <w:rsid w:val="00E0188E"/>
    <w:rsid w:val="00E019AB"/>
    <w:rsid w:val="00E0201E"/>
    <w:rsid w:val="00E0207A"/>
    <w:rsid w:val="00E022B9"/>
    <w:rsid w:val="00E0283C"/>
    <w:rsid w:val="00E02866"/>
    <w:rsid w:val="00E02A4E"/>
    <w:rsid w:val="00E02A86"/>
    <w:rsid w:val="00E02EF5"/>
    <w:rsid w:val="00E03496"/>
    <w:rsid w:val="00E034B2"/>
    <w:rsid w:val="00E036D5"/>
    <w:rsid w:val="00E03F19"/>
    <w:rsid w:val="00E043B2"/>
    <w:rsid w:val="00E0440E"/>
    <w:rsid w:val="00E044B5"/>
    <w:rsid w:val="00E04547"/>
    <w:rsid w:val="00E0485D"/>
    <w:rsid w:val="00E05857"/>
    <w:rsid w:val="00E05A5A"/>
    <w:rsid w:val="00E05B82"/>
    <w:rsid w:val="00E05F06"/>
    <w:rsid w:val="00E063BD"/>
    <w:rsid w:val="00E065E2"/>
    <w:rsid w:val="00E069B0"/>
    <w:rsid w:val="00E06F0E"/>
    <w:rsid w:val="00E07289"/>
    <w:rsid w:val="00E07781"/>
    <w:rsid w:val="00E10631"/>
    <w:rsid w:val="00E10A18"/>
    <w:rsid w:val="00E11649"/>
    <w:rsid w:val="00E1258F"/>
    <w:rsid w:val="00E126DF"/>
    <w:rsid w:val="00E12E74"/>
    <w:rsid w:val="00E12F06"/>
    <w:rsid w:val="00E13024"/>
    <w:rsid w:val="00E13469"/>
    <w:rsid w:val="00E13C71"/>
    <w:rsid w:val="00E140B5"/>
    <w:rsid w:val="00E14F57"/>
    <w:rsid w:val="00E1588E"/>
    <w:rsid w:val="00E15BFC"/>
    <w:rsid w:val="00E15E41"/>
    <w:rsid w:val="00E15E91"/>
    <w:rsid w:val="00E15F47"/>
    <w:rsid w:val="00E15FD9"/>
    <w:rsid w:val="00E160FC"/>
    <w:rsid w:val="00E16811"/>
    <w:rsid w:val="00E169F9"/>
    <w:rsid w:val="00E16C47"/>
    <w:rsid w:val="00E179A8"/>
    <w:rsid w:val="00E206F2"/>
    <w:rsid w:val="00E2169D"/>
    <w:rsid w:val="00E2192A"/>
    <w:rsid w:val="00E21967"/>
    <w:rsid w:val="00E21C9B"/>
    <w:rsid w:val="00E21DB1"/>
    <w:rsid w:val="00E21EDF"/>
    <w:rsid w:val="00E22120"/>
    <w:rsid w:val="00E221AA"/>
    <w:rsid w:val="00E22895"/>
    <w:rsid w:val="00E231E6"/>
    <w:rsid w:val="00E238F2"/>
    <w:rsid w:val="00E23BB3"/>
    <w:rsid w:val="00E24570"/>
    <w:rsid w:val="00E2482B"/>
    <w:rsid w:val="00E24F07"/>
    <w:rsid w:val="00E2550A"/>
    <w:rsid w:val="00E26095"/>
    <w:rsid w:val="00E266FF"/>
    <w:rsid w:val="00E2679C"/>
    <w:rsid w:val="00E26A17"/>
    <w:rsid w:val="00E2724C"/>
    <w:rsid w:val="00E2751A"/>
    <w:rsid w:val="00E27687"/>
    <w:rsid w:val="00E278EC"/>
    <w:rsid w:val="00E27CD6"/>
    <w:rsid w:val="00E30168"/>
    <w:rsid w:val="00E30198"/>
    <w:rsid w:val="00E306A7"/>
    <w:rsid w:val="00E307DD"/>
    <w:rsid w:val="00E31AEE"/>
    <w:rsid w:val="00E31B40"/>
    <w:rsid w:val="00E31D94"/>
    <w:rsid w:val="00E32280"/>
    <w:rsid w:val="00E3240F"/>
    <w:rsid w:val="00E3270A"/>
    <w:rsid w:val="00E32CD7"/>
    <w:rsid w:val="00E32E6F"/>
    <w:rsid w:val="00E3348B"/>
    <w:rsid w:val="00E33774"/>
    <w:rsid w:val="00E33E02"/>
    <w:rsid w:val="00E3404A"/>
    <w:rsid w:val="00E341E9"/>
    <w:rsid w:val="00E34A6E"/>
    <w:rsid w:val="00E34E51"/>
    <w:rsid w:val="00E35303"/>
    <w:rsid w:val="00E3544E"/>
    <w:rsid w:val="00E356B4"/>
    <w:rsid w:val="00E3585B"/>
    <w:rsid w:val="00E35A19"/>
    <w:rsid w:val="00E35E33"/>
    <w:rsid w:val="00E35E75"/>
    <w:rsid w:val="00E35F86"/>
    <w:rsid w:val="00E361E4"/>
    <w:rsid w:val="00E36B4B"/>
    <w:rsid w:val="00E36FE7"/>
    <w:rsid w:val="00E3752C"/>
    <w:rsid w:val="00E375B5"/>
    <w:rsid w:val="00E37868"/>
    <w:rsid w:val="00E378E0"/>
    <w:rsid w:val="00E37E20"/>
    <w:rsid w:val="00E37E4A"/>
    <w:rsid w:val="00E37F68"/>
    <w:rsid w:val="00E40F8B"/>
    <w:rsid w:val="00E4195C"/>
    <w:rsid w:val="00E41BF4"/>
    <w:rsid w:val="00E424C9"/>
    <w:rsid w:val="00E4250C"/>
    <w:rsid w:val="00E42596"/>
    <w:rsid w:val="00E4268F"/>
    <w:rsid w:val="00E4360E"/>
    <w:rsid w:val="00E43A8C"/>
    <w:rsid w:val="00E43B95"/>
    <w:rsid w:val="00E43F8E"/>
    <w:rsid w:val="00E4416F"/>
    <w:rsid w:val="00E44226"/>
    <w:rsid w:val="00E44B40"/>
    <w:rsid w:val="00E44D77"/>
    <w:rsid w:val="00E44DE4"/>
    <w:rsid w:val="00E4507D"/>
    <w:rsid w:val="00E4532C"/>
    <w:rsid w:val="00E45F65"/>
    <w:rsid w:val="00E46027"/>
    <w:rsid w:val="00E460E2"/>
    <w:rsid w:val="00E46160"/>
    <w:rsid w:val="00E4683D"/>
    <w:rsid w:val="00E46845"/>
    <w:rsid w:val="00E46A27"/>
    <w:rsid w:val="00E4725F"/>
    <w:rsid w:val="00E478EC"/>
    <w:rsid w:val="00E50044"/>
    <w:rsid w:val="00E500F4"/>
    <w:rsid w:val="00E50BC2"/>
    <w:rsid w:val="00E50EA9"/>
    <w:rsid w:val="00E511DB"/>
    <w:rsid w:val="00E5146C"/>
    <w:rsid w:val="00E517FC"/>
    <w:rsid w:val="00E52915"/>
    <w:rsid w:val="00E52F5F"/>
    <w:rsid w:val="00E5314C"/>
    <w:rsid w:val="00E533F0"/>
    <w:rsid w:val="00E53695"/>
    <w:rsid w:val="00E53C62"/>
    <w:rsid w:val="00E53DDE"/>
    <w:rsid w:val="00E540BE"/>
    <w:rsid w:val="00E5461D"/>
    <w:rsid w:val="00E54C9E"/>
    <w:rsid w:val="00E54E59"/>
    <w:rsid w:val="00E54EE4"/>
    <w:rsid w:val="00E5538A"/>
    <w:rsid w:val="00E55603"/>
    <w:rsid w:val="00E56858"/>
    <w:rsid w:val="00E56D9D"/>
    <w:rsid w:val="00E56E34"/>
    <w:rsid w:val="00E56E46"/>
    <w:rsid w:val="00E576DD"/>
    <w:rsid w:val="00E57863"/>
    <w:rsid w:val="00E578B3"/>
    <w:rsid w:val="00E57AB7"/>
    <w:rsid w:val="00E57F27"/>
    <w:rsid w:val="00E57F50"/>
    <w:rsid w:val="00E60616"/>
    <w:rsid w:val="00E60A8C"/>
    <w:rsid w:val="00E60F46"/>
    <w:rsid w:val="00E611E1"/>
    <w:rsid w:val="00E61377"/>
    <w:rsid w:val="00E61616"/>
    <w:rsid w:val="00E617C7"/>
    <w:rsid w:val="00E62351"/>
    <w:rsid w:val="00E626FE"/>
    <w:rsid w:val="00E628BE"/>
    <w:rsid w:val="00E62B8C"/>
    <w:rsid w:val="00E6370D"/>
    <w:rsid w:val="00E637E7"/>
    <w:rsid w:val="00E63EF1"/>
    <w:rsid w:val="00E64824"/>
    <w:rsid w:val="00E64895"/>
    <w:rsid w:val="00E648DB"/>
    <w:rsid w:val="00E648EC"/>
    <w:rsid w:val="00E648F7"/>
    <w:rsid w:val="00E64FD6"/>
    <w:rsid w:val="00E65277"/>
    <w:rsid w:val="00E654C2"/>
    <w:rsid w:val="00E65551"/>
    <w:rsid w:val="00E655C3"/>
    <w:rsid w:val="00E65AAA"/>
    <w:rsid w:val="00E65E7C"/>
    <w:rsid w:val="00E66E4E"/>
    <w:rsid w:val="00E66EF0"/>
    <w:rsid w:val="00E67661"/>
    <w:rsid w:val="00E70066"/>
    <w:rsid w:val="00E7034B"/>
    <w:rsid w:val="00E7060B"/>
    <w:rsid w:val="00E70C30"/>
    <w:rsid w:val="00E70FB3"/>
    <w:rsid w:val="00E71700"/>
    <w:rsid w:val="00E71A63"/>
    <w:rsid w:val="00E71D96"/>
    <w:rsid w:val="00E72D4D"/>
    <w:rsid w:val="00E72D6B"/>
    <w:rsid w:val="00E73158"/>
    <w:rsid w:val="00E73240"/>
    <w:rsid w:val="00E73D34"/>
    <w:rsid w:val="00E73E90"/>
    <w:rsid w:val="00E7455D"/>
    <w:rsid w:val="00E7521A"/>
    <w:rsid w:val="00E75434"/>
    <w:rsid w:val="00E75483"/>
    <w:rsid w:val="00E75F2D"/>
    <w:rsid w:val="00E76390"/>
    <w:rsid w:val="00E76AC1"/>
    <w:rsid w:val="00E77171"/>
    <w:rsid w:val="00E77356"/>
    <w:rsid w:val="00E77383"/>
    <w:rsid w:val="00E77E8E"/>
    <w:rsid w:val="00E77EBD"/>
    <w:rsid w:val="00E8021B"/>
    <w:rsid w:val="00E809BA"/>
    <w:rsid w:val="00E80BE4"/>
    <w:rsid w:val="00E80D9F"/>
    <w:rsid w:val="00E814D5"/>
    <w:rsid w:val="00E81686"/>
    <w:rsid w:val="00E81836"/>
    <w:rsid w:val="00E81AE5"/>
    <w:rsid w:val="00E81C26"/>
    <w:rsid w:val="00E81C4C"/>
    <w:rsid w:val="00E81D02"/>
    <w:rsid w:val="00E82A7C"/>
    <w:rsid w:val="00E82D4F"/>
    <w:rsid w:val="00E83157"/>
    <w:rsid w:val="00E8351F"/>
    <w:rsid w:val="00E83DF1"/>
    <w:rsid w:val="00E83DF3"/>
    <w:rsid w:val="00E84ED3"/>
    <w:rsid w:val="00E853CD"/>
    <w:rsid w:val="00E857F2"/>
    <w:rsid w:val="00E85886"/>
    <w:rsid w:val="00E85CAA"/>
    <w:rsid w:val="00E8667D"/>
    <w:rsid w:val="00E8692A"/>
    <w:rsid w:val="00E86C0D"/>
    <w:rsid w:val="00E87538"/>
    <w:rsid w:val="00E878F0"/>
    <w:rsid w:val="00E901BD"/>
    <w:rsid w:val="00E90415"/>
    <w:rsid w:val="00E90702"/>
    <w:rsid w:val="00E90E13"/>
    <w:rsid w:val="00E90E67"/>
    <w:rsid w:val="00E91271"/>
    <w:rsid w:val="00E91388"/>
    <w:rsid w:val="00E91B13"/>
    <w:rsid w:val="00E91B1A"/>
    <w:rsid w:val="00E92624"/>
    <w:rsid w:val="00E92A3F"/>
    <w:rsid w:val="00E92B5C"/>
    <w:rsid w:val="00E93015"/>
    <w:rsid w:val="00E934AB"/>
    <w:rsid w:val="00E93742"/>
    <w:rsid w:val="00E9374A"/>
    <w:rsid w:val="00E945DB"/>
    <w:rsid w:val="00E94604"/>
    <w:rsid w:val="00E950C9"/>
    <w:rsid w:val="00E95103"/>
    <w:rsid w:val="00E95A1C"/>
    <w:rsid w:val="00E95B60"/>
    <w:rsid w:val="00E95EF1"/>
    <w:rsid w:val="00E96B82"/>
    <w:rsid w:val="00E96F56"/>
    <w:rsid w:val="00E96FAC"/>
    <w:rsid w:val="00E97B98"/>
    <w:rsid w:val="00E97ED0"/>
    <w:rsid w:val="00EA058C"/>
    <w:rsid w:val="00EA061F"/>
    <w:rsid w:val="00EA0E8A"/>
    <w:rsid w:val="00EA0FDB"/>
    <w:rsid w:val="00EA14D7"/>
    <w:rsid w:val="00EA15B9"/>
    <w:rsid w:val="00EA201A"/>
    <w:rsid w:val="00EA226E"/>
    <w:rsid w:val="00EA25FE"/>
    <w:rsid w:val="00EA3325"/>
    <w:rsid w:val="00EA33DF"/>
    <w:rsid w:val="00EA3990"/>
    <w:rsid w:val="00EA4143"/>
    <w:rsid w:val="00EA4996"/>
    <w:rsid w:val="00EA4B45"/>
    <w:rsid w:val="00EA4EB1"/>
    <w:rsid w:val="00EA5515"/>
    <w:rsid w:val="00EA556A"/>
    <w:rsid w:val="00EA5989"/>
    <w:rsid w:val="00EA5EBF"/>
    <w:rsid w:val="00EA5F1E"/>
    <w:rsid w:val="00EA6093"/>
    <w:rsid w:val="00EA6511"/>
    <w:rsid w:val="00EA67BF"/>
    <w:rsid w:val="00EA6DC0"/>
    <w:rsid w:val="00EA7067"/>
    <w:rsid w:val="00EA728E"/>
    <w:rsid w:val="00EA73C4"/>
    <w:rsid w:val="00EA7923"/>
    <w:rsid w:val="00EA7C06"/>
    <w:rsid w:val="00EB0439"/>
    <w:rsid w:val="00EB059C"/>
    <w:rsid w:val="00EB078A"/>
    <w:rsid w:val="00EB07A4"/>
    <w:rsid w:val="00EB082A"/>
    <w:rsid w:val="00EB164A"/>
    <w:rsid w:val="00EB1748"/>
    <w:rsid w:val="00EB2198"/>
    <w:rsid w:val="00EB22D8"/>
    <w:rsid w:val="00EB26F1"/>
    <w:rsid w:val="00EB2E5A"/>
    <w:rsid w:val="00EB331E"/>
    <w:rsid w:val="00EB3BDD"/>
    <w:rsid w:val="00EB488F"/>
    <w:rsid w:val="00EB538C"/>
    <w:rsid w:val="00EB5635"/>
    <w:rsid w:val="00EB593D"/>
    <w:rsid w:val="00EB5BAB"/>
    <w:rsid w:val="00EB5D91"/>
    <w:rsid w:val="00EB600A"/>
    <w:rsid w:val="00EB690A"/>
    <w:rsid w:val="00EB701B"/>
    <w:rsid w:val="00EB748D"/>
    <w:rsid w:val="00EB7817"/>
    <w:rsid w:val="00EB7EA8"/>
    <w:rsid w:val="00EC0B23"/>
    <w:rsid w:val="00EC10ED"/>
    <w:rsid w:val="00EC112C"/>
    <w:rsid w:val="00EC1482"/>
    <w:rsid w:val="00EC1651"/>
    <w:rsid w:val="00EC1767"/>
    <w:rsid w:val="00EC1988"/>
    <w:rsid w:val="00EC1A4E"/>
    <w:rsid w:val="00EC2428"/>
    <w:rsid w:val="00EC254D"/>
    <w:rsid w:val="00EC2695"/>
    <w:rsid w:val="00EC2E65"/>
    <w:rsid w:val="00EC30A5"/>
    <w:rsid w:val="00EC3287"/>
    <w:rsid w:val="00EC3299"/>
    <w:rsid w:val="00EC34E9"/>
    <w:rsid w:val="00EC35FC"/>
    <w:rsid w:val="00EC41E3"/>
    <w:rsid w:val="00EC432B"/>
    <w:rsid w:val="00EC4378"/>
    <w:rsid w:val="00EC4B33"/>
    <w:rsid w:val="00EC5102"/>
    <w:rsid w:val="00EC53F7"/>
    <w:rsid w:val="00EC542E"/>
    <w:rsid w:val="00EC5B5A"/>
    <w:rsid w:val="00EC5E71"/>
    <w:rsid w:val="00EC6109"/>
    <w:rsid w:val="00EC648B"/>
    <w:rsid w:val="00EC6687"/>
    <w:rsid w:val="00EC67B1"/>
    <w:rsid w:val="00EC6E51"/>
    <w:rsid w:val="00EC6E65"/>
    <w:rsid w:val="00EC6E98"/>
    <w:rsid w:val="00EC7038"/>
    <w:rsid w:val="00EC716A"/>
    <w:rsid w:val="00EC79A8"/>
    <w:rsid w:val="00EC7A82"/>
    <w:rsid w:val="00EC7AC1"/>
    <w:rsid w:val="00ED049A"/>
    <w:rsid w:val="00ED0552"/>
    <w:rsid w:val="00ED05DA"/>
    <w:rsid w:val="00ED0674"/>
    <w:rsid w:val="00ED07AB"/>
    <w:rsid w:val="00ED096C"/>
    <w:rsid w:val="00ED0BE9"/>
    <w:rsid w:val="00ED0DDE"/>
    <w:rsid w:val="00ED106F"/>
    <w:rsid w:val="00ED14F0"/>
    <w:rsid w:val="00ED1CC6"/>
    <w:rsid w:val="00ED2C38"/>
    <w:rsid w:val="00ED2DC6"/>
    <w:rsid w:val="00ED3300"/>
    <w:rsid w:val="00ED33E1"/>
    <w:rsid w:val="00ED3827"/>
    <w:rsid w:val="00ED3D06"/>
    <w:rsid w:val="00ED43ED"/>
    <w:rsid w:val="00ED4422"/>
    <w:rsid w:val="00ED44C6"/>
    <w:rsid w:val="00ED455B"/>
    <w:rsid w:val="00ED45FA"/>
    <w:rsid w:val="00ED5210"/>
    <w:rsid w:val="00ED52DB"/>
    <w:rsid w:val="00ED63EE"/>
    <w:rsid w:val="00ED684A"/>
    <w:rsid w:val="00ED6AFD"/>
    <w:rsid w:val="00ED6BAC"/>
    <w:rsid w:val="00ED6D9D"/>
    <w:rsid w:val="00ED7120"/>
    <w:rsid w:val="00ED7D95"/>
    <w:rsid w:val="00ED7FE3"/>
    <w:rsid w:val="00EE00BD"/>
    <w:rsid w:val="00EE078C"/>
    <w:rsid w:val="00EE0792"/>
    <w:rsid w:val="00EE0992"/>
    <w:rsid w:val="00EE0F94"/>
    <w:rsid w:val="00EE1181"/>
    <w:rsid w:val="00EE1C7E"/>
    <w:rsid w:val="00EE20AF"/>
    <w:rsid w:val="00EE220C"/>
    <w:rsid w:val="00EE2459"/>
    <w:rsid w:val="00EE24AB"/>
    <w:rsid w:val="00EE306E"/>
    <w:rsid w:val="00EE3B94"/>
    <w:rsid w:val="00EE3F91"/>
    <w:rsid w:val="00EE4193"/>
    <w:rsid w:val="00EE41C4"/>
    <w:rsid w:val="00EE65AA"/>
    <w:rsid w:val="00EE660E"/>
    <w:rsid w:val="00EE6A8C"/>
    <w:rsid w:val="00EE6B83"/>
    <w:rsid w:val="00EE6CBA"/>
    <w:rsid w:val="00EE6E1F"/>
    <w:rsid w:val="00EE6ED2"/>
    <w:rsid w:val="00EE71A7"/>
    <w:rsid w:val="00EE76DB"/>
    <w:rsid w:val="00EE7967"/>
    <w:rsid w:val="00EF008E"/>
    <w:rsid w:val="00EF027D"/>
    <w:rsid w:val="00EF04F7"/>
    <w:rsid w:val="00EF0581"/>
    <w:rsid w:val="00EF05EF"/>
    <w:rsid w:val="00EF0640"/>
    <w:rsid w:val="00EF0825"/>
    <w:rsid w:val="00EF0AAE"/>
    <w:rsid w:val="00EF0C77"/>
    <w:rsid w:val="00EF0E2C"/>
    <w:rsid w:val="00EF162D"/>
    <w:rsid w:val="00EF1A1D"/>
    <w:rsid w:val="00EF1CB5"/>
    <w:rsid w:val="00EF200D"/>
    <w:rsid w:val="00EF2208"/>
    <w:rsid w:val="00EF2948"/>
    <w:rsid w:val="00EF31BA"/>
    <w:rsid w:val="00EF3367"/>
    <w:rsid w:val="00EF3652"/>
    <w:rsid w:val="00EF3DBB"/>
    <w:rsid w:val="00EF4331"/>
    <w:rsid w:val="00EF4371"/>
    <w:rsid w:val="00EF4F72"/>
    <w:rsid w:val="00EF5003"/>
    <w:rsid w:val="00EF5076"/>
    <w:rsid w:val="00EF5B28"/>
    <w:rsid w:val="00EF652C"/>
    <w:rsid w:val="00EF68BB"/>
    <w:rsid w:val="00EF6CA4"/>
    <w:rsid w:val="00EF6CEC"/>
    <w:rsid w:val="00EF704F"/>
    <w:rsid w:val="00EF7895"/>
    <w:rsid w:val="00F00282"/>
    <w:rsid w:val="00F002EE"/>
    <w:rsid w:val="00F0159C"/>
    <w:rsid w:val="00F016BB"/>
    <w:rsid w:val="00F016F2"/>
    <w:rsid w:val="00F01CCB"/>
    <w:rsid w:val="00F01D9D"/>
    <w:rsid w:val="00F02312"/>
    <w:rsid w:val="00F02BB9"/>
    <w:rsid w:val="00F02D4C"/>
    <w:rsid w:val="00F03C3A"/>
    <w:rsid w:val="00F04588"/>
    <w:rsid w:val="00F04979"/>
    <w:rsid w:val="00F04B45"/>
    <w:rsid w:val="00F051B0"/>
    <w:rsid w:val="00F05224"/>
    <w:rsid w:val="00F05306"/>
    <w:rsid w:val="00F0570B"/>
    <w:rsid w:val="00F05FB9"/>
    <w:rsid w:val="00F0617A"/>
    <w:rsid w:val="00F064AF"/>
    <w:rsid w:val="00F06771"/>
    <w:rsid w:val="00F06FB1"/>
    <w:rsid w:val="00F073FE"/>
    <w:rsid w:val="00F075D7"/>
    <w:rsid w:val="00F07CCD"/>
    <w:rsid w:val="00F102F0"/>
    <w:rsid w:val="00F105A9"/>
    <w:rsid w:val="00F105AF"/>
    <w:rsid w:val="00F107B7"/>
    <w:rsid w:val="00F10BE8"/>
    <w:rsid w:val="00F10EE6"/>
    <w:rsid w:val="00F11A54"/>
    <w:rsid w:val="00F11F0D"/>
    <w:rsid w:val="00F12572"/>
    <w:rsid w:val="00F1288F"/>
    <w:rsid w:val="00F140C7"/>
    <w:rsid w:val="00F140F2"/>
    <w:rsid w:val="00F1455E"/>
    <w:rsid w:val="00F145AE"/>
    <w:rsid w:val="00F15048"/>
    <w:rsid w:val="00F15A12"/>
    <w:rsid w:val="00F15A48"/>
    <w:rsid w:val="00F15D7E"/>
    <w:rsid w:val="00F1614A"/>
    <w:rsid w:val="00F1680B"/>
    <w:rsid w:val="00F16AB0"/>
    <w:rsid w:val="00F16BCE"/>
    <w:rsid w:val="00F16CCB"/>
    <w:rsid w:val="00F171C9"/>
    <w:rsid w:val="00F173F5"/>
    <w:rsid w:val="00F17497"/>
    <w:rsid w:val="00F2043D"/>
    <w:rsid w:val="00F204F2"/>
    <w:rsid w:val="00F20851"/>
    <w:rsid w:val="00F2102A"/>
    <w:rsid w:val="00F210B6"/>
    <w:rsid w:val="00F216B6"/>
    <w:rsid w:val="00F21D11"/>
    <w:rsid w:val="00F223E6"/>
    <w:rsid w:val="00F229B3"/>
    <w:rsid w:val="00F22D31"/>
    <w:rsid w:val="00F232A7"/>
    <w:rsid w:val="00F23306"/>
    <w:rsid w:val="00F23692"/>
    <w:rsid w:val="00F23C3A"/>
    <w:rsid w:val="00F24AE8"/>
    <w:rsid w:val="00F24E67"/>
    <w:rsid w:val="00F24F38"/>
    <w:rsid w:val="00F25497"/>
    <w:rsid w:val="00F25611"/>
    <w:rsid w:val="00F256F6"/>
    <w:rsid w:val="00F2596A"/>
    <w:rsid w:val="00F25CDE"/>
    <w:rsid w:val="00F25FA1"/>
    <w:rsid w:val="00F26651"/>
    <w:rsid w:val="00F26CBE"/>
    <w:rsid w:val="00F26E94"/>
    <w:rsid w:val="00F27175"/>
    <w:rsid w:val="00F275CA"/>
    <w:rsid w:val="00F27812"/>
    <w:rsid w:val="00F278DE"/>
    <w:rsid w:val="00F27CA8"/>
    <w:rsid w:val="00F27F9C"/>
    <w:rsid w:val="00F3038E"/>
    <w:rsid w:val="00F30AEF"/>
    <w:rsid w:val="00F30BCA"/>
    <w:rsid w:val="00F30C1B"/>
    <w:rsid w:val="00F31156"/>
    <w:rsid w:val="00F31282"/>
    <w:rsid w:val="00F31734"/>
    <w:rsid w:val="00F31C8A"/>
    <w:rsid w:val="00F32E14"/>
    <w:rsid w:val="00F33201"/>
    <w:rsid w:val="00F33413"/>
    <w:rsid w:val="00F33655"/>
    <w:rsid w:val="00F33696"/>
    <w:rsid w:val="00F337D4"/>
    <w:rsid w:val="00F33892"/>
    <w:rsid w:val="00F33B52"/>
    <w:rsid w:val="00F33CF7"/>
    <w:rsid w:val="00F33F50"/>
    <w:rsid w:val="00F34360"/>
    <w:rsid w:val="00F3474E"/>
    <w:rsid w:val="00F347B5"/>
    <w:rsid w:val="00F349E8"/>
    <w:rsid w:val="00F352E8"/>
    <w:rsid w:val="00F353F8"/>
    <w:rsid w:val="00F355B2"/>
    <w:rsid w:val="00F35AA3"/>
    <w:rsid w:val="00F35F0B"/>
    <w:rsid w:val="00F3679E"/>
    <w:rsid w:val="00F36BD1"/>
    <w:rsid w:val="00F36D84"/>
    <w:rsid w:val="00F372D5"/>
    <w:rsid w:val="00F373C5"/>
    <w:rsid w:val="00F378F8"/>
    <w:rsid w:val="00F40275"/>
    <w:rsid w:val="00F40303"/>
    <w:rsid w:val="00F40329"/>
    <w:rsid w:val="00F40379"/>
    <w:rsid w:val="00F403FE"/>
    <w:rsid w:val="00F40E79"/>
    <w:rsid w:val="00F419E6"/>
    <w:rsid w:val="00F41C53"/>
    <w:rsid w:val="00F41CE1"/>
    <w:rsid w:val="00F42374"/>
    <w:rsid w:val="00F42458"/>
    <w:rsid w:val="00F4282A"/>
    <w:rsid w:val="00F42B8F"/>
    <w:rsid w:val="00F42C42"/>
    <w:rsid w:val="00F42D1C"/>
    <w:rsid w:val="00F4310D"/>
    <w:rsid w:val="00F43821"/>
    <w:rsid w:val="00F43A7C"/>
    <w:rsid w:val="00F43BC9"/>
    <w:rsid w:val="00F44477"/>
    <w:rsid w:val="00F445F6"/>
    <w:rsid w:val="00F44600"/>
    <w:rsid w:val="00F4495E"/>
    <w:rsid w:val="00F44B3F"/>
    <w:rsid w:val="00F45B10"/>
    <w:rsid w:val="00F45B85"/>
    <w:rsid w:val="00F45CE8"/>
    <w:rsid w:val="00F45DD7"/>
    <w:rsid w:val="00F46188"/>
    <w:rsid w:val="00F46A49"/>
    <w:rsid w:val="00F46BE1"/>
    <w:rsid w:val="00F47074"/>
    <w:rsid w:val="00F4761F"/>
    <w:rsid w:val="00F47BF3"/>
    <w:rsid w:val="00F47D9F"/>
    <w:rsid w:val="00F47EB4"/>
    <w:rsid w:val="00F5024A"/>
    <w:rsid w:val="00F507D7"/>
    <w:rsid w:val="00F50CE8"/>
    <w:rsid w:val="00F50F37"/>
    <w:rsid w:val="00F51107"/>
    <w:rsid w:val="00F514A1"/>
    <w:rsid w:val="00F515F3"/>
    <w:rsid w:val="00F51AD4"/>
    <w:rsid w:val="00F51EFE"/>
    <w:rsid w:val="00F522D8"/>
    <w:rsid w:val="00F525B8"/>
    <w:rsid w:val="00F5317A"/>
    <w:rsid w:val="00F5342E"/>
    <w:rsid w:val="00F53837"/>
    <w:rsid w:val="00F54288"/>
    <w:rsid w:val="00F54348"/>
    <w:rsid w:val="00F54627"/>
    <w:rsid w:val="00F54C80"/>
    <w:rsid w:val="00F555C8"/>
    <w:rsid w:val="00F55F3A"/>
    <w:rsid w:val="00F56101"/>
    <w:rsid w:val="00F5629A"/>
    <w:rsid w:val="00F562CE"/>
    <w:rsid w:val="00F568F3"/>
    <w:rsid w:val="00F56B49"/>
    <w:rsid w:val="00F571D0"/>
    <w:rsid w:val="00F5781B"/>
    <w:rsid w:val="00F57A41"/>
    <w:rsid w:val="00F60C4D"/>
    <w:rsid w:val="00F60DCA"/>
    <w:rsid w:val="00F60ED9"/>
    <w:rsid w:val="00F60FC7"/>
    <w:rsid w:val="00F611E7"/>
    <w:rsid w:val="00F61275"/>
    <w:rsid w:val="00F61299"/>
    <w:rsid w:val="00F61B39"/>
    <w:rsid w:val="00F61CA5"/>
    <w:rsid w:val="00F61CDD"/>
    <w:rsid w:val="00F62257"/>
    <w:rsid w:val="00F62D81"/>
    <w:rsid w:val="00F63594"/>
    <w:rsid w:val="00F63630"/>
    <w:rsid w:val="00F637F7"/>
    <w:rsid w:val="00F641DA"/>
    <w:rsid w:val="00F64217"/>
    <w:rsid w:val="00F647F4"/>
    <w:rsid w:val="00F6481D"/>
    <w:rsid w:val="00F64C90"/>
    <w:rsid w:val="00F64E04"/>
    <w:rsid w:val="00F64FEA"/>
    <w:rsid w:val="00F650AE"/>
    <w:rsid w:val="00F6592B"/>
    <w:rsid w:val="00F6593F"/>
    <w:rsid w:val="00F65BCE"/>
    <w:rsid w:val="00F65EC3"/>
    <w:rsid w:val="00F6618C"/>
    <w:rsid w:val="00F66325"/>
    <w:rsid w:val="00F6661E"/>
    <w:rsid w:val="00F66C0E"/>
    <w:rsid w:val="00F672BF"/>
    <w:rsid w:val="00F67504"/>
    <w:rsid w:val="00F6758D"/>
    <w:rsid w:val="00F67E20"/>
    <w:rsid w:val="00F70704"/>
    <w:rsid w:val="00F7080E"/>
    <w:rsid w:val="00F70CF4"/>
    <w:rsid w:val="00F71038"/>
    <w:rsid w:val="00F714AB"/>
    <w:rsid w:val="00F714C3"/>
    <w:rsid w:val="00F7185C"/>
    <w:rsid w:val="00F7195E"/>
    <w:rsid w:val="00F71ABD"/>
    <w:rsid w:val="00F71C35"/>
    <w:rsid w:val="00F71C46"/>
    <w:rsid w:val="00F71DBF"/>
    <w:rsid w:val="00F7208E"/>
    <w:rsid w:val="00F7283C"/>
    <w:rsid w:val="00F72892"/>
    <w:rsid w:val="00F7292B"/>
    <w:rsid w:val="00F72EE1"/>
    <w:rsid w:val="00F72FC2"/>
    <w:rsid w:val="00F7389E"/>
    <w:rsid w:val="00F73D29"/>
    <w:rsid w:val="00F73FFD"/>
    <w:rsid w:val="00F7437F"/>
    <w:rsid w:val="00F743A5"/>
    <w:rsid w:val="00F748B4"/>
    <w:rsid w:val="00F74AC7"/>
    <w:rsid w:val="00F752CE"/>
    <w:rsid w:val="00F7594C"/>
    <w:rsid w:val="00F75AA6"/>
    <w:rsid w:val="00F75AE4"/>
    <w:rsid w:val="00F75C52"/>
    <w:rsid w:val="00F76210"/>
    <w:rsid w:val="00F76829"/>
    <w:rsid w:val="00F76A46"/>
    <w:rsid w:val="00F76BE2"/>
    <w:rsid w:val="00F76E8E"/>
    <w:rsid w:val="00F76FAA"/>
    <w:rsid w:val="00F77168"/>
    <w:rsid w:val="00F774DB"/>
    <w:rsid w:val="00F77500"/>
    <w:rsid w:val="00F77A79"/>
    <w:rsid w:val="00F77FB9"/>
    <w:rsid w:val="00F804D3"/>
    <w:rsid w:val="00F809F5"/>
    <w:rsid w:val="00F80ACE"/>
    <w:rsid w:val="00F80CE3"/>
    <w:rsid w:val="00F80FA7"/>
    <w:rsid w:val="00F81103"/>
    <w:rsid w:val="00F81680"/>
    <w:rsid w:val="00F81CE1"/>
    <w:rsid w:val="00F81D5B"/>
    <w:rsid w:val="00F81EA7"/>
    <w:rsid w:val="00F83044"/>
    <w:rsid w:val="00F83157"/>
    <w:rsid w:val="00F83711"/>
    <w:rsid w:val="00F846E9"/>
    <w:rsid w:val="00F84773"/>
    <w:rsid w:val="00F84812"/>
    <w:rsid w:val="00F8531E"/>
    <w:rsid w:val="00F85D9E"/>
    <w:rsid w:val="00F869FA"/>
    <w:rsid w:val="00F86A39"/>
    <w:rsid w:val="00F86D59"/>
    <w:rsid w:val="00F875F6"/>
    <w:rsid w:val="00F876F0"/>
    <w:rsid w:val="00F87836"/>
    <w:rsid w:val="00F87E70"/>
    <w:rsid w:val="00F9080B"/>
    <w:rsid w:val="00F90EBE"/>
    <w:rsid w:val="00F91857"/>
    <w:rsid w:val="00F91996"/>
    <w:rsid w:val="00F91BA8"/>
    <w:rsid w:val="00F91E14"/>
    <w:rsid w:val="00F9231A"/>
    <w:rsid w:val="00F9253D"/>
    <w:rsid w:val="00F92C37"/>
    <w:rsid w:val="00F92DA2"/>
    <w:rsid w:val="00F932F2"/>
    <w:rsid w:val="00F9337C"/>
    <w:rsid w:val="00F9342B"/>
    <w:rsid w:val="00F939BC"/>
    <w:rsid w:val="00F939FA"/>
    <w:rsid w:val="00F93C88"/>
    <w:rsid w:val="00F93F62"/>
    <w:rsid w:val="00F945BA"/>
    <w:rsid w:val="00F94940"/>
    <w:rsid w:val="00F95037"/>
    <w:rsid w:val="00F951AF"/>
    <w:rsid w:val="00F9545B"/>
    <w:rsid w:val="00F95B2D"/>
    <w:rsid w:val="00F95C12"/>
    <w:rsid w:val="00F95FE4"/>
    <w:rsid w:val="00F96126"/>
    <w:rsid w:val="00F964DE"/>
    <w:rsid w:val="00F96721"/>
    <w:rsid w:val="00F96C95"/>
    <w:rsid w:val="00FA020D"/>
    <w:rsid w:val="00FA0322"/>
    <w:rsid w:val="00FA03EB"/>
    <w:rsid w:val="00FA0A3B"/>
    <w:rsid w:val="00FA0CFA"/>
    <w:rsid w:val="00FA12AB"/>
    <w:rsid w:val="00FA1E32"/>
    <w:rsid w:val="00FA23A7"/>
    <w:rsid w:val="00FA28AF"/>
    <w:rsid w:val="00FA2A65"/>
    <w:rsid w:val="00FA2B78"/>
    <w:rsid w:val="00FA33DC"/>
    <w:rsid w:val="00FA377B"/>
    <w:rsid w:val="00FA4A59"/>
    <w:rsid w:val="00FA4C12"/>
    <w:rsid w:val="00FA4F18"/>
    <w:rsid w:val="00FA51F7"/>
    <w:rsid w:val="00FA53DB"/>
    <w:rsid w:val="00FA5BF8"/>
    <w:rsid w:val="00FA5FD9"/>
    <w:rsid w:val="00FA6146"/>
    <w:rsid w:val="00FA6C30"/>
    <w:rsid w:val="00FA6EA3"/>
    <w:rsid w:val="00FA714E"/>
    <w:rsid w:val="00FA73FC"/>
    <w:rsid w:val="00FA753F"/>
    <w:rsid w:val="00FA781B"/>
    <w:rsid w:val="00FA788B"/>
    <w:rsid w:val="00FA7919"/>
    <w:rsid w:val="00FA79F2"/>
    <w:rsid w:val="00FA7DFF"/>
    <w:rsid w:val="00FB01C9"/>
    <w:rsid w:val="00FB0B6C"/>
    <w:rsid w:val="00FB0E10"/>
    <w:rsid w:val="00FB1069"/>
    <w:rsid w:val="00FB12BD"/>
    <w:rsid w:val="00FB130C"/>
    <w:rsid w:val="00FB14BE"/>
    <w:rsid w:val="00FB180B"/>
    <w:rsid w:val="00FB2997"/>
    <w:rsid w:val="00FB2B41"/>
    <w:rsid w:val="00FB2DAB"/>
    <w:rsid w:val="00FB3037"/>
    <w:rsid w:val="00FB3440"/>
    <w:rsid w:val="00FB3A67"/>
    <w:rsid w:val="00FB4CF7"/>
    <w:rsid w:val="00FB52CC"/>
    <w:rsid w:val="00FB5CF2"/>
    <w:rsid w:val="00FB5F86"/>
    <w:rsid w:val="00FB5F96"/>
    <w:rsid w:val="00FB6185"/>
    <w:rsid w:val="00FB6232"/>
    <w:rsid w:val="00FB69E0"/>
    <w:rsid w:val="00FB7B48"/>
    <w:rsid w:val="00FC000C"/>
    <w:rsid w:val="00FC037F"/>
    <w:rsid w:val="00FC061E"/>
    <w:rsid w:val="00FC0969"/>
    <w:rsid w:val="00FC18EC"/>
    <w:rsid w:val="00FC1B1E"/>
    <w:rsid w:val="00FC2236"/>
    <w:rsid w:val="00FC22BB"/>
    <w:rsid w:val="00FC24B7"/>
    <w:rsid w:val="00FC253F"/>
    <w:rsid w:val="00FC25FF"/>
    <w:rsid w:val="00FC2699"/>
    <w:rsid w:val="00FC3295"/>
    <w:rsid w:val="00FC33D3"/>
    <w:rsid w:val="00FC3D71"/>
    <w:rsid w:val="00FC3E46"/>
    <w:rsid w:val="00FC3ECA"/>
    <w:rsid w:val="00FC40D3"/>
    <w:rsid w:val="00FC44CE"/>
    <w:rsid w:val="00FC46AC"/>
    <w:rsid w:val="00FC48AC"/>
    <w:rsid w:val="00FC4D70"/>
    <w:rsid w:val="00FC50CC"/>
    <w:rsid w:val="00FC579B"/>
    <w:rsid w:val="00FC57B9"/>
    <w:rsid w:val="00FC5814"/>
    <w:rsid w:val="00FC5A01"/>
    <w:rsid w:val="00FC5C43"/>
    <w:rsid w:val="00FC6BFB"/>
    <w:rsid w:val="00FC6CB1"/>
    <w:rsid w:val="00FC6CEF"/>
    <w:rsid w:val="00FC6E67"/>
    <w:rsid w:val="00FC6F37"/>
    <w:rsid w:val="00FC7049"/>
    <w:rsid w:val="00FC774C"/>
    <w:rsid w:val="00FD008C"/>
    <w:rsid w:val="00FD04DF"/>
    <w:rsid w:val="00FD0652"/>
    <w:rsid w:val="00FD0733"/>
    <w:rsid w:val="00FD0B61"/>
    <w:rsid w:val="00FD0D17"/>
    <w:rsid w:val="00FD1284"/>
    <w:rsid w:val="00FD1925"/>
    <w:rsid w:val="00FD1B33"/>
    <w:rsid w:val="00FD1EF6"/>
    <w:rsid w:val="00FD2031"/>
    <w:rsid w:val="00FD25A3"/>
    <w:rsid w:val="00FD2C75"/>
    <w:rsid w:val="00FD2CC5"/>
    <w:rsid w:val="00FD2D3E"/>
    <w:rsid w:val="00FD2F20"/>
    <w:rsid w:val="00FD3243"/>
    <w:rsid w:val="00FD3D1A"/>
    <w:rsid w:val="00FD3E7E"/>
    <w:rsid w:val="00FD40CB"/>
    <w:rsid w:val="00FD4177"/>
    <w:rsid w:val="00FD46F2"/>
    <w:rsid w:val="00FD49F4"/>
    <w:rsid w:val="00FD4B9B"/>
    <w:rsid w:val="00FD4D15"/>
    <w:rsid w:val="00FD50FD"/>
    <w:rsid w:val="00FD53EA"/>
    <w:rsid w:val="00FD53F5"/>
    <w:rsid w:val="00FD54E6"/>
    <w:rsid w:val="00FD5F73"/>
    <w:rsid w:val="00FD609E"/>
    <w:rsid w:val="00FD611C"/>
    <w:rsid w:val="00FD66BD"/>
    <w:rsid w:val="00FD6A57"/>
    <w:rsid w:val="00FD736F"/>
    <w:rsid w:val="00FD7509"/>
    <w:rsid w:val="00FD7BD7"/>
    <w:rsid w:val="00FD7DBD"/>
    <w:rsid w:val="00FD7EB9"/>
    <w:rsid w:val="00FE0232"/>
    <w:rsid w:val="00FE0971"/>
    <w:rsid w:val="00FE0C7A"/>
    <w:rsid w:val="00FE13EB"/>
    <w:rsid w:val="00FE1484"/>
    <w:rsid w:val="00FE1512"/>
    <w:rsid w:val="00FE1862"/>
    <w:rsid w:val="00FE188F"/>
    <w:rsid w:val="00FE1BB6"/>
    <w:rsid w:val="00FE246C"/>
    <w:rsid w:val="00FE2BED"/>
    <w:rsid w:val="00FE2D14"/>
    <w:rsid w:val="00FE3D84"/>
    <w:rsid w:val="00FE41E9"/>
    <w:rsid w:val="00FE489D"/>
    <w:rsid w:val="00FE5254"/>
    <w:rsid w:val="00FE5B7A"/>
    <w:rsid w:val="00FE640B"/>
    <w:rsid w:val="00FE66F7"/>
    <w:rsid w:val="00FE69A5"/>
    <w:rsid w:val="00FE6C9C"/>
    <w:rsid w:val="00FF06D7"/>
    <w:rsid w:val="00FF0AB6"/>
    <w:rsid w:val="00FF0B78"/>
    <w:rsid w:val="00FF140B"/>
    <w:rsid w:val="00FF19F5"/>
    <w:rsid w:val="00FF1A34"/>
    <w:rsid w:val="00FF1B0C"/>
    <w:rsid w:val="00FF1E04"/>
    <w:rsid w:val="00FF1FEE"/>
    <w:rsid w:val="00FF2110"/>
    <w:rsid w:val="00FF27AC"/>
    <w:rsid w:val="00FF381B"/>
    <w:rsid w:val="00FF3E74"/>
    <w:rsid w:val="00FF45B4"/>
    <w:rsid w:val="00FF4610"/>
    <w:rsid w:val="00FF471D"/>
    <w:rsid w:val="00FF487D"/>
    <w:rsid w:val="00FF4DD3"/>
    <w:rsid w:val="00FF4DF1"/>
    <w:rsid w:val="00FF53C5"/>
    <w:rsid w:val="00FF5490"/>
    <w:rsid w:val="00FF5772"/>
    <w:rsid w:val="00FF6004"/>
    <w:rsid w:val="00FF601D"/>
    <w:rsid w:val="00FF6458"/>
    <w:rsid w:val="00FF69EB"/>
    <w:rsid w:val="00FF6E7F"/>
    <w:rsid w:val="00FF6ED1"/>
    <w:rsid w:val="00FF7128"/>
    <w:rsid w:val="00FF71DD"/>
    <w:rsid w:val="00FF7329"/>
    <w:rsid w:val="00FF7928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066A5"/>
  <w15:docId w15:val="{C275E01C-0123-44F8-8286-2C76F9B5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13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78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378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378C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B1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378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78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78C3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List"/>
    <w:basedOn w:val="a"/>
    <w:rsid w:val="009378C3"/>
    <w:pPr>
      <w:ind w:left="283" w:hanging="283"/>
      <w:contextualSpacing/>
    </w:pPr>
  </w:style>
  <w:style w:type="paragraph" w:styleId="21">
    <w:name w:val="List 2"/>
    <w:basedOn w:val="a"/>
    <w:rsid w:val="009378C3"/>
    <w:pPr>
      <w:ind w:left="566" w:hanging="283"/>
      <w:contextualSpacing/>
    </w:pPr>
  </w:style>
  <w:style w:type="paragraph" w:styleId="a6">
    <w:name w:val="List Continue"/>
    <w:basedOn w:val="a"/>
    <w:rsid w:val="009378C3"/>
    <w:pPr>
      <w:spacing w:after="120"/>
      <w:ind w:left="283"/>
      <w:contextualSpacing/>
    </w:pPr>
  </w:style>
  <w:style w:type="paragraph" w:styleId="a7">
    <w:name w:val="caption"/>
    <w:basedOn w:val="a"/>
    <w:next w:val="a"/>
    <w:unhideWhenUsed/>
    <w:qFormat/>
    <w:rsid w:val="009378C3"/>
    <w:rPr>
      <w:b/>
      <w:bCs/>
      <w:sz w:val="20"/>
      <w:szCs w:val="20"/>
    </w:rPr>
  </w:style>
  <w:style w:type="paragraph" w:styleId="a8">
    <w:name w:val="Body Text"/>
    <w:basedOn w:val="a"/>
    <w:link w:val="a9"/>
    <w:rsid w:val="009378C3"/>
    <w:pPr>
      <w:spacing w:after="120"/>
    </w:pPr>
  </w:style>
  <w:style w:type="character" w:customStyle="1" w:styleId="a9">
    <w:name w:val="Основной текст Знак"/>
    <w:link w:val="a8"/>
    <w:rsid w:val="009378C3"/>
    <w:rPr>
      <w:sz w:val="24"/>
      <w:szCs w:val="24"/>
    </w:rPr>
  </w:style>
  <w:style w:type="paragraph" w:styleId="aa">
    <w:name w:val="Body Text First Indent"/>
    <w:basedOn w:val="a8"/>
    <w:link w:val="ab"/>
    <w:rsid w:val="009378C3"/>
    <w:pPr>
      <w:ind w:firstLine="210"/>
    </w:pPr>
  </w:style>
  <w:style w:type="character" w:customStyle="1" w:styleId="ab">
    <w:name w:val="Красная строка Знак"/>
    <w:basedOn w:val="a9"/>
    <w:link w:val="aa"/>
    <w:rsid w:val="009378C3"/>
    <w:rPr>
      <w:sz w:val="24"/>
      <w:szCs w:val="24"/>
    </w:rPr>
  </w:style>
  <w:style w:type="paragraph" w:styleId="ac">
    <w:name w:val="Body Text Indent"/>
    <w:basedOn w:val="a"/>
    <w:link w:val="ad"/>
    <w:rsid w:val="009378C3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9378C3"/>
    <w:rPr>
      <w:sz w:val="24"/>
      <w:szCs w:val="24"/>
    </w:rPr>
  </w:style>
  <w:style w:type="paragraph" w:styleId="22">
    <w:name w:val="Body Text First Indent 2"/>
    <w:basedOn w:val="ac"/>
    <w:link w:val="23"/>
    <w:rsid w:val="009378C3"/>
    <w:pPr>
      <w:ind w:firstLine="210"/>
    </w:pPr>
  </w:style>
  <w:style w:type="character" w:customStyle="1" w:styleId="23">
    <w:name w:val="Красная строка 2 Знак"/>
    <w:basedOn w:val="ad"/>
    <w:link w:val="22"/>
    <w:rsid w:val="009378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_docu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7584-7CB3-46A8-92F0-DFCDDB82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_docum</Template>
  <TotalTime>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>MultiDVD Team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Пользователь Windows</dc:creator>
  <cp:lastModifiedBy>sysadmin</cp:lastModifiedBy>
  <cp:revision>4</cp:revision>
  <cp:lastPrinted>2020-02-18T05:19:00Z</cp:lastPrinted>
  <dcterms:created xsi:type="dcterms:W3CDTF">2021-04-23T12:32:00Z</dcterms:created>
  <dcterms:modified xsi:type="dcterms:W3CDTF">2021-06-02T13:12:00Z</dcterms:modified>
</cp:coreProperties>
</file>