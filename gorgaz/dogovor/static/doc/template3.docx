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72" w:rsidRPr="0032627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 xml:space="preserve">Дополнительное соглашение </w:t>
      </w:r>
    </w:p>
    <w:p w:rsidR="0010729C" w:rsidRPr="00326272" w:rsidRDefault="00326272" w:rsidP="00AD5C22">
      <w:pPr>
        <w:ind w:right="282"/>
        <w:jc w:val="center"/>
        <w:rPr>
          <w:b/>
          <w:bCs/>
        </w:rPr>
      </w:pPr>
      <w:r w:rsidRPr="00326272">
        <w:rPr>
          <w:b/>
          <w:bCs/>
        </w:rPr>
        <w:t>к д</w:t>
      </w:r>
      <w:r w:rsidR="004D60D7" w:rsidRPr="00326272">
        <w:rPr>
          <w:b/>
          <w:bCs/>
        </w:rPr>
        <w:t>оговор</w:t>
      </w:r>
      <w:r w:rsidRPr="00326272">
        <w:rPr>
          <w:b/>
          <w:bCs/>
        </w:rPr>
        <w:t>у</w:t>
      </w:r>
      <w:r w:rsidR="004D60D7" w:rsidRPr="00326272">
        <w:rPr>
          <w:b/>
          <w:bCs/>
        </w:rPr>
        <w:t xml:space="preserve"> №</w:t>
      </w:r>
      <w:r w:rsidR="006432EC" w:rsidRPr="00326272">
        <w:rPr>
          <w:b/>
          <w:bCs/>
        </w:rPr>
        <w:t xml:space="preserve"> </w:t>
      </w:r>
      <w:proofErr w:type="gramStart"/>
      <w:r w:rsidR="00D834B4" w:rsidRPr="00D834B4">
        <w:rPr>
          <w:szCs w:val="36"/>
        </w:rPr>
        <w:t xml:space="preserve">{{ </w:t>
      </w:r>
      <w:r w:rsidR="00D834B4" w:rsidRPr="00D834B4">
        <w:rPr>
          <w:szCs w:val="36"/>
          <w:lang w:val="en-US"/>
        </w:rPr>
        <w:t>number</w:t>
      </w:r>
      <w:proofErr w:type="gramEnd"/>
      <w:r w:rsidR="00D834B4" w:rsidRPr="00D834B4">
        <w:rPr>
          <w:szCs w:val="36"/>
        </w:rPr>
        <w:t xml:space="preserve"> }}</w:t>
      </w:r>
    </w:p>
    <w:p w:rsidR="004D60D7" w:rsidRPr="00020107" w:rsidRDefault="004D60D7" w:rsidP="001024CD">
      <w:pPr>
        <w:jc w:val="center"/>
        <w:rPr>
          <w:b/>
        </w:rPr>
      </w:pPr>
      <w:r w:rsidRPr="00020107">
        <w:rPr>
          <w:b/>
        </w:rPr>
        <w:t>на тех</w:t>
      </w:r>
      <w:r w:rsidR="004920A4">
        <w:rPr>
          <w:b/>
        </w:rPr>
        <w:t>ническое обслуживание</w:t>
      </w:r>
      <w:r w:rsidR="00020C6E">
        <w:rPr>
          <w:b/>
        </w:rPr>
        <w:t>, аварийно-диспет</w:t>
      </w:r>
      <w:r w:rsidR="00020C6E" w:rsidRPr="002A686E">
        <w:rPr>
          <w:b/>
        </w:rPr>
        <w:t>черс</w:t>
      </w:r>
      <w:r w:rsidR="00020C6E">
        <w:rPr>
          <w:b/>
        </w:rPr>
        <w:t>кое обслуживание</w:t>
      </w:r>
      <w:r w:rsidR="00FA73FC">
        <w:rPr>
          <w:b/>
        </w:rPr>
        <w:t xml:space="preserve"> внутридомового</w:t>
      </w:r>
      <w:r w:rsidR="00EA0FDB">
        <w:rPr>
          <w:b/>
        </w:rPr>
        <w:t xml:space="preserve"> (внутриквартирного)</w:t>
      </w:r>
      <w:r w:rsidR="001024CD">
        <w:rPr>
          <w:b/>
        </w:rPr>
        <w:t xml:space="preserve"> </w:t>
      </w:r>
      <w:r w:rsidR="009E5CD4">
        <w:rPr>
          <w:b/>
        </w:rPr>
        <w:t xml:space="preserve">газового </w:t>
      </w:r>
      <w:r w:rsidRPr="00020107">
        <w:rPr>
          <w:b/>
        </w:rPr>
        <w:t>оборудования</w:t>
      </w:r>
      <w:r w:rsidR="007736E0">
        <w:rPr>
          <w:b/>
        </w:rPr>
        <w:t xml:space="preserve"> от </w:t>
      </w:r>
      <w:proofErr w:type="gramStart"/>
      <w:r w:rsidR="00D834B4" w:rsidRPr="00D834B4">
        <w:rPr>
          <w:b/>
        </w:rPr>
        <w:t xml:space="preserve">{{ </w:t>
      </w:r>
      <w:r w:rsidR="00D834B4">
        <w:rPr>
          <w:b/>
          <w:lang w:val="en-US"/>
        </w:rPr>
        <w:t>date</w:t>
      </w:r>
      <w:proofErr w:type="gramEnd"/>
      <w:r w:rsidR="00D834B4" w:rsidRPr="00D834B4">
        <w:rPr>
          <w:b/>
        </w:rPr>
        <w:t xml:space="preserve"> }}</w:t>
      </w:r>
      <w:r w:rsidR="0098583D" w:rsidRPr="0098583D">
        <w:rPr>
          <w:b/>
        </w:rPr>
        <w:t xml:space="preserve"> г</w:t>
      </w:r>
      <w:r w:rsidR="00BD096B">
        <w:rPr>
          <w:b/>
        </w:rPr>
        <w:t>.</w:t>
      </w:r>
    </w:p>
    <w:p w:rsidR="00B673B6" w:rsidRPr="004D60D7" w:rsidRDefault="00B673B6" w:rsidP="004D60D7">
      <w:pPr>
        <w:jc w:val="center"/>
      </w:pPr>
    </w:p>
    <w:p w:rsidR="004D60D7" w:rsidRPr="000F7A91" w:rsidRDefault="004D60D7" w:rsidP="004D60D7">
      <w:pPr>
        <w:jc w:val="both"/>
        <w:rPr>
          <w:sz w:val="22"/>
          <w:szCs w:val="22"/>
        </w:rPr>
      </w:pPr>
      <w:r w:rsidRPr="000F7A91">
        <w:rPr>
          <w:sz w:val="22"/>
          <w:szCs w:val="22"/>
        </w:rPr>
        <w:t>г.</w:t>
      </w:r>
      <w:r w:rsidR="001F6708">
        <w:rPr>
          <w:sz w:val="22"/>
          <w:szCs w:val="22"/>
        </w:rPr>
        <w:t xml:space="preserve"> </w:t>
      </w:r>
      <w:r w:rsidRPr="000F7A91">
        <w:rPr>
          <w:sz w:val="22"/>
          <w:szCs w:val="22"/>
        </w:rPr>
        <w:t xml:space="preserve">Арзамас                                                                            </w:t>
      </w:r>
      <w:r w:rsidR="00867F25" w:rsidRPr="000F7A91">
        <w:rPr>
          <w:sz w:val="22"/>
          <w:szCs w:val="22"/>
        </w:rPr>
        <w:t xml:space="preserve">               </w:t>
      </w:r>
      <w:r w:rsidR="000243B7" w:rsidRPr="000F7A91">
        <w:rPr>
          <w:sz w:val="22"/>
          <w:szCs w:val="22"/>
        </w:rPr>
        <w:t xml:space="preserve">        </w:t>
      </w:r>
      <w:r w:rsidR="00867F25" w:rsidRPr="000F7A91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   </w:t>
      </w:r>
      <w:r w:rsidR="001A7358">
        <w:rPr>
          <w:sz w:val="22"/>
          <w:szCs w:val="22"/>
        </w:rPr>
        <w:t xml:space="preserve"> </w:t>
      </w:r>
      <w:r w:rsidR="00E32E6F">
        <w:rPr>
          <w:sz w:val="22"/>
          <w:szCs w:val="22"/>
        </w:rPr>
        <w:t xml:space="preserve">         </w:t>
      </w:r>
      <w:r w:rsidR="007C769F">
        <w:rPr>
          <w:sz w:val="22"/>
          <w:szCs w:val="22"/>
        </w:rPr>
        <w:t xml:space="preserve"> </w:t>
      </w:r>
      <w:r w:rsidR="00E42B73">
        <w:rPr>
          <w:sz w:val="22"/>
          <w:szCs w:val="22"/>
        </w:rPr>
        <w:t xml:space="preserve"> </w:t>
      </w:r>
      <w:r w:rsidR="002A630F">
        <w:rPr>
          <w:sz w:val="22"/>
          <w:szCs w:val="22"/>
        </w:rPr>
        <w:t xml:space="preserve">   </w:t>
      </w:r>
      <w:r w:rsidR="00E42B73">
        <w:rPr>
          <w:sz w:val="22"/>
          <w:szCs w:val="22"/>
        </w:rPr>
        <w:t xml:space="preserve">   </w:t>
      </w:r>
      <w:r w:rsidR="00A162C0" w:rsidRPr="000F7A91">
        <w:rPr>
          <w:sz w:val="22"/>
          <w:szCs w:val="22"/>
        </w:rPr>
        <w:t>«</w:t>
      </w:r>
      <w:r w:rsidR="00D834B4" w:rsidRPr="00D834B4">
        <w:rPr>
          <w:sz w:val="22"/>
          <w:szCs w:val="22"/>
        </w:rPr>
        <w:t>__</w:t>
      </w:r>
      <w:r w:rsidR="007736FF" w:rsidRPr="000F7A91">
        <w:rPr>
          <w:sz w:val="22"/>
          <w:szCs w:val="22"/>
        </w:rPr>
        <w:t>»</w:t>
      </w:r>
      <w:r w:rsidR="007D42A3">
        <w:rPr>
          <w:sz w:val="22"/>
          <w:szCs w:val="22"/>
        </w:rPr>
        <w:t xml:space="preserve"> </w:t>
      </w:r>
      <w:r w:rsidR="00D834B4" w:rsidRPr="00D834B4">
        <w:rPr>
          <w:sz w:val="22"/>
          <w:szCs w:val="22"/>
        </w:rPr>
        <w:t>______</w:t>
      </w:r>
      <w:r w:rsidR="00A573F1">
        <w:rPr>
          <w:sz w:val="22"/>
          <w:szCs w:val="22"/>
        </w:rPr>
        <w:t xml:space="preserve"> </w:t>
      </w:r>
      <w:r w:rsidR="00265173" w:rsidRPr="000F7A91">
        <w:rPr>
          <w:sz w:val="22"/>
          <w:szCs w:val="22"/>
        </w:rPr>
        <w:t>20</w:t>
      </w:r>
      <w:r w:rsidR="00D834B4" w:rsidRPr="00D834B4">
        <w:rPr>
          <w:sz w:val="22"/>
          <w:szCs w:val="22"/>
        </w:rPr>
        <w:t>21</w:t>
      </w:r>
      <w:r w:rsidR="00326272">
        <w:rPr>
          <w:sz w:val="22"/>
          <w:szCs w:val="22"/>
        </w:rPr>
        <w:t xml:space="preserve"> </w:t>
      </w:r>
      <w:r w:rsidR="007C769F">
        <w:rPr>
          <w:sz w:val="22"/>
          <w:szCs w:val="22"/>
        </w:rPr>
        <w:t>г.</w:t>
      </w:r>
      <w:r w:rsidRPr="000F7A91">
        <w:rPr>
          <w:sz w:val="22"/>
          <w:szCs w:val="22"/>
        </w:rPr>
        <w:t xml:space="preserve"> </w:t>
      </w:r>
    </w:p>
    <w:p w:rsidR="00B673B6" w:rsidRPr="000F7A91" w:rsidRDefault="00B673B6" w:rsidP="004D60D7">
      <w:pPr>
        <w:jc w:val="both"/>
        <w:rPr>
          <w:i/>
          <w:sz w:val="22"/>
          <w:szCs w:val="22"/>
        </w:rPr>
      </w:pPr>
      <w:r w:rsidRPr="000F7A91">
        <w:rPr>
          <w:i/>
          <w:sz w:val="22"/>
          <w:szCs w:val="22"/>
        </w:rPr>
        <w:tab/>
      </w:r>
    </w:p>
    <w:p w:rsidR="00EE0792" w:rsidRPr="0006554D" w:rsidRDefault="007A4CAA" w:rsidP="00326272">
      <w:pPr>
        <w:ind w:right="27"/>
        <w:jc w:val="both"/>
        <w:rPr>
          <w:sz w:val="22"/>
          <w:szCs w:val="22"/>
        </w:rPr>
      </w:pPr>
      <w:r w:rsidRPr="00833812">
        <w:rPr>
          <w:sz w:val="22"/>
          <w:szCs w:val="22"/>
        </w:rPr>
        <w:t>ООО «</w:t>
      </w:r>
      <w:proofErr w:type="spellStart"/>
      <w:r w:rsidRPr="00833812">
        <w:rPr>
          <w:sz w:val="22"/>
          <w:szCs w:val="22"/>
        </w:rPr>
        <w:t>Арзамасгоргаз</w:t>
      </w:r>
      <w:proofErr w:type="spellEnd"/>
      <w:r w:rsidRPr="00833812">
        <w:rPr>
          <w:sz w:val="22"/>
          <w:szCs w:val="22"/>
        </w:rPr>
        <w:t>», именуемое в дальнейшем «Исполнитель», в лице генерального директора Степашкина Игоря Олеговича, действующего на основании Устава, с одной стороны и гражданин(ка),</w:t>
      </w:r>
      <w:r w:rsidR="00EE0792">
        <w:rPr>
          <w:sz w:val="22"/>
          <w:szCs w:val="22"/>
        </w:rPr>
        <w:t xml:space="preserve"> </w:t>
      </w:r>
      <w:r w:rsidR="00D834B4" w:rsidRPr="00B20DD9">
        <w:rPr>
          <w:sz w:val="22"/>
          <w:szCs w:val="22"/>
        </w:rPr>
        <w:t xml:space="preserve">{{ </w:t>
      </w:r>
      <w:r w:rsidR="00D834B4">
        <w:rPr>
          <w:sz w:val="22"/>
          <w:szCs w:val="22"/>
          <w:lang w:val="en-US"/>
        </w:rPr>
        <w:t>name</w:t>
      </w:r>
      <w:r w:rsidR="00D834B4" w:rsidRPr="00B20DD9">
        <w:rPr>
          <w:sz w:val="22"/>
          <w:szCs w:val="22"/>
        </w:rPr>
        <w:t xml:space="preserve"> }}</w:t>
      </w:r>
      <w:r w:rsidRPr="00833812">
        <w:rPr>
          <w:sz w:val="22"/>
          <w:szCs w:val="22"/>
        </w:rPr>
        <w:t>, именуемый</w:t>
      </w:r>
      <w:r w:rsidR="00326272">
        <w:rPr>
          <w:sz w:val="22"/>
          <w:szCs w:val="22"/>
        </w:rPr>
        <w:t xml:space="preserve"> </w:t>
      </w:r>
      <w:r w:rsidRPr="00833812">
        <w:rPr>
          <w:sz w:val="22"/>
          <w:szCs w:val="22"/>
        </w:rPr>
        <w:t>(</w:t>
      </w:r>
      <w:proofErr w:type="spellStart"/>
      <w:r w:rsidRPr="00833812">
        <w:rPr>
          <w:sz w:val="22"/>
          <w:szCs w:val="22"/>
        </w:rPr>
        <w:t>ая</w:t>
      </w:r>
      <w:proofErr w:type="spellEnd"/>
      <w:r w:rsidRPr="00833812">
        <w:rPr>
          <w:sz w:val="22"/>
          <w:szCs w:val="22"/>
        </w:rPr>
        <w:t>) в дальнейшем «Заказчик», пр</w:t>
      </w:r>
      <w:r w:rsidR="00DF0084" w:rsidRPr="00833812">
        <w:rPr>
          <w:sz w:val="22"/>
          <w:szCs w:val="22"/>
        </w:rPr>
        <w:t>оживающий</w:t>
      </w:r>
      <w:r w:rsidR="00326272">
        <w:rPr>
          <w:sz w:val="22"/>
          <w:szCs w:val="22"/>
        </w:rPr>
        <w:t xml:space="preserve"> </w:t>
      </w:r>
      <w:r w:rsidR="00DF0084" w:rsidRPr="00833812">
        <w:rPr>
          <w:sz w:val="22"/>
          <w:szCs w:val="22"/>
        </w:rPr>
        <w:t>(</w:t>
      </w:r>
      <w:proofErr w:type="spellStart"/>
      <w:r w:rsidR="00DF0084" w:rsidRPr="00833812">
        <w:rPr>
          <w:sz w:val="22"/>
          <w:szCs w:val="22"/>
        </w:rPr>
        <w:t>ая</w:t>
      </w:r>
      <w:proofErr w:type="spellEnd"/>
      <w:r w:rsidR="00DF0084" w:rsidRPr="00833812">
        <w:rPr>
          <w:sz w:val="22"/>
          <w:szCs w:val="22"/>
        </w:rPr>
        <w:t>) по адресу:</w:t>
      </w:r>
      <w:r w:rsidR="0071626A">
        <w:rPr>
          <w:sz w:val="22"/>
          <w:szCs w:val="22"/>
        </w:rPr>
        <w:t xml:space="preserve"> </w:t>
      </w:r>
      <w:r w:rsidR="00D834B4" w:rsidRPr="00B20DD9">
        <w:rPr>
          <w:color w:val="000000"/>
          <w:sz w:val="22"/>
          <w:szCs w:val="22"/>
        </w:rPr>
        <w:t xml:space="preserve">{{ </w:t>
      </w:r>
      <w:r w:rsidR="00D834B4">
        <w:rPr>
          <w:color w:val="000000"/>
          <w:sz w:val="22"/>
          <w:szCs w:val="22"/>
          <w:lang w:val="en-US"/>
        </w:rPr>
        <w:t>address</w:t>
      </w:r>
      <w:r w:rsidR="00D834B4" w:rsidRPr="00B20DD9">
        <w:rPr>
          <w:color w:val="000000"/>
          <w:sz w:val="22"/>
          <w:szCs w:val="22"/>
        </w:rPr>
        <w:t xml:space="preserve"> }}</w:t>
      </w:r>
      <w:r w:rsidR="00EE0792">
        <w:rPr>
          <w:sz w:val="22"/>
          <w:szCs w:val="22"/>
        </w:rPr>
        <w:t>,</w:t>
      </w:r>
      <w:r w:rsidR="00EE0792" w:rsidRPr="00833812">
        <w:rPr>
          <w:sz w:val="22"/>
          <w:szCs w:val="22"/>
        </w:rPr>
        <w:t xml:space="preserve"> с другой стороны, заключили настоящ</w:t>
      </w:r>
      <w:r w:rsidR="00326272">
        <w:rPr>
          <w:sz w:val="22"/>
          <w:szCs w:val="22"/>
        </w:rPr>
        <w:t xml:space="preserve">ее дополнительное соглашение к </w:t>
      </w:r>
      <w:r w:rsidR="00EE0792" w:rsidRPr="00833812">
        <w:rPr>
          <w:sz w:val="22"/>
          <w:szCs w:val="22"/>
        </w:rPr>
        <w:t xml:space="preserve"> договор</w:t>
      </w:r>
      <w:r w:rsidR="00326272">
        <w:rPr>
          <w:sz w:val="22"/>
          <w:szCs w:val="22"/>
        </w:rPr>
        <w:t>у</w:t>
      </w:r>
      <w:r w:rsidR="00EE0792" w:rsidRPr="00833812">
        <w:rPr>
          <w:sz w:val="22"/>
          <w:szCs w:val="22"/>
        </w:rPr>
        <w:t xml:space="preserve"> </w:t>
      </w:r>
      <w:r w:rsidR="006B432E">
        <w:rPr>
          <w:sz w:val="22"/>
          <w:szCs w:val="22"/>
        </w:rPr>
        <w:t>№</w:t>
      </w:r>
      <w:r w:rsidR="007736E0">
        <w:rPr>
          <w:sz w:val="22"/>
          <w:szCs w:val="22"/>
        </w:rPr>
        <w:t xml:space="preserve"> </w:t>
      </w:r>
      <w:r w:rsidR="00D834B4" w:rsidRPr="00D834B4">
        <w:rPr>
          <w:sz w:val="22"/>
          <w:szCs w:val="22"/>
        </w:rPr>
        <w:t xml:space="preserve">{{ </w:t>
      </w:r>
      <w:r w:rsidR="00D834B4">
        <w:rPr>
          <w:sz w:val="22"/>
          <w:szCs w:val="22"/>
          <w:lang w:val="en-US"/>
        </w:rPr>
        <w:t>number</w:t>
      </w:r>
      <w:r w:rsidR="00D834B4" w:rsidRPr="00D834B4">
        <w:rPr>
          <w:sz w:val="22"/>
          <w:szCs w:val="22"/>
        </w:rPr>
        <w:t xml:space="preserve"> }}</w:t>
      </w:r>
      <w:r w:rsidR="00326272">
        <w:rPr>
          <w:sz w:val="22"/>
          <w:szCs w:val="22"/>
        </w:rPr>
        <w:t xml:space="preserve"> </w:t>
      </w:r>
      <w:r w:rsidR="00326272" w:rsidRPr="00326272">
        <w:rPr>
          <w:sz w:val="22"/>
          <w:szCs w:val="22"/>
        </w:rPr>
        <w:t>на техническое обслуживание, аварийно-диспетчерское обслуживание внутридомового (внутриквартирного) газового оборудования</w:t>
      </w:r>
      <w:r w:rsidR="007736E0">
        <w:rPr>
          <w:sz w:val="22"/>
          <w:szCs w:val="22"/>
        </w:rPr>
        <w:t xml:space="preserve"> от </w:t>
      </w:r>
      <w:r w:rsidR="00D834B4" w:rsidRPr="00D834B4">
        <w:rPr>
          <w:sz w:val="22"/>
          <w:szCs w:val="22"/>
        </w:rPr>
        <w:t xml:space="preserve">{{ </w:t>
      </w:r>
      <w:r w:rsidR="00D834B4">
        <w:rPr>
          <w:sz w:val="22"/>
          <w:szCs w:val="22"/>
          <w:lang w:val="en-US"/>
        </w:rPr>
        <w:t>date</w:t>
      </w:r>
      <w:r w:rsidR="00D834B4" w:rsidRPr="00D834B4">
        <w:rPr>
          <w:sz w:val="22"/>
          <w:szCs w:val="22"/>
        </w:rPr>
        <w:t xml:space="preserve"> }}</w:t>
      </w:r>
      <w:r w:rsidR="00326272">
        <w:rPr>
          <w:sz w:val="22"/>
          <w:szCs w:val="22"/>
        </w:rPr>
        <w:t xml:space="preserve"> г. </w:t>
      </w:r>
      <w:r w:rsidR="00EE0792" w:rsidRPr="00833812">
        <w:rPr>
          <w:sz w:val="22"/>
          <w:szCs w:val="22"/>
        </w:rPr>
        <w:t>(далее по тексту «</w:t>
      </w:r>
      <w:r w:rsidR="00BD096B">
        <w:rPr>
          <w:sz w:val="22"/>
          <w:szCs w:val="22"/>
        </w:rPr>
        <w:t>Д</w:t>
      </w:r>
      <w:r w:rsidR="00EE0792" w:rsidRPr="00833812">
        <w:rPr>
          <w:sz w:val="22"/>
          <w:szCs w:val="22"/>
        </w:rPr>
        <w:t>оговор») о нижес</w:t>
      </w:r>
      <w:r w:rsidR="00EE0792" w:rsidRPr="00700724">
        <w:rPr>
          <w:sz w:val="22"/>
          <w:szCs w:val="22"/>
        </w:rPr>
        <w:t>ле</w:t>
      </w:r>
      <w:r w:rsidR="00EE0792" w:rsidRPr="00833812">
        <w:rPr>
          <w:sz w:val="22"/>
          <w:szCs w:val="22"/>
        </w:rPr>
        <w:t xml:space="preserve">дующем: </w:t>
      </w:r>
    </w:p>
    <w:p w:rsidR="006E1EB5" w:rsidRDefault="006E1EB5" w:rsidP="00326272">
      <w:pPr>
        <w:jc w:val="both"/>
        <w:rPr>
          <w:sz w:val="22"/>
          <w:szCs w:val="22"/>
        </w:rPr>
      </w:pPr>
    </w:p>
    <w:p w:rsidR="008A63B7" w:rsidRDefault="00326272" w:rsidP="00326272">
      <w:pPr>
        <w:ind w:firstLine="3"/>
        <w:jc w:val="both"/>
        <w:rPr>
          <w:b/>
          <w:sz w:val="28"/>
          <w:szCs w:val="28"/>
        </w:rPr>
      </w:pPr>
      <w:r>
        <w:rPr>
          <w:sz w:val="22"/>
          <w:szCs w:val="22"/>
        </w:rPr>
        <w:t>1) Пункт 3.1. Договора изложить в следующей редакции:</w:t>
      </w:r>
    </w:p>
    <w:p w:rsidR="00E55603" w:rsidRDefault="00326272" w:rsidP="00E55603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8A6FFA">
        <w:rPr>
          <w:sz w:val="22"/>
          <w:szCs w:val="22"/>
        </w:rPr>
        <w:t>3.1</w:t>
      </w:r>
      <w:r w:rsidR="00E55603">
        <w:rPr>
          <w:sz w:val="22"/>
          <w:szCs w:val="22"/>
        </w:rPr>
        <w:t>.</w:t>
      </w:r>
      <w:r w:rsidR="00E55603" w:rsidRPr="00A95238">
        <w:rPr>
          <w:sz w:val="20"/>
          <w:szCs w:val="20"/>
        </w:rPr>
        <w:t xml:space="preserve"> </w:t>
      </w:r>
      <w:r w:rsidR="00E55603" w:rsidRPr="00DE31EC">
        <w:rPr>
          <w:sz w:val="22"/>
          <w:szCs w:val="22"/>
        </w:rPr>
        <w:t>Стоимость услуг, оказываемых Исполнителем, определяется объёмом работ, выполняемых в соответствии с условиями договора и п. 3.2. согласно действующему в ООО «</w:t>
      </w:r>
      <w:proofErr w:type="spellStart"/>
      <w:r w:rsidR="00E55603" w:rsidRPr="00DE31EC">
        <w:rPr>
          <w:sz w:val="22"/>
          <w:szCs w:val="22"/>
        </w:rPr>
        <w:t>Арзамасгоргаз</w:t>
      </w:r>
      <w:proofErr w:type="spellEnd"/>
      <w:r w:rsidR="00E55603" w:rsidRPr="00DE31EC">
        <w:rPr>
          <w:sz w:val="22"/>
          <w:szCs w:val="22"/>
        </w:rPr>
        <w:t xml:space="preserve">» прейскуранту. Исполнитель вправе в одностороннем порядке изменить стоимость услуг по настоящему договору письменно уведомив об этом Заказчика за 10 дней до предполагаемой даты изменения. </w:t>
      </w:r>
      <w:r>
        <w:rPr>
          <w:sz w:val="22"/>
          <w:szCs w:val="22"/>
        </w:rPr>
        <w:t xml:space="preserve">Допускается также изменение стоимости услуг по настоящему договору путем подписания сторонами дополнительного соглашения к договору. В случае подписания сторонами дополнительного соглашения к договору, условия договора, изменённые дополнительным соглашением, становятся обязательными для сторон договора с момента подписания дополнительного соглашения. </w:t>
      </w:r>
      <w:r w:rsidR="00E55603" w:rsidRPr="00DE31EC">
        <w:rPr>
          <w:sz w:val="22"/>
          <w:szCs w:val="22"/>
        </w:rPr>
        <w:t>Фактически оказанные услуги оплачиваются Заказчиком по отдельно выставленным счетам или по бланкам строгой отчётности формы БО-1 при выполнении работ.</w:t>
      </w:r>
      <w:r>
        <w:rPr>
          <w:sz w:val="22"/>
          <w:szCs w:val="22"/>
        </w:rPr>
        <w:t>».</w:t>
      </w:r>
    </w:p>
    <w:p w:rsidR="00326272" w:rsidRPr="00326272" w:rsidRDefault="00326272" w:rsidP="00692D39">
      <w:pPr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2) Пункт </w:t>
      </w:r>
      <w:r w:rsidR="00D84C67">
        <w:rPr>
          <w:sz w:val="22"/>
          <w:szCs w:val="22"/>
        </w:rPr>
        <w:t>3.2.</w:t>
      </w:r>
      <w:r>
        <w:rPr>
          <w:sz w:val="22"/>
          <w:szCs w:val="22"/>
        </w:rPr>
        <w:t xml:space="preserve"> Договора изложить в следующей редакции: </w:t>
      </w:r>
    </w:p>
    <w:p w:rsidR="00670BB7" w:rsidRDefault="00326272" w:rsidP="00692D39">
      <w:pPr>
        <w:jc w:val="both"/>
        <w:rPr>
          <w:sz w:val="22"/>
          <w:szCs w:val="22"/>
        </w:rPr>
      </w:pPr>
      <w:r>
        <w:rPr>
          <w:sz w:val="22"/>
          <w:szCs w:val="22"/>
        </w:rPr>
        <w:t>«</w:t>
      </w:r>
      <w:r w:rsidR="00D84C67">
        <w:rPr>
          <w:sz w:val="22"/>
          <w:szCs w:val="22"/>
        </w:rPr>
        <w:t>Исполнитель проводит:</w:t>
      </w:r>
      <w:r w:rsidR="00341C1A">
        <w:rPr>
          <w:sz w:val="22"/>
          <w:szCs w:val="22"/>
        </w:rPr>
        <w:t xml:space="preserve"> </w:t>
      </w:r>
    </w:p>
    <w:p w:rsidR="00C33126" w:rsidRPr="00C33126" w:rsidRDefault="00C33126" w:rsidP="00C33126">
      <w:pPr>
        <w:ind w:right="284"/>
        <w:jc w:val="both"/>
        <w:rPr>
          <w:b/>
        </w:rPr>
      </w:pPr>
      <w:r w:rsidRPr="00666F71">
        <w:rPr>
          <w:b/>
        </w:rPr>
        <w:t>Техническое обслуживание внутридомового газового оборудования</w:t>
      </w:r>
      <w:r>
        <w:rPr>
          <w:b/>
        </w:rPr>
        <w:t>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74"/>
        <w:gridCol w:w="1803"/>
        <w:gridCol w:w="993"/>
        <w:gridCol w:w="1701"/>
        <w:gridCol w:w="1842"/>
        <w:gridCol w:w="1701"/>
        <w:gridCol w:w="142"/>
      </w:tblGrid>
      <w:tr w:rsidR="00C33126" w:rsidRPr="00666F71" w:rsidTr="0067615F">
        <w:trPr>
          <w:gridAfter w:val="1"/>
          <w:wAfter w:w="142" w:type="dxa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Наименование оборудования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Тип оборудования</w:t>
            </w: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Кол-во</w:t>
            </w:r>
          </w:p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 xml:space="preserve">Периодичность </w:t>
            </w:r>
            <w:proofErr w:type="spellStart"/>
            <w:r w:rsidRPr="00666F71">
              <w:rPr>
                <w:b/>
                <w:sz w:val="22"/>
                <w:szCs w:val="22"/>
              </w:rPr>
              <w:t>тех.обслуж</w:t>
            </w:r>
            <w:proofErr w:type="spellEnd"/>
            <w:r w:rsidRPr="00666F71">
              <w:rPr>
                <w:b/>
                <w:sz w:val="22"/>
                <w:szCs w:val="22"/>
              </w:rPr>
              <w:t>.</w:t>
            </w:r>
          </w:p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 xml:space="preserve">Стоимость </w:t>
            </w:r>
            <w:proofErr w:type="spellStart"/>
            <w:r w:rsidRPr="00666F71">
              <w:rPr>
                <w:b/>
                <w:sz w:val="22"/>
                <w:szCs w:val="22"/>
              </w:rPr>
              <w:t>обслуж.ед.по</w:t>
            </w:r>
            <w:proofErr w:type="spellEnd"/>
            <w:r w:rsidRPr="00666F7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666F71">
              <w:rPr>
                <w:b/>
                <w:sz w:val="22"/>
                <w:szCs w:val="22"/>
              </w:rPr>
              <w:t>прейскур.в</w:t>
            </w:r>
            <w:proofErr w:type="spellEnd"/>
            <w:r w:rsidRPr="00666F71">
              <w:rPr>
                <w:b/>
                <w:sz w:val="22"/>
                <w:szCs w:val="22"/>
              </w:rPr>
              <w:t xml:space="preserve"> руб.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Сумма оплаты в руб.</w:t>
            </w:r>
          </w:p>
        </w:tc>
      </w:tr>
      <w:tr w:rsidR="00C33126" w:rsidRPr="00666F71" w:rsidTr="0067615F">
        <w:trPr>
          <w:gridAfter w:val="1"/>
          <w:wAfter w:w="142" w:type="dxa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b/>
                <w:sz w:val="22"/>
                <w:szCs w:val="22"/>
              </w:rPr>
            </w:pPr>
            <w:r w:rsidRPr="00666F71">
              <w:rPr>
                <w:b/>
                <w:sz w:val="22"/>
                <w:szCs w:val="22"/>
              </w:rPr>
              <w:t>Техническое обслуживание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  <w:trHeight w:val="1108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Плита бытовая газовая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ПГ-4</w:t>
            </w: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 xml:space="preserve">1 </w:t>
            </w:r>
            <w:r w:rsidRPr="00666F71">
              <w:rPr>
                <w:sz w:val="22"/>
                <w:szCs w:val="22"/>
              </w:rPr>
              <w:t>раз в</w:t>
            </w:r>
            <w:r w:rsidRPr="00666F71">
              <w:rPr>
                <w:sz w:val="22"/>
                <w:szCs w:val="22"/>
                <w:lang w:val="en-US"/>
              </w:rPr>
              <w:t xml:space="preserve"> </w:t>
            </w:r>
            <w:r w:rsidRPr="00666F71">
              <w:rPr>
                <w:sz w:val="22"/>
                <w:szCs w:val="22"/>
              </w:rPr>
              <w:t xml:space="preserve"> год</w:t>
            </w: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</w:t>
            </w:r>
            <w:r w:rsidRPr="00666F71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  <w:trHeight w:val="1264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Счетчик бытовой газовый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>G</w:t>
            </w:r>
            <w:r w:rsidRPr="00666F71">
              <w:rPr>
                <w:sz w:val="22"/>
                <w:szCs w:val="22"/>
              </w:rPr>
              <w:t>-4</w:t>
            </w:r>
          </w:p>
        </w:tc>
        <w:tc>
          <w:tcPr>
            <w:tcW w:w="993" w:type="dxa"/>
            <w:shd w:val="clear" w:color="auto" w:fill="auto"/>
          </w:tcPr>
          <w:p w:rsidR="00C33126" w:rsidRPr="00666F71" w:rsidRDefault="0071626A" w:rsidP="00C33126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  год</w:t>
            </w:r>
          </w:p>
        </w:tc>
        <w:tc>
          <w:tcPr>
            <w:tcW w:w="1842" w:type="dxa"/>
            <w:shd w:val="clear" w:color="auto" w:fill="auto"/>
          </w:tcPr>
          <w:p w:rsidR="00C33126" w:rsidRPr="0066478B" w:rsidRDefault="0066478B" w:rsidP="00C33126">
            <w:pPr>
              <w:ind w:right="284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FB4539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  <w:trHeight w:val="984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Отопительный прибор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(котел)</w:t>
            </w:r>
          </w:p>
        </w:tc>
        <w:tc>
          <w:tcPr>
            <w:tcW w:w="1803" w:type="dxa"/>
            <w:shd w:val="clear" w:color="auto" w:fill="auto"/>
          </w:tcPr>
          <w:p w:rsidR="00C33126" w:rsidRDefault="00C33126" w:rsidP="00C33126">
            <w:pPr>
              <w:ind w:right="284"/>
              <w:rPr>
                <w:color w:val="000000"/>
                <w:sz w:val="18"/>
                <w:szCs w:val="18"/>
              </w:rPr>
            </w:pPr>
            <w:r w:rsidRPr="00114141">
              <w:rPr>
                <w:color w:val="000000"/>
                <w:sz w:val="18"/>
                <w:szCs w:val="18"/>
              </w:rPr>
              <w:t>Отечественный</w:t>
            </w:r>
          </w:p>
          <w:p w:rsidR="00C33126" w:rsidRDefault="00C33126" w:rsidP="00C33126">
            <w:pPr>
              <w:ind w:right="284"/>
              <w:rPr>
                <w:color w:val="000000"/>
                <w:sz w:val="18"/>
                <w:szCs w:val="18"/>
              </w:rPr>
            </w:pPr>
          </w:p>
          <w:p w:rsidR="00C33126" w:rsidRDefault="00C33126" w:rsidP="00C33126">
            <w:pPr>
              <w:ind w:righ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Импортный (настенный)</w:t>
            </w:r>
          </w:p>
          <w:p w:rsidR="00C33126" w:rsidRPr="009C2EF7" w:rsidRDefault="00C33126" w:rsidP="00C33126">
            <w:pPr>
              <w:ind w:right="284"/>
              <w:jc w:val="both"/>
              <w:rPr>
                <w:sz w:val="16"/>
                <w:szCs w:val="16"/>
              </w:rPr>
            </w:pPr>
            <w:r>
              <w:rPr>
                <w:color w:val="000000"/>
                <w:sz w:val="18"/>
                <w:szCs w:val="18"/>
              </w:rPr>
              <w:t>Импортный (напольный)</w:t>
            </w:r>
          </w:p>
        </w:tc>
        <w:tc>
          <w:tcPr>
            <w:tcW w:w="993" w:type="dxa"/>
            <w:shd w:val="clear" w:color="auto" w:fill="auto"/>
          </w:tcPr>
          <w:p w:rsidR="0036463A" w:rsidRDefault="00A3597E" w:rsidP="00C33126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  <w:p w:rsidR="00BC5992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  <w:p w:rsidR="0023283B" w:rsidRDefault="0023283B" w:rsidP="00C33126">
            <w:pPr>
              <w:ind w:right="284"/>
              <w:jc w:val="center"/>
              <w:rPr>
                <w:sz w:val="22"/>
                <w:szCs w:val="22"/>
              </w:rPr>
            </w:pPr>
          </w:p>
          <w:p w:rsidR="00BC5992" w:rsidRPr="00666F71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1 раз в  год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</w:tcPr>
          <w:p w:rsidR="00C33126" w:rsidRPr="0066478B" w:rsidRDefault="0066478B" w:rsidP="00C33126">
            <w:pPr>
              <w:ind w:right="284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400</w:t>
            </w:r>
          </w:p>
          <w:p w:rsidR="00C33126" w:rsidRDefault="00C33126" w:rsidP="00C33126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  <w:p w:rsidR="00C33126" w:rsidRDefault="00C33126" w:rsidP="00C33126">
            <w:pPr>
              <w:ind w:right="28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01" w:type="dxa"/>
            <w:shd w:val="clear" w:color="auto" w:fill="auto"/>
          </w:tcPr>
          <w:p w:rsidR="00BC5992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  <w:p w:rsidR="00BC5992" w:rsidRPr="00666F71" w:rsidRDefault="00BC5992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Водонагреватель проточный (колонка)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4779F3">
            <w:pPr>
              <w:ind w:right="284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год</w:t>
            </w:r>
          </w:p>
        </w:tc>
        <w:tc>
          <w:tcPr>
            <w:tcW w:w="1842" w:type="dxa"/>
            <w:shd w:val="clear" w:color="auto" w:fill="auto"/>
          </w:tcPr>
          <w:p w:rsidR="00C33126" w:rsidRPr="00666F71" w:rsidRDefault="00C33126" w:rsidP="00C33126">
            <w:pPr>
              <w:tabs>
                <w:tab w:val="left" w:pos="795"/>
              </w:tabs>
              <w:ind w:right="28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666F71">
              <w:rPr>
                <w:sz w:val="22"/>
                <w:szCs w:val="22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center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gridAfter w:val="1"/>
          <w:wAfter w:w="142" w:type="dxa"/>
          <w:trHeight w:val="1483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Смазка крана, установленного перед бытовым газоиспользующим прибором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  <w:lang w:val="en-US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 год</w:t>
            </w:r>
          </w:p>
        </w:tc>
        <w:tc>
          <w:tcPr>
            <w:tcW w:w="1842" w:type="dxa"/>
            <w:shd w:val="clear" w:color="auto" w:fill="auto"/>
          </w:tcPr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Входит в стоимость обслуживания</w:t>
            </w:r>
          </w:p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внутридомового газового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  <w:r w:rsidRPr="004A4E31">
              <w:rPr>
                <w:sz w:val="18"/>
                <w:szCs w:val="18"/>
              </w:rPr>
              <w:t>оборудования</w:t>
            </w:r>
            <w:r w:rsidRPr="00666F71">
              <w:rPr>
                <w:sz w:val="22"/>
                <w:szCs w:val="22"/>
              </w:rPr>
              <w:t xml:space="preserve">                    </w:t>
            </w: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</w:tr>
      <w:tr w:rsidR="00C33126" w:rsidRPr="00666F71" w:rsidTr="0067615F">
        <w:trPr>
          <w:trHeight w:val="1577"/>
        </w:trPr>
        <w:tc>
          <w:tcPr>
            <w:tcW w:w="2274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lastRenderedPageBreak/>
              <w:t xml:space="preserve">Проверка фланцевых, резьбовых соединений, сварных стыков на внутридомовом газопроводе 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Вводный газопровод</w:t>
            </w:r>
          </w:p>
        </w:tc>
        <w:tc>
          <w:tcPr>
            <w:tcW w:w="180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 xml:space="preserve">  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Соединение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2C4563">
              <w:rPr>
                <w:sz w:val="22"/>
                <w:szCs w:val="22"/>
              </w:rPr>
              <w:t xml:space="preserve">1 </w:t>
            </w:r>
            <w:r w:rsidRPr="00666F71">
              <w:rPr>
                <w:sz w:val="22"/>
                <w:szCs w:val="22"/>
              </w:rPr>
              <w:t>раз в  год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  <w:r w:rsidRPr="00666F71">
              <w:rPr>
                <w:sz w:val="22"/>
                <w:szCs w:val="22"/>
              </w:rPr>
              <w:t>1 раз в год</w:t>
            </w:r>
          </w:p>
        </w:tc>
        <w:tc>
          <w:tcPr>
            <w:tcW w:w="1842" w:type="dxa"/>
            <w:shd w:val="clear" w:color="auto" w:fill="auto"/>
          </w:tcPr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Входит в стоимость обслуживания</w:t>
            </w:r>
          </w:p>
          <w:p w:rsidR="00C33126" w:rsidRPr="004A4E31" w:rsidRDefault="00C33126" w:rsidP="00C33126">
            <w:pPr>
              <w:ind w:right="284"/>
              <w:jc w:val="both"/>
              <w:rPr>
                <w:sz w:val="18"/>
                <w:szCs w:val="18"/>
              </w:rPr>
            </w:pPr>
            <w:r w:rsidRPr="004A4E31">
              <w:rPr>
                <w:sz w:val="18"/>
                <w:szCs w:val="18"/>
              </w:rPr>
              <w:t>внутридомового газового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  <w:r w:rsidRPr="004A4E31">
              <w:rPr>
                <w:sz w:val="18"/>
                <w:szCs w:val="18"/>
              </w:rPr>
              <w:t>оборудования</w:t>
            </w:r>
            <w:r w:rsidRPr="00666F71">
              <w:rPr>
                <w:sz w:val="22"/>
                <w:szCs w:val="22"/>
              </w:rPr>
              <w:t xml:space="preserve">             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</w:rPr>
            </w:pPr>
          </w:p>
          <w:p w:rsidR="00C33126" w:rsidRPr="00666F71" w:rsidRDefault="00C33126" w:rsidP="00C33126">
            <w:pPr>
              <w:ind w:right="284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C33126" w:rsidRPr="00FF71DD" w:rsidTr="0067615F">
        <w:trPr>
          <w:trHeight w:val="723"/>
        </w:trPr>
        <w:tc>
          <w:tcPr>
            <w:tcW w:w="8613" w:type="dxa"/>
            <w:gridSpan w:val="5"/>
            <w:shd w:val="clear" w:color="auto" w:fill="auto"/>
          </w:tcPr>
          <w:p w:rsidR="00C33126" w:rsidRPr="00666F71" w:rsidRDefault="00C33126" w:rsidP="00C33126">
            <w:pPr>
              <w:ind w:right="284"/>
              <w:jc w:val="both"/>
              <w:rPr>
                <w:sz w:val="20"/>
                <w:szCs w:val="20"/>
              </w:rPr>
            </w:pPr>
            <w:r w:rsidRPr="00666F71">
              <w:rPr>
                <w:sz w:val="20"/>
                <w:szCs w:val="20"/>
              </w:rPr>
              <w:t>Итого со скидкой</w:t>
            </w:r>
          </w:p>
          <w:p w:rsidR="00C33126" w:rsidRPr="00666F71" w:rsidRDefault="00C33126" w:rsidP="00C33126">
            <w:pPr>
              <w:ind w:right="284"/>
              <w:jc w:val="both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C33126" w:rsidRPr="00D834B4" w:rsidRDefault="00D834B4" w:rsidP="0023283B">
            <w:pPr>
              <w:ind w:right="284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{{ sum }}</w:t>
            </w:r>
          </w:p>
        </w:tc>
      </w:tr>
    </w:tbl>
    <w:p w:rsidR="00C33126" w:rsidRDefault="00C33126" w:rsidP="00692D39">
      <w:pPr>
        <w:jc w:val="both"/>
        <w:rPr>
          <w:sz w:val="22"/>
          <w:szCs w:val="22"/>
        </w:rPr>
      </w:pPr>
    </w:p>
    <w:p w:rsidR="00585929" w:rsidRDefault="00625184" w:rsidP="00326272">
      <w:pPr>
        <w:jc w:val="both"/>
        <w:rPr>
          <w:bCs/>
          <w:sz w:val="22"/>
          <w:szCs w:val="22"/>
        </w:rPr>
      </w:pPr>
      <w:r w:rsidRPr="00625184">
        <w:rPr>
          <w:bCs/>
          <w:sz w:val="22"/>
          <w:szCs w:val="22"/>
        </w:rPr>
        <w:t>3) Настоящее дополнительное соглашение вступает в силу и становится обязательным для сторон Договора с момента его подписания.</w:t>
      </w:r>
    </w:p>
    <w:p w:rsidR="00625184" w:rsidRP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4) Работы (услуги), оказываемые Исполнителем Заказчику в день подписания настоящего Дополнительного соглашения либо после его подписания оплачиваются Заказчиком по ценам, определённым настоящим Дополнительным соглашением.</w:t>
      </w:r>
    </w:p>
    <w:p w:rsid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5</w:t>
      </w:r>
      <w:r w:rsidRPr="00625184">
        <w:rPr>
          <w:bCs/>
          <w:sz w:val="22"/>
          <w:szCs w:val="22"/>
        </w:rPr>
        <w:t>) Все иные условия Договора, не изменённые настоящим Дополнительным соглашением, остаются в неизменном виде.</w:t>
      </w:r>
    </w:p>
    <w:p w:rsidR="00625184" w:rsidRPr="00625184" w:rsidRDefault="00625184" w:rsidP="00326272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6) Настоящее Дополнительное соглашение составлено и подписано сторонами в двух идентичных экземплярах, имеющих одинаковую юридическую силу, по одному экземпляру для каждой из сторон.</w:t>
      </w:r>
    </w:p>
    <w:p w:rsidR="00585929" w:rsidRDefault="00585929" w:rsidP="00CE527F">
      <w:pPr>
        <w:rPr>
          <w:sz w:val="22"/>
          <w:szCs w:val="22"/>
        </w:rPr>
      </w:pPr>
    </w:p>
    <w:tbl>
      <w:tblPr>
        <w:tblW w:w="10461" w:type="dxa"/>
        <w:tblInd w:w="113" w:type="dxa"/>
        <w:tblLook w:val="0000" w:firstRow="0" w:lastRow="0" w:firstColumn="0" w:lastColumn="0" w:noHBand="0" w:noVBand="0"/>
      </w:tblPr>
      <w:tblGrid>
        <w:gridCol w:w="5098"/>
        <w:gridCol w:w="5363"/>
      </w:tblGrid>
      <w:tr w:rsidR="00625184" w:rsidTr="00736A37">
        <w:trPr>
          <w:trHeight w:val="855"/>
        </w:trPr>
        <w:tc>
          <w:tcPr>
            <w:tcW w:w="5098" w:type="dxa"/>
          </w:tcPr>
          <w:p w:rsidR="00625184" w:rsidRPr="00893A8B" w:rsidRDefault="00625184" w:rsidP="00CE527F">
            <w:pPr>
              <w:rPr>
                <w:bCs/>
                <w:sz w:val="22"/>
                <w:szCs w:val="22"/>
              </w:rPr>
            </w:pPr>
            <w:r w:rsidRPr="00893A8B">
              <w:rPr>
                <w:bCs/>
                <w:sz w:val="22"/>
                <w:szCs w:val="22"/>
              </w:rPr>
              <w:t>Исполнитель:</w:t>
            </w:r>
          </w:p>
          <w:p w:rsidR="00625184" w:rsidRPr="00893A8B" w:rsidRDefault="00625184" w:rsidP="00CE527F">
            <w:pPr>
              <w:rPr>
                <w:sz w:val="22"/>
                <w:szCs w:val="22"/>
              </w:rPr>
            </w:pPr>
            <w:r w:rsidRPr="00893A8B">
              <w:rPr>
                <w:sz w:val="22"/>
                <w:szCs w:val="22"/>
              </w:rPr>
              <w:t>Генеральный директор</w:t>
            </w:r>
          </w:p>
          <w:p w:rsidR="00625184" w:rsidRPr="00893A8B" w:rsidRDefault="00625184" w:rsidP="00CE527F">
            <w:pPr>
              <w:rPr>
                <w:sz w:val="22"/>
                <w:szCs w:val="22"/>
              </w:rPr>
            </w:pPr>
            <w:r w:rsidRPr="00893A8B">
              <w:rPr>
                <w:sz w:val="22"/>
                <w:szCs w:val="22"/>
              </w:rPr>
              <w:t>ООО «</w:t>
            </w:r>
            <w:proofErr w:type="spellStart"/>
            <w:r w:rsidRPr="00893A8B">
              <w:rPr>
                <w:sz w:val="22"/>
                <w:szCs w:val="22"/>
              </w:rPr>
              <w:t>Арзамасгоргаз</w:t>
            </w:r>
            <w:proofErr w:type="spellEnd"/>
            <w:r w:rsidRPr="00893A8B">
              <w:rPr>
                <w:sz w:val="22"/>
                <w:szCs w:val="22"/>
              </w:rPr>
              <w:t>»</w:t>
            </w:r>
          </w:p>
          <w:p w:rsidR="00625184" w:rsidRPr="00893A8B" w:rsidRDefault="00625184" w:rsidP="00CE527F">
            <w:pPr>
              <w:rPr>
                <w:sz w:val="22"/>
                <w:szCs w:val="22"/>
              </w:rPr>
            </w:pPr>
            <w:r w:rsidRPr="00893A8B">
              <w:rPr>
                <w:sz w:val="22"/>
                <w:szCs w:val="22"/>
              </w:rPr>
              <w:t>_________________/Степашкин И.О./</w:t>
            </w:r>
          </w:p>
        </w:tc>
        <w:tc>
          <w:tcPr>
            <w:tcW w:w="5363" w:type="dxa"/>
          </w:tcPr>
          <w:p w:rsidR="00625184" w:rsidRPr="00625184" w:rsidRDefault="00625184" w:rsidP="00BD096B">
            <w:pPr>
              <w:ind w:left="1452"/>
              <w:rPr>
                <w:b/>
                <w:bCs/>
                <w:sz w:val="22"/>
                <w:szCs w:val="22"/>
              </w:rPr>
            </w:pPr>
            <w:r w:rsidRPr="00625184">
              <w:rPr>
                <w:b/>
                <w:bCs/>
                <w:sz w:val="22"/>
                <w:szCs w:val="22"/>
              </w:rPr>
              <w:t>Заказчик:</w:t>
            </w: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625184" w:rsidP="00BD096B">
            <w:pPr>
              <w:ind w:left="1452"/>
              <w:rPr>
                <w:sz w:val="22"/>
                <w:szCs w:val="22"/>
              </w:rPr>
            </w:pPr>
          </w:p>
          <w:p w:rsidR="00625184" w:rsidRDefault="007736E0" w:rsidP="00D834B4">
            <w:pPr>
              <w:ind w:left="145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</w:t>
            </w:r>
            <w:proofErr w:type="gramStart"/>
            <w:r>
              <w:rPr>
                <w:sz w:val="22"/>
                <w:szCs w:val="22"/>
              </w:rPr>
              <w:t>/</w:t>
            </w:r>
            <w:r w:rsidR="00D834B4">
              <w:rPr>
                <w:sz w:val="22"/>
                <w:szCs w:val="22"/>
                <w:lang w:val="en-US"/>
              </w:rPr>
              <w:t>{</w:t>
            </w:r>
            <w:proofErr w:type="gramEnd"/>
            <w:r w:rsidR="00D834B4">
              <w:rPr>
                <w:sz w:val="22"/>
                <w:szCs w:val="22"/>
                <w:lang w:val="en-US"/>
              </w:rPr>
              <w:t>{ name }}</w:t>
            </w:r>
            <w:r w:rsidR="00625184">
              <w:rPr>
                <w:sz w:val="22"/>
                <w:szCs w:val="22"/>
              </w:rPr>
              <w:t>/</w:t>
            </w:r>
          </w:p>
        </w:tc>
      </w:tr>
    </w:tbl>
    <w:p w:rsidR="00625184" w:rsidRDefault="00625184" w:rsidP="00CE527F">
      <w:pPr>
        <w:rPr>
          <w:sz w:val="22"/>
          <w:szCs w:val="22"/>
        </w:rPr>
      </w:pPr>
    </w:p>
    <w:p w:rsidR="00BD096B" w:rsidRDefault="00625184" w:rsidP="00BD096B">
      <w:pPr>
        <w:jc w:val="both"/>
        <w:rPr>
          <w:sz w:val="22"/>
          <w:szCs w:val="22"/>
        </w:rPr>
      </w:pPr>
      <w:r w:rsidRPr="00BD096B">
        <w:rPr>
          <w:sz w:val="22"/>
          <w:szCs w:val="22"/>
        </w:rPr>
        <w:t>Экземпляр настоящего дополнительного соглашения получил</w:t>
      </w:r>
      <w:r w:rsidR="00BD096B">
        <w:rPr>
          <w:sz w:val="22"/>
          <w:szCs w:val="22"/>
        </w:rPr>
        <w:t xml:space="preserve"> (а)</w:t>
      </w:r>
      <w:r w:rsidR="007736E0">
        <w:rPr>
          <w:sz w:val="22"/>
          <w:szCs w:val="22"/>
        </w:rPr>
        <w:t xml:space="preserve"> на руки «</w:t>
      </w:r>
      <w:r w:rsidR="00D834B4" w:rsidRPr="00D834B4">
        <w:rPr>
          <w:sz w:val="22"/>
          <w:szCs w:val="22"/>
        </w:rPr>
        <w:t>__</w:t>
      </w:r>
      <w:r w:rsidR="007D42A3">
        <w:rPr>
          <w:sz w:val="22"/>
          <w:szCs w:val="22"/>
        </w:rPr>
        <w:t>»</w:t>
      </w:r>
      <w:r w:rsidR="00D834B4" w:rsidRPr="00D834B4">
        <w:rPr>
          <w:sz w:val="22"/>
          <w:szCs w:val="22"/>
        </w:rPr>
        <w:t>_______</w:t>
      </w:r>
      <w:r w:rsidR="007D42A3">
        <w:rPr>
          <w:sz w:val="22"/>
          <w:szCs w:val="22"/>
        </w:rPr>
        <w:t>2021</w:t>
      </w:r>
      <w:r w:rsidRPr="00BD096B">
        <w:rPr>
          <w:sz w:val="22"/>
          <w:szCs w:val="22"/>
        </w:rPr>
        <w:t xml:space="preserve"> г.</w:t>
      </w:r>
      <w:r w:rsidR="00BD096B">
        <w:rPr>
          <w:sz w:val="22"/>
          <w:szCs w:val="22"/>
        </w:rPr>
        <w:t>,</w:t>
      </w:r>
      <w:r w:rsidR="00BD096B" w:rsidRPr="00BD096B">
        <w:rPr>
          <w:sz w:val="22"/>
          <w:szCs w:val="22"/>
        </w:rPr>
        <w:t xml:space="preserve"> с его содержанием я ознакомлен</w:t>
      </w:r>
      <w:r w:rsidR="00BD096B">
        <w:rPr>
          <w:sz w:val="22"/>
          <w:szCs w:val="22"/>
        </w:rPr>
        <w:t xml:space="preserve"> (а)</w:t>
      </w:r>
      <w:r w:rsidR="00BD096B" w:rsidRPr="00BD096B">
        <w:rPr>
          <w:sz w:val="22"/>
          <w:szCs w:val="22"/>
        </w:rPr>
        <w:t xml:space="preserve">, оно мне разъяснено </w:t>
      </w:r>
      <w:r w:rsidR="00BD096B">
        <w:rPr>
          <w:sz w:val="22"/>
          <w:szCs w:val="22"/>
        </w:rPr>
        <w:t xml:space="preserve">при подписании настоящего дополнительного соглашения, его </w:t>
      </w:r>
      <w:r w:rsidR="00BD096B" w:rsidRPr="00BD096B">
        <w:rPr>
          <w:sz w:val="22"/>
          <w:szCs w:val="22"/>
        </w:rPr>
        <w:t xml:space="preserve">смысл мне понятен. Размер и порядок оплаты стоимости услуг по договору в связи с </w:t>
      </w:r>
      <w:r w:rsidR="00BD096B">
        <w:rPr>
          <w:sz w:val="22"/>
          <w:szCs w:val="22"/>
        </w:rPr>
        <w:t xml:space="preserve">подписанием </w:t>
      </w:r>
      <w:r w:rsidR="00BD096B" w:rsidRPr="00BD096B">
        <w:rPr>
          <w:sz w:val="22"/>
          <w:szCs w:val="22"/>
        </w:rPr>
        <w:t xml:space="preserve">мною настоящего </w:t>
      </w:r>
      <w:r w:rsidR="00BD096B">
        <w:rPr>
          <w:sz w:val="22"/>
          <w:szCs w:val="22"/>
        </w:rPr>
        <w:t>дополнительного соглашения</w:t>
      </w:r>
      <w:r w:rsidR="00BD096B" w:rsidRPr="00BD096B">
        <w:rPr>
          <w:sz w:val="22"/>
          <w:szCs w:val="22"/>
        </w:rPr>
        <w:t xml:space="preserve"> мне разъяснен и понятен.</w:t>
      </w:r>
    </w:p>
    <w:p w:rsidR="00625184" w:rsidRPr="005C0271" w:rsidRDefault="000A0C6D" w:rsidP="00EF11C0">
      <w:pPr>
        <w:ind w:left="566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97B3A">
        <w:rPr>
          <w:sz w:val="22"/>
          <w:szCs w:val="22"/>
        </w:rPr>
        <w:t xml:space="preserve">   </w:t>
      </w:r>
      <w:r w:rsidR="00A3597E">
        <w:rPr>
          <w:sz w:val="22"/>
          <w:szCs w:val="22"/>
        </w:rPr>
        <w:t xml:space="preserve"> _________</w:t>
      </w:r>
      <w:r w:rsidR="00893A8B">
        <w:rPr>
          <w:sz w:val="22"/>
          <w:szCs w:val="22"/>
        </w:rPr>
        <w:t>___</w:t>
      </w:r>
      <w:proofErr w:type="gramStart"/>
      <w:r w:rsidR="00357BE4">
        <w:rPr>
          <w:sz w:val="22"/>
          <w:szCs w:val="22"/>
        </w:rPr>
        <w:t>/</w:t>
      </w:r>
      <w:r w:rsidR="00D834B4" w:rsidRPr="00D834B4">
        <w:rPr>
          <w:sz w:val="22"/>
          <w:szCs w:val="22"/>
        </w:rPr>
        <w:t>{</w:t>
      </w:r>
      <w:proofErr w:type="gramEnd"/>
      <w:r w:rsidR="00D834B4" w:rsidRPr="00D834B4">
        <w:rPr>
          <w:sz w:val="22"/>
          <w:szCs w:val="22"/>
        </w:rPr>
        <w:t xml:space="preserve">{ </w:t>
      </w:r>
      <w:r w:rsidR="00D834B4">
        <w:rPr>
          <w:sz w:val="22"/>
          <w:szCs w:val="22"/>
          <w:lang w:val="en-US"/>
        </w:rPr>
        <w:t>name</w:t>
      </w:r>
      <w:r w:rsidR="00D834B4" w:rsidRPr="00D834B4">
        <w:rPr>
          <w:sz w:val="22"/>
          <w:szCs w:val="22"/>
        </w:rPr>
        <w:t xml:space="preserve"> }}</w:t>
      </w:r>
      <w:r w:rsidR="00D834B4">
        <w:rPr>
          <w:sz w:val="22"/>
          <w:szCs w:val="22"/>
        </w:rPr>
        <w:t xml:space="preserve"> </w:t>
      </w:r>
      <w:r w:rsidR="007736E0">
        <w:rPr>
          <w:sz w:val="22"/>
          <w:szCs w:val="22"/>
        </w:rPr>
        <w:t>/</w:t>
      </w:r>
    </w:p>
    <w:sectPr w:rsidR="00625184" w:rsidRPr="005C0271" w:rsidSect="00326272">
      <w:pgSz w:w="11906" w:h="16838"/>
      <w:pgMar w:top="567" w:right="68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E217E"/>
    <w:rsid w:val="00000170"/>
    <w:rsid w:val="00000193"/>
    <w:rsid w:val="00000558"/>
    <w:rsid w:val="0000071B"/>
    <w:rsid w:val="0000080A"/>
    <w:rsid w:val="00000979"/>
    <w:rsid w:val="00000EBA"/>
    <w:rsid w:val="00001E1E"/>
    <w:rsid w:val="00002042"/>
    <w:rsid w:val="000033E0"/>
    <w:rsid w:val="00003749"/>
    <w:rsid w:val="00003F39"/>
    <w:rsid w:val="00004931"/>
    <w:rsid w:val="0000637B"/>
    <w:rsid w:val="000065AB"/>
    <w:rsid w:val="00006850"/>
    <w:rsid w:val="00006C3C"/>
    <w:rsid w:val="00006CDA"/>
    <w:rsid w:val="0000726E"/>
    <w:rsid w:val="00007E78"/>
    <w:rsid w:val="00010101"/>
    <w:rsid w:val="0001036D"/>
    <w:rsid w:val="00010CF7"/>
    <w:rsid w:val="00011305"/>
    <w:rsid w:val="0001141D"/>
    <w:rsid w:val="0001173D"/>
    <w:rsid w:val="0001191C"/>
    <w:rsid w:val="0001231B"/>
    <w:rsid w:val="00012849"/>
    <w:rsid w:val="00013343"/>
    <w:rsid w:val="000139E2"/>
    <w:rsid w:val="00013C6D"/>
    <w:rsid w:val="0001414B"/>
    <w:rsid w:val="00014391"/>
    <w:rsid w:val="000145E3"/>
    <w:rsid w:val="0001487F"/>
    <w:rsid w:val="000149BD"/>
    <w:rsid w:val="00014C7A"/>
    <w:rsid w:val="00014C86"/>
    <w:rsid w:val="00015BF5"/>
    <w:rsid w:val="00016025"/>
    <w:rsid w:val="000168F3"/>
    <w:rsid w:val="000169D0"/>
    <w:rsid w:val="00016AAA"/>
    <w:rsid w:val="00020107"/>
    <w:rsid w:val="00020218"/>
    <w:rsid w:val="0002035D"/>
    <w:rsid w:val="000203CD"/>
    <w:rsid w:val="0002045C"/>
    <w:rsid w:val="00020758"/>
    <w:rsid w:val="00020867"/>
    <w:rsid w:val="00020C6E"/>
    <w:rsid w:val="00020DF4"/>
    <w:rsid w:val="000220CA"/>
    <w:rsid w:val="0002223A"/>
    <w:rsid w:val="0002226F"/>
    <w:rsid w:val="00022766"/>
    <w:rsid w:val="000235DB"/>
    <w:rsid w:val="000241BB"/>
    <w:rsid w:val="000243B7"/>
    <w:rsid w:val="000244B4"/>
    <w:rsid w:val="000249CA"/>
    <w:rsid w:val="00024B28"/>
    <w:rsid w:val="00024C3B"/>
    <w:rsid w:val="0002515B"/>
    <w:rsid w:val="000258BD"/>
    <w:rsid w:val="00025945"/>
    <w:rsid w:val="00026151"/>
    <w:rsid w:val="0002627C"/>
    <w:rsid w:val="00026594"/>
    <w:rsid w:val="00026658"/>
    <w:rsid w:val="0002674D"/>
    <w:rsid w:val="0002686A"/>
    <w:rsid w:val="00026904"/>
    <w:rsid w:val="00026E79"/>
    <w:rsid w:val="0002705E"/>
    <w:rsid w:val="00027257"/>
    <w:rsid w:val="000274CF"/>
    <w:rsid w:val="00027F95"/>
    <w:rsid w:val="00030153"/>
    <w:rsid w:val="000309E1"/>
    <w:rsid w:val="00030F55"/>
    <w:rsid w:val="00031B7C"/>
    <w:rsid w:val="00031C35"/>
    <w:rsid w:val="0003254C"/>
    <w:rsid w:val="000326D6"/>
    <w:rsid w:val="000329C9"/>
    <w:rsid w:val="00032BA7"/>
    <w:rsid w:val="00032F7C"/>
    <w:rsid w:val="000336D9"/>
    <w:rsid w:val="0003468A"/>
    <w:rsid w:val="00034ADA"/>
    <w:rsid w:val="00035024"/>
    <w:rsid w:val="00035259"/>
    <w:rsid w:val="0003532C"/>
    <w:rsid w:val="000353CC"/>
    <w:rsid w:val="00035CCA"/>
    <w:rsid w:val="00036334"/>
    <w:rsid w:val="00036536"/>
    <w:rsid w:val="000365E3"/>
    <w:rsid w:val="00036CEC"/>
    <w:rsid w:val="00037136"/>
    <w:rsid w:val="000371AF"/>
    <w:rsid w:val="0003735A"/>
    <w:rsid w:val="00037D38"/>
    <w:rsid w:val="00037E7E"/>
    <w:rsid w:val="000400EC"/>
    <w:rsid w:val="00040242"/>
    <w:rsid w:val="000402A9"/>
    <w:rsid w:val="00040ADD"/>
    <w:rsid w:val="00041260"/>
    <w:rsid w:val="00041CF1"/>
    <w:rsid w:val="000423BD"/>
    <w:rsid w:val="000425C4"/>
    <w:rsid w:val="000425F1"/>
    <w:rsid w:val="00042679"/>
    <w:rsid w:val="00042C01"/>
    <w:rsid w:val="00042D45"/>
    <w:rsid w:val="00042E3B"/>
    <w:rsid w:val="00043809"/>
    <w:rsid w:val="00044454"/>
    <w:rsid w:val="00044747"/>
    <w:rsid w:val="00044786"/>
    <w:rsid w:val="000450B2"/>
    <w:rsid w:val="000452EF"/>
    <w:rsid w:val="00045AC8"/>
    <w:rsid w:val="000468E2"/>
    <w:rsid w:val="00046E16"/>
    <w:rsid w:val="000478E3"/>
    <w:rsid w:val="000479D7"/>
    <w:rsid w:val="00047FA2"/>
    <w:rsid w:val="00047FBE"/>
    <w:rsid w:val="000500A7"/>
    <w:rsid w:val="000509A1"/>
    <w:rsid w:val="00050E01"/>
    <w:rsid w:val="00050F9B"/>
    <w:rsid w:val="00051475"/>
    <w:rsid w:val="00052151"/>
    <w:rsid w:val="00052364"/>
    <w:rsid w:val="000524C2"/>
    <w:rsid w:val="00052AAE"/>
    <w:rsid w:val="00053292"/>
    <w:rsid w:val="000534A6"/>
    <w:rsid w:val="00053C24"/>
    <w:rsid w:val="00054304"/>
    <w:rsid w:val="00054B04"/>
    <w:rsid w:val="00054D0C"/>
    <w:rsid w:val="0005504C"/>
    <w:rsid w:val="00055162"/>
    <w:rsid w:val="00055456"/>
    <w:rsid w:val="00055904"/>
    <w:rsid w:val="00056AF9"/>
    <w:rsid w:val="000570A4"/>
    <w:rsid w:val="00057735"/>
    <w:rsid w:val="00057827"/>
    <w:rsid w:val="000578AD"/>
    <w:rsid w:val="00060026"/>
    <w:rsid w:val="00060355"/>
    <w:rsid w:val="0006057A"/>
    <w:rsid w:val="00060D0E"/>
    <w:rsid w:val="000611E1"/>
    <w:rsid w:val="00061321"/>
    <w:rsid w:val="000614BC"/>
    <w:rsid w:val="0006177C"/>
    <w:rsid w:val="0006195B"/>
    <w:rsid w:val="00061C23"/>
    <w:rsid w:val="00061CAF"/>
    <w:rsid w:val="00062AB6"/>
    <w:rsid w:val="00062EFB"/>
    <w:rsid w:val="000639E9"/>
    <w:rsid w:val="00063AA4"/>
    <w:rsid w:val="00063B08"/>
    <w:rsid w:val="00063B3F"/>
    <w:rsid w:val="000649EB"/>
    <w:rsid w:val="00064C24"/>
    <w:rsid w:val="000653F4"/>
    <w:rsid w:val="000654BB"/>
    <w:rsid w:val="0006554D"/>
    <w:rsid w:val="00065837"/>
    <w:rsid w:val="00065E03"/>
    <w:rsid w:val="000660FF"/>
    <w:rsid w:val="0006646C"/>
    <w:rsid w:val="000670A0"/>
    <w:rsid w:val="000672E0"/>
    <w:rsid w:val="0006746E"/>
    <w:rsid w:val="000675A5"/>
    <w:rsid w:val="00070581"/>
    <w:rsid w:val="00070EE7"/>
    <w:rsid w:val="00071852"/>
    <w:rsid w:val="00071E27"/>
    <w:rsid w:val="00072320"/>
    <w:rsid w:val="0007273F"/>
    <w:rsid w:val="00073038"/>
    <w:rsid w:val="0007364A"/>
    <w:rsid w:val="000740DA"/>
    <w:rsid w:val="00074115"/>
    <w:rsid w:val="0007467F"/>
    <w:rsid w:val="0007479E"/>
    <w:rsid w:val="00074806"/>
    <w:rsid w:val="00074A03"/>
    <w:rsid w:val="00075084"/>
    <w:rsid w:val="0007531A"/>
    <w:rsid w:val="000755A2"/>
    <w:rsid w:val="000757D6"/>
    <w:rsid w:val="0007590C"/>
    <w:rsid w:val="00075C8B"/>
    <w:rsid w:val="00076063"/>
    <w:rsid w:val="00076150"/>
    <w:rsid w:val="00076648"/>
    <w:rsid w:val="0007668B"/>
    <w:rsid w:val="00077096"/>
    <w:rsid w:val="00077440"/>
    <w:rsid w:val="00077814"/>
    <w:rsid w:val="00077E1A"/>
    <w:rsid w:val="0008023C"/>
    <w:rsid w:val="00080434"/>
    <w:rsid w:val="00080564"/>
    <w:rsid w:val="00080791"/>
    <w:rsid w:val="000813E0"/>
    <w:rsid w:val="000816A8"/>
    <w:rsid w:val="00081919"/>
    <w:rsid w:val="00081B4F"/>
    <w:rsid w:val="00082130"/>
    <w:rsid w:val="00082E72"/>
    <w:rsid w:val="00083375"/>
    <w:rsid w:val="000833CB"/>
    <w:rsid w:val="000834B7"/>
    <w:rsid w:val="00083BF6"/>
    <w:rsid w:val="0008407F"/>
    <w:rsid w:val="00084459"/>
    <w:rsid w:val="000845FB"/>
    <w:rsid w:val="00084BB9"/>
    <w:rsid w:val="00084FBD"/>
    <w:rsid w:val="0008508F"/>
    <w:rsid w:val="00085314"/>
    <w:rsid w:val="000856CB"/>
    <w:rsid w:val="00085B7A"/>
    <w:rsid w:val="00085CC6"/>
    <w:rsid w:val="00086007"/>
    <w:rsid w:val="000864D4"/>
    <w:rsid w:val="000864F2"/>
    <w:rsid w:val="00086787"/>
    <w:rsid w:val="00086B32"/>
    <w:rsid w:val="00087665"/>
    <w:rsid w:val="00087AB5"/>
    <w:rsid w:val="00087DEA"/>
    <w:rsid w:val="00090BEE"/>
    <w:rsid w:val="00090FEA"/>
    <w:rsid w:val="0009130C"/>
    <w:rsid w:val="00091A56"/>
    <w:rsid w:val="00091D3B"/>
    <w:rsid w:val="00091D91"/>
    <w:rsid w:val="00092018"/>
    <w:rsid w:val="00092158"/>
    <w:rsid w:val="00092A72"/>
    <w:rsid w:val="00092DBF"/>
    <w:rsid w:val="000938AD"/>
    <w:rsid w:val="00093E4D"/>
    <w:rsid w:val="000942FB"/>
    <w:rsid w:val="00095AEC"/>
    <w:rsid w:val="0009639C"/>
    <w:rsid w:val="000967E8"/>
    <w:rsid w:val="00096DA9"/>
    <w:rsid w:val="000A0050"/>
    <w:rsid w:val="000A04FF"/>
    <w:rsid w:val="000A0591"/>
    <w:rsid w:val="000A0962"/>
    <w:rsid w:val="000A09D9"/>
    <w:rsid w:val="000A0C6D"/>
    <w:rsid w:val="000A0E50"/>
    <w:rsid w:val="000A0F02"/>
    <w:rsid w:val="000A1C78"/>
    <w:rsid w:val="000A1E75"/>
    <w:rsid w:val="000A248F"/>
    <w:rsid w:val="000A24D5"/>
    <w:rsid w:val="000A3447"/>
    <w:rsid w:val="000A3616"/>
    <w:rsid w:val="000A361D"/>
    <w:rsid w:val="000A40DD"/>
    <w:rsid w:val="000A43D4"/>
    <w:rsid w:val="000A4402"/>
    <w:rsid w:val="000A4571"/>
    <w:rsid w:val="000A4705"/>
    <w:rsid w:val="000A47DF"/>
    <w:rsid w:val="000A4B99"/>
    <w:rsid w:val="000A4DD7"/>
    <w:rsid w:val="000A51D2"/>
    <w:rsid w:val="000A575B"/>
    <w:rsid w:val="000A5974"/>
    <w:rsid w:val="000A5FB5"/>
    <w:rsid w:val="000A5FDC"/>
    <w:rsid w:val="000A672E"/>
    <w:rsid w:val="000A6B82"/>
    <w:rsid w:val="000A6E80"/>
    <w:rsid w:val="000A7476"/>
    <w:rsid w:val="000A76BE"/>
    <w:rsid w:val="000A7B9E"/>
    <w:rsid w:val="000A7CEA"/>
    <w:rsid w:val="000A7F4F"/>
    <w:rsid w:val="000B01D0"/>
    <w:rsid w:val="000B0392"/>
    <w:rsid w:val="000B07C2"/>
    <w:rsid w:val="000B092D"/>
    <w:rsid w:val="000B0AB8"/>
    <w:rsid w:val="000B0ACF"/>
    <w:rsid w:val="000B0DB3"/>
    <w:rsid w:val="000B11FD"/>
    <w:rsid w:val="000B15C6"/>
    <w:rsid w:val="000B1C85"/>
    <w:rsid w:val="000B1D92"/>
    <w:rsid w:val="000B22DE"/>
    <w:rsid w:val="000B26A8"/>
    <w:rsid w:val="000B2B80"/>
    <w:rsid w:val="000B2D40"/>
    <w:rsid w:val="000B2E75"/>
    <w:rsid w:val="000B2EE7"/>
    <w:rsid w:val="000B317C"/>
    <w:rsid w:val="000B319B"/>
    <w:rsid w:val="000B3A1E"/>
    <w:rsid w:val="000B3DBB"/>
    <w:rsid w:val="000B3E1E"/>
    <w:rsid w:val="000B4864"/>
    <w:rsid w:val="000B4E43"/>
    <w:rsid w:val="000B4F35"/>
    <w:rsid w:val="000B5292"/>
    <w:rsid w:val="000B603D"/>
    <w:rsid w:val="000B6298"/>
    <w:rsid w:val="000B63E0"/>
    <w:rsid w:val="000B6425"/>
    <w:rsid w:val="000B6698"/>
    <w:rsid w:val="000B6A7F"/>
    <w:rsid w:val="000B72D6"/>
    <w:rsid w:val="000B7DB0"/>
    <w:rsid w:val="000B7EBD"/>
    <w:rsid w:val="000C00DB"/>
    <w:rsid w:val="000C02AE"/>
    <w:rsid w:val="000C0C3D"/>
    <w:rsid w:val="000C0D40"/>
    <w:rsid w:val="000C0E25"/>
    <w:rsid w:val="000C11C7"/>
    <w:rsid w:val="000C11D3"/>
    <w:rsid w:val="000C14C0"/>
    <w:rsid w:val="000C1625"/>
    <w:rsid w:val="000C171F"/>
    <w:rsid w:val="000C2144"/>
    <w:rsid w:val="000C216D"/>
    <w:rsid w:val="000C2585"/>
    <w:rsid w:val="000C2650"/>
    <w:rsid w:val="000C2B36"/>
    <w:rsid w:val="000C31C3"/>
    <w:rsid w:val="000C34F5"/>
    <w:rsid w:val="000C39A6"/>
    <w:rsid w:val="000C43A5"/>
    <w:rsid w:val="000C4508"/>
    <w:rsid w:val="000C49CA"/>
    <w:rsid w:val="000C4EF9"/>
    <w:rsid w:val="000C5007"/>
    <w:rsid w:val="000C52D0"/>
    <w:rsid w:val="000C5390"/>
    <w:rsid w:val="000C5666"/>
    <w:rsid w:val="000C5848"/>
    <w:rsid w:val="000C5ADB"/>
    <w:rsid w:val="000C5B14"/>
    <w:rsid w:val="000C5C3F"/>
    <w:rsid w:val="000C60C0"/>
    <w:rsid w:val="000C6191"/>
    <w:rsid w:val="000C6723"/>
    <w:rsid w:val="000C6929"/>
    <w:rsid w:val="000C6BC7"/>
    <w:rsid w:val="000C7938"/>
    <w:rsid w:val="000C7BE2"/>
    <w:rsid w:val="000D0307"/>
    <w:rsid w:val="000D19D3"/>
    <w:rsid w:val="000D1C21"/>
    <w:rsid w:val="000D2340"/>
    <w:rsid w:val="000D25D1"/>
    <w:rsid w:val="000D2849"/>
    <w:rsid w:val="000D2BB7"/>
    <w:rsid w:val="000D2F3D"/>
    <w:rsid w:val="000D307A"/>
    <w:rsid w:val="000D30EB"/>
    <w:rsid w:val="000D3209"/>
    <w:rsid w:val="000D347D"/>
    <w:rsid w:val="000D39A1"/>
    <w:rsid w:val="000D3E1E"/>
    <w:rsid w:val="000D41F0"/>
    <w:rsid w:val="000D4441"/>
    <w:rsid w:val="000D4DC0"/>
    <w:rsid w:val="000D54C4"/>
    <w:rsid w:val="000D561B"/>
    <w:rsid w:val="000D5CE2"/>
    <w:rsid w:val="000D62CE"/>
    <w:rsid w:val="000D66BE"/>
    <w:rsid w:val="000D6BD5"/>
    <w:rsid w:val="000D6C37"/>
    <w:rsid w:val="000D6D0E"/>
    <w:rsid w:val="000D75B7"/>
    <w:rsid w:val="000D7902"/>
    <w:rsid w:val="000D7F8F"/>
    <w:rsid w:val="000E00D3"/>
    <w:rsid w:val="000E01EE"/>
    <w:rsid w:val="000E03EF"/>
    <w:rsid w:val="000E116C"/>
    <w:rsid w:val="000E1213"/>
    <w:rsid w:val="000E1579"/>
    <w:rsid w:val="000E1692"/>
    <w:rsid w:val="000E18D1"/>
    <w:rsid w:val="000E1AEA"/>
    <w:rsid w:val="000E1CE7"/>
    <w:rsid w:val="000E1F3D"/>
    <w:rsid w:val="000E21A6"/>
    <w:rsid w:val="000E2463"/>
    <w:rsid w:val="000E2EB5"/>
    <w:rsid w:val="000E3673"/>
    <w:rsid w:val="000E36AE"/>
    <w:rsid w:val="000E3969"/>
    <w:rsid w:val="000E3BC0"/>
    <w:rsid w:val="000E4209"/>
    <w:rsid w:val="000E43D2"/>
    <w:rsid w:val="000E4CAA"/>
    <w:rsid w:val="000E4D5F"/>
    <w:rsid w:val="000E5A90"/>
    <w:rsid w:val="000E5DF0"/>
    <w:rsid w:val="000E6C16"/>
    <w:rsid w:val="000E7483"/>
    <w:rsid w:val="000F08A9"/>
    <w:rsid w:val="000F0BE1"/>
    <w:rsid w:val="000F1569"/>
    <w:rsid w:val="000F1ADF"/>
    <w:rsid w:val="000F205B"/>
    <w:rsid w:val="000F20A0"/>
    <w:rsid w:val="000F2B39"/>
    <w:rsid w:val="000F2BCA"/>
    <w:rsid w:val="000F2C6B"/>
    <w:rsid w:val="000F3673"/>
    <w:rsid w:val="000F3CC2"/>
    <w:rsid w:val="000F40CC"/>
    <w:rsid w:val="000F40D0"/>
    <w:rsid w:val="000F4574"/>
    <w:rsid w:val="000F49AA"/>
    <w:rsid w:val="000F4A98"/>
    <w:rsid w:val="000F5001"/>
    <w:rsid w:val="000F5064"/>
    <w:rsid w:val="000F5C89"/>
    <w:rsid w:val="000F5D3E"/>
    <w:rsid w:val="000F5FE5"/>
    <w:rsid w:val="000F6244"/>
    <w:rsid w:val="000F6332"/>
    <w:rsid w:val="000F63AB"/>
    <w:rsid w:val="000F64BE"/>
    <w:rsid w:val="000F6AC9"/>
    <w:rsid w:val="000F6DA7"/>
    <w:rsid w:val="000F73A8"/>
    <w:rsid w:val="000F758E"/>
    <w:rsid w:val="000F78D3"/>
    <w:rsid w:val="000F7A91"/>
    <w:rsid w:val="000F7C90"/>
    <w:rsid w:val="00100088"/>
    <w:rsid w:val="00100835"/>
    <w:rsid w:val="00100BA6"/>
    <w:rsid w:val="001011AA"/>
    <w:rsid w:val="00101275"/>
    <w:rsid w:val="001012D8"/>
    <w:rsid w:val="00101CA0"/>
    <w:rsid w:val="00101F81"/>
    <w:rsid w:val="00102108"/>
    <w:rsid w:val="001024CD"/>
    <w:rsid w:val="0010266E"/>
    <w:rsid w:val="00102ADD"/>
    <w:rsid w:val="00103150"/>
    <w:rsid w:val="00103212"/>
    <w:rsid w:val="00103D2C"/>
    <w:rsid w:val="0010403C"/>
    <w:rsid w:val="001051DC"/>
    <w:rsid w:val="001055DF"/>
    <w:rsid w:val="00106412"/>
    <w:rsid w:val="001065DC"/>
    <w:rsid w:val="00106607"/>
    <w:rsid w:val="00106B27"/>
    <w:rsid w:val="00106B9E"/>
    <w:rsid w:val="0010729C"/>
    <w:rsid w:val="00107557"/>
    <w:rsid w:val="00107788"/>
    <w:rsid w:val="00110BA5"/>
    <w:rsid w:val="00110C68"/>
    <w:rsid w:val="0011147E"/>
    <w:rsid w:val="001116C1"/>
    <w:rsid w:val="0011177A"/>
    <w:rsid w:val="0011216D"/>
    <w:rsid w:val="00112446"/>
    <w:rsid w:val="001127B5"/>
    <w:rsid w:val="0011293C"/>
    <w:rsid w:val="00112F72"/>
    <w:rsid w:val="001130C4"/>
    <w:rsid w:val="001135A8"/>
    <w:rsid w:val="00113922"/>
    <w:rsid w:val="00113C50"/>
    <w:rsid w:val="00113D69"/>
    <w:rsid w:val="00113F3F"/>
    <w:rsid w:val="00114078"/>
    <w:rsid w:val="0011416C"/>
    <w:rsid w:val="00114646"/>
    <w:rsid w:val="001146F4"/>
    <w:rsid w:val="00114808"/>
    <w:rsid w:val="00114927"/>
    <w:rsid w:val="00115593"/>
    <w:rsid w:val="0011561C"/>
    <w:rsid w:val="00115784"/>
    <w:rsid w:val="00115C64"/>
    <w:rsid w:val="00115F4C"/>
    <w:rsid w:val="00116656"/>
    <w:rsid w:val="00116AB4"/>
    <w:rsid w:val="00116B8A"/>
    <w:rsid w:val="00116CDA"/>
    <w:rsid w:val="00116CFE"/>
    <w:rsid w:val="0011797E"/>
    <w:rsid w:val="001201FD"/>
    <w:rsid w:val="00120230"/>
    <w:rsid w:val="0012027E"/>
    <w:rsid w:val="001202CE"/>
    <w:rsid w:val="0012068B"/>
    <w:rsid w:val="00120B1C"/>
    <w:rsid w:val="00120BBA"/>
    <w:rsid w:val="00120E01"/>
    <w:rsid w:val="00120E68"/>
    <w:rsid w:val="001213C5"/>
    <w:rsid w:val="00121490"/>
    <w:rsid w:val="0012224F"/>
    <w:rsid w:val="001223A3"/>
    <w:rsid w:val="001224B8"/>
    <w:rsid w:val="00122EB1"/>
    <w:rsid w:val="001231DE"/>
    <w:rsid w:val="0012373B"/>
    <w:rsid w:val="00123773"/>
    <w:rsid w:val="00123BBA"/>
    <w:rsid w:val="0012435F"/>
    <w:rsid w:val="001247E4"/>
    <w:rsid w:val="0012491D"/>
    <w:rsid w:val="00124AD5"/>
    <w:rsid w:val="00124DCA"/>
    <w:rsid w:val="00124DD2"/>
    <w:rsid w:val="001254F8"/>
    <w:rsid w:val="00125BF7"/>
    <w:rsid w:val="00126021"/>
    <w:rsid w:val="00126298"/>
    <w:rsid w:val="00126627"/>
    <w:rsid w:val="00127787"/>
    <w:rsid w:val="00127985"/>
    <w:rsid w:val="001303B9"/>
    <w:rsid w:val="001308B4"/>
    <w:rsid w:val="00130EAE"/>
    <w:rsid w:val="00130F70"/>
    <w:rsid w:val="00130FED"/>
    <w:rsid w:val="00131B33"/>
    <w:rsid w:val="00131D72"/>
    <w:rsid w:val="0013201D"/>
    <w:rsid w:val="0013217F"/>
    <w:rsid w:val="0013297F"/>
    <w:rsid w:val="00132DCF"/>
    <w:rsid w:val="001334BA"/>
    <w:rsid w:val="00133873"/>
    <w:rsid w:val="0013392E"/>
    <w:rsid w:val="00133F41"/>
    <w:rsid w:val="001342F3"/>
    <w:rsid w:val="00134975"/>
    <w:rsid w:val="00134990"/>
    <w:rsid w:val="00134EF6"/>
    <w:rsid w:val="00134F8F"/>
    <w:rsid w:val="0013546C"/>
    <w:rsid w:val="001355AA"/>
    <w:rsid w:val="0013569C"/>
    <w:rsid w:val="00135FD8"/>
    <w:rsid w:val="00136850"/>
    <w:rsid w:val="00136FBA"/>
    <w:rsid w:val="00137238"/>
    <w:rsid w:val="001373B6"/>
    <w:rsid w:val="001373F3"/>
    <w:rsid w:val="0013768E"/>
    <w:rsid w:val="001400A1"/>
    <w:rsid w:val="00140245"/>
    <w:rsid w:val="00140C43"/>
    <w:rsid w:val="00140CC9"/>
    <w:rsid w:val="001410C3"/>
    <w:rsid w:val="001418C8"/>
    <w:rsid w:val="00142E50"/>
    <w:rsid w:val="00142FA7"/>
    <w:rsid w:val="00143365"/>
    <w:rsid w:val="00143742"/>
    <w:rsid w:val="0014394E"/>
    <w:rsid w:val="00144478"/>
    <w:rsid w:val="00144FA1"/>
    <w:rsid w:val="00145F34"/>
    <w:rsid w:val="0014605D"/>
    <w:rsid w:val="001460A3"/>
    <w:rsid w:val="0014764D"/>
    <w:rsid w:val="001500E7"/>
    <w:rsid w:val="001503E2"/>
    <w:rsid w:val="00150532"/>
    <w:rsid w:val="00150A16"/>
    <w:rsid w:val="001512D4"/>
    <w:rsid w:val="001512F0"/>
    <w:rsid w:val="00151513"/>
    <w:rsid w:val="001517DA"/>
    <w:rsid w:val="00151A19"/>
    <w:rsid w:val="00151B8E"/>
    <w:rsid w:val="00152250"/>
    <w:rsid w:val="001527D3"/>
    <w:rsid w:val="00152F27"/>
    <w:rsid w:val="001530B3"/>
    <w:rsid w:val="0015348E"/>
    <w:rsid w:val="00153D86"/>
    <w:rsid w:val="0015426E"/>
    <w:rsid w:val="001543B2"/>
    <w:rsid w:val="00154EE5"/>
    <w:rsid w:val="0015522B"/>
    <w:rsid w:val="00155B28"/>
    <w:rsid w:val="00156BD4"/>
    <w:rsid w:val="00156D8E"/>
    <w:rsid w:val="00157BA8"/>
    <w:rsid w:val="00157F12"/>
    <w:rsid w:val="0016077E"/>
    <w:rsid w:val="00161BCC"/>
    <w:rsid w:val="00161E6E"/>
    <w:rsid w:val="001623D4"/>
    <w:rsid w:val="00162426"/>
    <w:rsid w:val="00162499"/>
    <w:rsid w:val="001625E2"/>
    <w:rsid w:val="001626CA"/>
    <w:rsid w:val="00162C17"/>
    <w:rsid w:val="00162C71"/>
    <w:rsid w:val="001632D5"/>
    <w:rsid w:val="00163336"/>
    <w:rsid w:val="001636E6"/>
    <w:rsid w:val="00163868"/>
    <w:rsid w:val="001639CA"/>
    <w:rsid w:val="00163DDE"/>
    <w:rsid w:val="0016436A"/>
    <w:rsid w:val="001643A6"/>
    <w:rsid w:val="00164596"/>
    <w:rsid w:val="00164A8B"/>
    <w:rsid w:val="00165BE4"/>
    <w:rsid w:val="00165C6D"/>
    <w:rsid w:val="00165E87"/>
    <w:rsid w:val="00166385"/>
    <w:rsid w:val="00167801"/>
    <w:rsid w:val="00167872"/>
    <w:rsid w:val="00167E52"/>
    <w:rsid w:val="00167E8E"/>
    <w:rsid w:val="00170375"/>
    <w:rsid w:val="00170416"/>
    <w:rsid w:val="00170588"/>
    <w:rsid w:val="0017073F"/>
    <w:rsid w:val="00170783"/>
    <w:rsid w:val="001707D4"/>
    <w:rsid w:val="0017083A"/>
    <w:rsid w:val="00171050"/>
    <w:rsid w:val="00171293"/>
    <w:rsid w:val="00171338"/>
    <w:rsid w:val="001717C1"/>
    <w:rsid w:val="00172070"/>
    <w:rsid w:val="00173218"/>
    <w:rsid w:val="00173402"/>
    <w:rsid w:val="001735BB"/>
    <w:rsid w:val="00173859"/>
    <w:rsid w:val="00173A03"/>
    <w:rsid w:val="00173F6A"/>
    <w:rsid w:val="001746F4"/>
    <w:rsid w:val="00174751"/>
    <w:rsid w:val="00174BE0"/>
    <w:rsid w:val="00174EFE"/>
    <w:rsid w:val="001754B8"/>
    <w:rsid w:val="001758DC"/>
    <w:rsid w:val="00175A7F"/>
    <w:rsid w:val="001762D0"/>
    <w:rsid w:val="0017655B"/>
    <w:rsid w:val="00177536"/>
    <w:rsid w:val="001779D0"/>
    <w:rsid w:val="00177ABC"/>
    <w:rsid w:val="0018003F"/>
    <w:rsid w:val="001804AF"/>
    <w:rsid w:val="0018065E"/>
    <w:rsid w:val="00180E6A"/>
    <w:rsid w:val="00180FC0"/>
    <w:rsid w:val="00181911"/>
    <w:rsid w:val="001822BA"/>
    <w:rsid w:val="00182575"/>
    <w:rsid w:val="001826AC"/>
    <w:rsid w:val="00182B10"/>
    <w:rsid w:val="00182D12"/>
    <w:rsid w:val="00183051"/>
    <w:rsid w:val="00183C43"/>
    <w:rsid w:val="001847BD"/>
    <w:rsid w:val="00184DAF"/>
    <w:rsid w:val="00184E16"/>
    <w:rsid w:val="00185191"/>
    <w:rsid w:val="0018592E"/>
    <w:rsid w:val="001859AC"/>
    <w:rsid w:val="00185B71"/>
    <w:rsid w:val="00185FC3"/>
    <w:rsid w:val="001860E7"/>
    <w:rsid w:val="00186638"/>
    <w:rsid w:val="001866F4"/>
    <w:rsid w:val="001868ED"/>
    <w:rsid w:val="00186A5B"/>
    <w:rsid w:val="00186E3A"/>
    <w:rsid w:val="00186E7E"/>
    <w:rsid w:val="00186FB1"/>
    <w:rsid w:val="00187339"/>
    <w:rsid w:val="001873D5"/>
    <w:rsid w:val="00187B08"/>
    <w:rsid w:val="00187EC1"/>
    <w:rsid w:val="00187FF5"/>
    <w:rsid w:val="00190559"/>
    <w:rsid w:val="00190739"/>
    <w:rsid w:val="001907AF"/>
    <w:rsid w:val="00190CA8"/>
    <w:rsid w:val="00191935"/>
    <w:rsid w:val="00191D32"/>
    <w:rsid w:val="00192030"/>
    <w:rsid w:val="0019289F"/>
    <w:rsid w:val="0019299B"/>
    <w:rsid w:val="00192B04"/>
    <w:rsid w:val="0019337E"/>
    <w:rsid w:val="00193A62"/>
    <w:rsid w:val="00193BEF"/>
    <w:rsid w:val="00193D55"/>
    <w:rsid w:val="001940DD"/>
    <w:rsid w:val="00194B17"/>
    <w:rsid w:val="00194E94"/>
    <w:rsid w:val="0019579F"/>
    <w:rsid w:val="001957ED"/>
    <w:rsid w:val="00195864"/>
    <w:rsid w:val="00195E56"/>
    <w:rsid w:val="00196528"/>
    <w:rsid w:val="00196CB8"/>
    <w:rsid w:val="00196E6C"/>
    <w:rsid w:val="001971CE"/>
    <w:rsid w:val="00197FEE"/>
    <w:rsid w:val="001A0B6F"/>
    <w:rsid w:val="001A1583"/>
    <w:rsid w:val="001A173E"/>
    <w:rsid w:val="001A26A6"/>
    <w:rsid w:val="001A2A24"/>
    <w:rsid w:val="001A2B90"/>
    <w:rsid w:val="001A3138"/>
    <w:rsid w:val="001A4245"/>
    <w:rsid w:val="001A4411"/>
    <w:rsid w:val="001A471D"/>
    <w:rsid w:val="001A4CB0"/>
    <w:rsid w:val="001A4CF9"/>
    <w:rsid w:val="001A5A1B"/>
    <w:rsid w:val="001A6074"/>
    <w:rsid w:val="001A65D1"/>
    <w:rsid w:val="001A671A"/>
    <w:rsid w:val="001A67DF"/>
    <w:rsid w:val="001A6E7F"/>
    <w:rsid w:val="001A7358"/>
    <w:rsid w:val="001A7438"/>
    <w:rsid w:val="001A7616"/>
    <w:rsid w:val="001A7909"/>
    <w:rsid w:val="001A7FE8"/>
    <w:rsid w:val="001B00CA"/>
    <w:rsid w:val="001B06DB"/>
    <w:rsid w:val="001B0B11"/>
    <w:rsid w:val="001B19B5"/>
    <w:rsid w:val="001B1A8E"/>
    <w:rsid w:val="001B1F72"/>
    <w:rsid w:val="001B2475"/>
    <w:rsid w:val="001B250D"/>
    <w:rsid w:val="001B2602"/>
    <w:rsid w:val="001B2966"/>
    <w:rsid w:val="001B297C"/>
    <w:rsid w:val="001B2B27"/>
    <w:rsid w:val="001B2DE4"/>
    <w:rsid w:val="001B357C"/>
    <w:rsid w:val="001B38D4"/>
    <w:rsid w:val="001B3B03"/>
    <w:rsid w:val="001B416B"/>
    <w:rsid w:val="001B5056"/>
    <w:rsid w:val="001B5110"/>
    <w:rsid w:val="001B5521"/>
    <w:rsid w:val="001B57FF"/>
    <w:rsid w:val="001B7796"/>
    <w:rsid w:val="001B7A97"/>
    <w:rsid w:val="001C01AF"/>
    <w:rsid w:val="001C01D4"/>
    <w:rsid w:val="001C0637"/>
    <w:rsid w:val="001C0AD6"/>
    <w:rsid w:val="001C120E"/>
    <w:rsid w:val="001C1AFF"/>
    <w:rsid w:val="001C1BF2"/>
    <w:rsid w:val="001C2128"/>
    <w:rsid w:val="001C2148"/>
    <w:rsid w:val="001C2AD7"/>
    <w:rsid w:val="001C35BE"/>
    <w:rsid w:val="001C3A6B"/>
    <w:rsid w:val="001C4333"/>
    <w:rsid w:val="001C4872"/>
    <w:rsid w:val="001C4B34"/>
    <w:rsid w:val="001C4F41"/>
    <w:rsid w:val="001C5135"/>
    <w:rsid w:val="001C5927"/>
    <w:rsid w:val="001C5C2D"/>
    <w:rsid w:val="001C60DA"/>
    <w:rsid w:val="001C6801"/>
    <w:rsid w:val="001C69D5"/>
    <w:rsid w:val="001C69F3"/>
    <w:rsid w:val="001C6B85"/>
    <w:rsid w:val="001C702D"/>
    <w:rsid w:val="001C70B7"/>
    <w:rsid w:val="001C7173"/>
    <w:rsid w:val="001C71FC"/>
    <w:rsid w:val="001C7562"/>
    <w:rsid w:val="001C7BB3"/>
    <w:rsid w:val="001C7C8D"/>
    <w:rsid w:val="001D07FD"/>
    <w:rsid w:val="001D13F7"/>
    <w:rsid w:val="001D14CF"/>
    <w:rsid w:val="001D1EA6"/>
    <w:rsid w:val="001D21F8"/>
    <w:rsid w:val="001D291D"/>
    <w:rsid w:val="001D29BA"/>
    <w:rsid w:val="001D301F"/>
    <w:rsid w:val="001D3588"/>
    <w:rsid w:val="001D3CE0"/>
    <w:rsid w:val="001D3EB8"/>
    <w:rsid w:val="001D434E"/>
    <w:rsid w:val="001D4817"/>
    <w:rsid w:val="001D48D1"/>
    <w:rsid w:val="001D5255"/>
    <w:rsid w:val="001D5CC4"/>
    <w:rsid w:val="001D5F08"/>
    <w:rsid w:val="001D6009"/>
    <w:rsid w:val="001D6234"/>
    <w:rsid w:val="001D65C7"/>
    <w:rsid w:val="001D6AF0"/>
    <w:rsid w:val="001D6EF8"/>
    <w:rsid w:val="001D7057"/>
    <w:rsid w:val="001E115F"/>
    <w:rsid w:val="001E1AF0"/>
    <w:rsid w:val="001E21F1"/>
    <w:rsid w:val="001E23B4"/>
    <w:rsid w:val="001E2810"/>
    <w:rsid w:val="001E2905"/>
    <w:rsid w:val="001E2BB5"/>
    <w:rsid w:val="001E3A33"/>
    <w:rsid w:val="001E3FE5"/>
    <w:rsid w:val="001E42BE"/>
    <w:rsid w:val="001E43B1"/>
    <w:rsid w:val="001E4433"/>
    <w:rsid w:val="001E4520"/>
    <w:rsid w:val="001E4B8E"/>
    <w:rsid w:val="001E4C47"/>
    <w:rsid w:val="001E4E9F"/>
    <w:rsid w:val="001E58B4"/>
    <w:rsid w:val="001E5961"/>
    <w:rsid w:val="001E61A1"/>
    <w:rsid w:val="001E6364"/>
    <w:rsid w:val="001E6890"/>
    <w:rsid w:val="001E6E8F"/>
    <w:rsid w:val="001F08F8"/>
    <w:rsid w:val="001F09C5"/>
    <w:rsid w:val="001F118D"/>
    <w:rsid w:val="001F11B1"/>
    <w:rsid w:val="001F11EF"/>
    <w:rsid w:val="001F1433"/>
    <w:rsid w:val="001F165C"/>
    <w:rsid w:val="001F16C9"/>
    <w:rsid w:val="001F19AE"/>
    <w:rsid w:val="001F1E64"/>
    <w:rsid w:val="001F2145"/>
    <w:rsid w:val="001F23B1"/>
    <w:rsid w:val="001F2652"/>
    <w:rsid w:val="001F2F29"/>
    <w:rsid w:val="001F30DD"/>
    <w:rsid w:val="001F311C"/>
    <w:rsid w:val="001F32B6"/>
    <w:rsid w:val="001F36E6"/>
    <w:rsid w:val="001F36FB"/>
    <w:rsid w:val="001F449C"/>
    <w:rsid w:val="001F4808"/>
    <w:rsid w:val="001F4DB2"/>
    <w:rsid w:val="001F5147"/>
    <w:rsid w:val="001F592E"/>
    <w:rsid w:val="001F59D9"/>
    <w:rsid w:val="001F5A8D"/>
    <w:rsid w:val="001F5C23"/>
    <w:rsid w:val="001F5D69"/>
    <w:rsid w:val="001F65DD"/>
    <w:rsid w:val="001F6708"/>
    <w:rsid w:val="001F6825"/>
    <w:rsid w:val="001F6AB7"/>
    <w:rsid w:val="001F6D77"/>
    <w:rsid w:val="001F70A4"/>
    <w:rsid w:val="001F70F4"/>
    <w:rsid w:val="001F7118"/>
    <w:rsid w:val="001F75E3"/>
    <w:rsid w:val="001F769C"/>
    <w:rsid w:val="001F7AED"/>
    <w:rsid w:val="00200306"/>
    <w:rsid w:val="00200B57"/>
    <w:rsid w:val="00200DA5"/>
    <w:rsid w:val="00201179"/>
    <w:rsid w:val="00201266"/>
    <w:rsid w:val="00201F80"/>
    <w:rsid w:val="0020204A"/>
    <w:rsid w:val="0020242F"/>
    <w:rsid w:val="002024BC"/>
    <w:rsid w:val="00202FA4"/>
    <w:rsid w:val="00203246"/>
    <w:rsid w:val="002033FD"/>
    <w:rsid w:val="00203652"/>
    <w:rsid w:val="002038A3"/>
    <w:rsid w:val="00203A1F"/>
    <w:rsid w:val="00203A68"/>
    <w:rsid w:val="0020408D"/>
    <w:rsid w:val="00204D48"/>
    <w:rsid w:val="00206844"/>
    <w:rsid w:val="00206C82"/>
    <w:rsid w:val="002077C3"/>
    <w:rsid w:val="002078BD"/>
    <w:rsid w:val="00207BB7"/>
    <w:rsid w:val="00207F06"/>
    <w:rsid w:val="002104A6"/>
    <w:rsid w:val="00210592"/>
    <w:rsid w:val="0021097F"/>
    <w:rsid w:val="00210FFB"/>
    <w:rsid w:val="0021140F"/>
    <w:rsid w:val="00211D09"/>
    <w:rsid w:val="00211F92"/>
    <w:rsid w:val="00212178"/>
    <w:rsid w:val="0021249E"/>
    <w:rsid w:val="00212812"/>
    <w:rsid w:val="00212B17"/>
    <w:rsid w:val="00213F51"/>
    <w:rsid w:val="002140CC"/>
    <w:rsid w:val="00214436"/>
    <w:rsid w:val="002145C3"/>
    <w:rsid w:val="002148EC"/>
    <w:rsid w:val="00214B76"/>
    <w:rsid w:val="00214C64"/>
    <w:rsid w:val="00214F38"/>
    <w:rsid w:val="002151D2"/>
    <w:rsid w:val="002154C3"/>
    <w:rsid w:val="002156B5"/>
    <w:rsid w:val="00215CDC"/>
    <w:rsid w:val="00216451"/>
    <w:rsid w:val="00216DCB"/>
    <w:rsid w:val="00217247"/>
    <w:rsid w:val="002175C0"/>
    <w:rsid w:val="002179EB"/>
    <w:rsid w:val="00217AA2"/>
    <w:rsid w:val="00217B82"/>
    <w:rsid w:val="00217CB8"/>
    <w:rsid w:val="00217FEB"/>
    <w:rsid w:val="0022006E"/>
    <w:rsid w:val="00220A88"/>
    <w:rsid w:val="00221357"/>
    <w:rsid w:val="0022153D"/>
    <w:rsid w:val="00221DC7"/>
    <w:rsid w:val="0022285C"/>
    <w:rsid w:val="00222C9B"/>
    <w:rsid w:val="00222DF3"/>
    <w:rsid w:val="00223300"/>
    <w:rsid w:val="002238FF"/>
    <w:rsid w:val="00223914"/>
    <w:rsid w:val="00224A58"/>
    <w:rsid w:val="00224E41"/>
    <w:rsid w:val="00225840"/>
    <w:rsid w:val="002259DA"/>
    <w:rsid w:val="00225B0E"/>
    <w:rsid w:val="00227072"/>
    <w:rsid w:val="00227E6A"/>
    <w:rsid w:val="00227EDA"/>
    <w:rsid w:val="00230279"/>
    <w:rsid w:val="00230431"/>
    <w:rsid w:val="00230778"/>
    <w:rsid w:val="00230CCC"/>
    <w:rsid w:val="00230DAA"/>
    <w:rsid w:val="00231F3B"/>
    <w:rsid w:val="0023226B"/>
    <w:rsid w:val="0023283B"/>
    <w:rsid w:val="00232B69"/>
    <w:rsid w:val="00232EDF"/>
    <w:rsid w:val="00232F30"/>
    <w:rsid w:val="0023314F"/>
    <w:rsid w:val="002333DD"/>
    <w:rsid w:val="00233B78"/>
    <w:rsid w:val="00233C0E"/>
    <w:rsid w:val="002341A0"/>
    <w:rsid w:val="0023482D"/>
    <w:rsid w:val="00234F12"/>
    <w:rsid w:val="002352DA"/>
    <w:rsid w:val="0023565A"/>
    <w:rsid w:val="00235AEF"/>
    <w:rsid w:val="00235CE0"/>
    <w:rsid w:val="002360F6"/>
    <w:rsid w:val="00236411"/>
    <w:rsid w:val="0023643A"/>
    <w:rsid w:val="00236F0D"/>
    <w:rsid w:val="00237AB1"/>
    <w:rsid w:val="00237F6A"/>
    <w:rsid w:val="00240384"/>
    <w:rsid w:val="002405A0"/>
    <w:rsid w:val="002408BA"/>
    <w:rsid w:val="00241155"/>
    <w:rsid w:val="00241276"/>
    <w:rsid w:val="002414AF"/>
    <w:rsid w:val="00241861"/>
    <w:rsid w:val="00241E00"/>
    <w:rsid w:val="00241FD0"/>
    <w:rsid w:val="002424BD"/>
    <w:rsid w:val="002424C1"/>
    <w:rsid w:val="0024275A"/>
    <w:rsid w:val="002427EF"/>
    <w:rsid w:val="00243655"/>
    <w:rsid w:val="00243663"/>
    <w:rsid w:val="00243B54"/>
    <w:rsid w:val="00243F26"/>
    <w:rsid w:val="00244894"/>
    <w:rsid w:val="00244B05"/>
    <w:rsid w:val="00244B43"/>
    <w:rsid w:val="002450EA"/>
    <w:rsid w:val="002451AA"/>
    <w:rsid w:val="00245551"/>
    <w:rsid w:val="00245A20"/>
    <w:rsid w:val="00245E79"/>
    <w:rsid w:val="00246778"/>
    <w:rsid w:val="00246AF6"/>
    <w:rsid w:val="00246BE9"/>
    <w:rsid w:val="00247133"/>
    <w:rsid w:val="00247A58"/>
    <w:rsid w:val="00247C7D"/>
    <w:rsid w:val="00250038"/>
    <w:rsid w:val="00250500"/>
    <w:rsid w:val="0025090A"/>
    <w:rsid w:val="00250A6A"/>
    <w:rsid w:val="00251612"/>
    <w:rsid w:val="00251C9D"/>
    <w:rsid w:val="00251F92"/>
    <w:rsid w:val="00252841"/>
    <w:rsid w:val="002528DC"/>
    <w:rsid w:val="002528E5"/>
    <w:rsid w:val="00253114"/>
    <w:rsid w:val="00253401"/>
    <w:rsid w:val="0025397A"/>
    <w:rsid w:val="00253EBC"/>
    <w:rsid w:val="0025497F"/>
    <w:rsid w:val="00254D96"/>
    <w:rsid w:val="00254F4C"/>
    <w:rsid w:val="00255424"/>
    <w:rsid w:val="00255486"/>
    <w:rsid w:val="0025567F"/>
    <w:rsid w:val="002564CE"/>
    <w:rsid w:val="00256820"/>
    <w:rsid w:val="00256A04"/>
    <w:rsid w:val="00256B37"/>
    <w:rsid w:val="00256D78"/>
    <w:rsid w:val="00256E98"/>
    <w:rsid w:val="002577F4"/>
    <w:rsid w:val="00257938"/>
    <w:rsid w:val="00257FF7"/>
    <w:rsid w:val="00260474"/>
    <w:rsid w:val="002605D1"/>
    <w:rsid w:val="002606A3"/>
    <w:rsid w:val="002607A2"/>
    <w:rsid w:val="00260892"/>
    <w:rsid w:val="00260A00"/>
    <w:rsid w:val="00260A1F"/>
    <w:rsid w:val="0026127B"/>
    <w:rsid w:val="002616C5"/>
    <w:rsid w:val="00261E44"/>
    <w:rsid w:val="00262345"/>
    <w:rsid w:val="00262AC5"/>
    <w:rsid w:val="00262BB7"/>
    <w:rsid w:val="00262CC1"/>
    <w:rsid w:val="002636A3"/>
    <w:rsid w:val="00263823"/>
    <w:rsid w:val="00263858"/>
    <w:rsid w:val="00263A0A"/>
    <w:rsid w:val="00263A44"/>
    <w:rsid w:val="00263B97"/>
    <w:rsid w:val="00263FEC"/>
    <w:rsid w:val="00264C93"/>
    <w:rsid w:val="00265173"/>
    <w:rsid w:val="00265396"/>
    <w:rsid w:val="00265441"/>
    <w:rsid w:val="002657F5"/>
    <w:rsid w:val="00266A88"/>
    <w:rsid w:val="00266B6E"/>
    <w:rsid w:val="00266EB5"/>
    <w:rsid w:val="002677DC"/>
    <w:rsid w:val="002678B3"/>
    <w:rsid w:val="00267A94"/>
    <w:rsid w:val="00270315"/>
    <w:rsid w:val="00270548"/>
    <w:rsid w:val="00270592"/>
    <w:rsid w:val="002728EB"/>
    <w:rsid w:val="00272E1B"/>
    <w:rsid w:val="00272E37"/>
    <w:rsid w:val="00272ED3"/>
    <w:rsid w:val="002732A3"/>
    <w:rsid w:val="00273671"/>
    <w:rsid w:val="0027367B"/>
    <w:rsid w:val="00273929"/>
    <w:rsid w:val="00273DBB"/>
    <w:rsid w:val="00273E74"/>
    <w:rsid w:val="00274F73"/>
    <w:rsid w:val="002752A2"/>
    <w:rsid w:val="002753A1"/>
    <w:rsid w:val="00275B1D"/>
    <w:rsid w:val="00276F17"/>
    <w:rsid w:val="00276FB1"/>
    <w:rsid w:val="00276FD7"/>
    <w:rsid w:val="002771A2"/>
    <w:rsid w:val="002774FF"/>
    <w:rsid w:val="00277754"/>
    <w:rsid w:val="002778F8"/>
    <w:rsid w:val="00280A55"/>
    <w:rsid w:val="00280F2E"/>
    <w:rsid w:val="002814AB"/>
    <w:rsid w:val="00281598"/>
    <w:rsid w:val="00281F2D"/>
    <w:rsid w:val="00281F94"/>
    <w:rsid w:val="00282914"/>
    <w:rsid w:val="00282B7B"/>
    <w:rsid w:val="00282BDA"/>
    <w:rsid w:val="00282CEE"/>
    <w:rsid w:val="00283476"/>
    <w:rsid w:val="00283661"/>
    <w:rsid w:val="00283D4C"/>
    <w:rsid w:val="00283EBA"/>
    <w:rsid w:val="00283FC7"/>
    <w:rsid w:val="0028405C"/>
    <w:rsid w:val="002848A0"/>
    <w:rsid w:val="00285331"/>
    <w:rsid w:val="002855B2"/>
    <w:rsid w:val="00285683"/>
    <w:rsid w:val="0028577E"/>
    <w:rsid w:val="00285BFC"/>
    <w:rsid w:val="002864F2"/>
    <w:rsid w:val="002865BA"/>
    <w:rsid w:val="00286A15"/>
    <w:rsid w:val="002873E9"/>
    <w:rsid w:val="0028769D"/>
    <w:rsid w:val="00287914"/>
    <w:rsid w:val="00287A3C"/>
    <w:rsid w:val="00287AB5"/>
    <w:rsid w:val="00287BB0"/>
    <w:rsid w:val="00287C1C"/>
    <w:rsid w:val="00290166"/>
    <w:rsid w:val="00290966"/>
    <w:rsid w:val="00290A39"/>
    <w:rsid w:val="00290A6C"/>
    <w:rsid w:val="00290BD0"/>
    <w:rsid w:val="00290F80"/>
    <w:rsid w:val="002929D3"/>
    <w:rsid w:val="00292ABC"/>
    <w:rsid w:val="00293422"/>
    <w:rsid w:val="00293973"/>
    <w:rsid w:val="00293EE6"/>
    <w:rsid w:val="00293FF3"/>
    <w:rsid w:val="00294205"/>
    <w:rsid w:val="002945A2"/>
    <w:rsid w:val="00294C42"/>
    <w:rsid w:val="00294F98"/>
    <w:rsid w:val="00295194"/>
    <w:rsid w:val="00295C42"/>
    <w:rsid w:val="00296497"/>
    <w:rsid w:val="00296C27"/>
    <w:rsid w:val="002974C1"/>
    <w:rsid w:val="00297523"/>
    <w:rsid w:val="0029769C"/>
    <w:rsid w:val="00297897"/>
    <w:rsid w:val="00297CBC"/>
    <w:rsid w:val="00297DAE"/>
    <w:rsid w:val="00297E56"/>
    <w:rsid w:val="002A0017"/>
    <w:rsid w:val="002A0674"/>
    <w:rsid w:val="002A1848"/>
    <w:rsid w:val="002A2054"/>
    <w:rsid w:val="002A2517"/>
    <w:rsid w:val="002A2A78"/>
    <w:rsid w:val="002A2C98"/>
    <w:rsid w:val="002A315D"/>
    <w:rsid w:val="002A31E5"/>
    <w:rsid w:val="002A39F9"/>
    <w:rsid w:val="002A418D"/>
    <w:rsid w:val="002A4245"/>
    <w:rsid w:val="002A50D5"/>
    <w:rsid w:val="002A55A8"/>
    <w:rsid w:val="002A5CB0"/>
    <w:rsid w:val="002A5CF7"/>
    <w:rsid w:val="002A5D29"/>
    <w:rsid w:val="002A5DF2"/>
    <w:rsid w:val="002A616E"/>
    <w:rsid w:val="002A6182"/>
    <w:rsid w:val="002A630F"/>
    <w:rsid w:val="002A675A"/>
    <w:rsid w:val="002A686E"/>
    <w:rsid w:val="002A6930"/>
    <w:rsid w:val="002A6AC0"/>
    <w:rsid w:val="002A6FA1"/>
    <w:rsid w:val="002B01A3"/>
    <w:rsid w:val="002B0A18"/>
    <w:rsid w:val="002B0A7F"/>
    <w:rsid w:val="002B0B1B"/>
    <w:rsid w:val="002B0FA3"/>
    <w:rsid w:val="002B10ED"/>
    <w:rsid w:val="002B152B"/>
    <w:rsid w:val="002B15A5"/>
    <w:rsid w:val="002B1BD3"/>
    <w:rsid w:val="002B1BDF"/>
    <w:rsid w:val="002B1DCC"/>
    <w:rsid w:val="002B1FF1"/>
    <w:rsid w:val="002B2376"/>
    <w:rsid w:val="002B2745"/>
    <w:rsid w:val="002B2860"/>
    <w:rsid w:val="002B289B"/>
    <w:rsid w:val="002B2E6F"/>
    <w:rsid w:val="002B3D69"/>
    <w:rsid w:val="002B4EAE"/>
    <w:rsid w:val="002B4F01"/>
    <w:rsid w:val="002B4F23"/>
    <w:rsid w:val="002B54F5"/>
    <w:rsid w:val="002B553C"/>
    <w:rsid w:val="002B58C9"/>
    <w:rsid w:val="002B6F84"/>
    <w:rsid w:val="002B7D25"/>
    <w:rsid w:val="002B7D29"/>
    <w:rsid w:val="002B7E43"/>
    <w:rsid w:val="002C0171"/>
    <w:rsid w:val="002C029F"/>
    <w:rsid w:val="002C0466"/>
    <w:rsid w:val="002C051F"/>
    <w:rsid w:val="002C0770"/>
    <w:rsid w:val="002C0A3F"/>
    <w:rsid w:val="002C0E63"/>
    <w:rsid w:val="002C1E14"/>
    <w:rsid w:val="002C220A"/>
    <w:rsid w:val="002C24DA"/>
    <w:rsid w:val="002C2644"/>
    <w:rsid w:val="002C2861"/>
    <w:rsid w:val="002C28FD"/>
    <w:rsid w:val="002C2919"/>
    <w:rsid w:val="002C29FC"/>
    <w:rsid w:val="002C368B"/>
    <w:rsid w:val="002C39C1"/>
    <w:rsid w:val="002C4ED3"/>
    <w:rsid w:val="002C527E"/>
    <w:rsid w:val="002C54A1"/>
    <w:rsid w:val="002C591A"/>
    <w:rsid w:val="002C59E4"/>
    <w:rsid w:val="002C5BC5"/>
    <w:rsid w:val="002C5BD4"/>
    <w:rsid w:val="002C5BF5"/>
    <w:rsid w:val="002C5CC6"/>
    <w:rsid w:val="002C6230"/>
    <w:rsid w:val="002C6456"/>
    <w:rsid w:val="002C67DA"/>
    <w:rsid w:val="002C6CDA"/>
    <w:rsid w:val="002C6D81"/>
    <w:rsid w:val="002C6FE9"/>
    <w:rsid w:val="002C706C"/>
    <w:rsid w:val="002C7136"/>
    <w:rsid w:val="002D0172"/>
    <w:rsid w:val="002D0F2E"/>
    <w:rsid w:val="002D114A"/>
    <w:rsid w:val="002D1386"/>
    <w:rsid w:val="002D1393"/>
    <w:rsid w:val="002D1462"/>
    <w:rsid w:val="002D23CE"/>
    <w:rsid w:val="002D24D6"/>
    <w:rsid w:val="002D296C"/>
    <w:rsid w:val="002D2C74"/>
    <w:rsid w:val="002D35C2"/>
    <w:rsid w:val="002D37DB"/>
    <w:rsid w:val="002D38CC"/>
    <w:rsid w:val="002D42CE"/>
    <w:rsid w:val="002D49DD"/>
    <w:rsid w:val="002D4D5D"/>
    <w:rsid w:val="002D550C"/>
    <w:rsid w:val="002D585C"/>
    <w:rsid w:val="002D67D3"/>
    <w:rsid w:val="002D6A98"/>
    <w:rsid w:val="002D6F42"/>
    <w:rsid w:val="002D712D"/>
    <w:rsid w:val="002D715D"/>
    <w:rsid w:val="002D78F4"/>
    <w:rsid w:val="002D7AF8"/>
    <w:rsid w:val="002E0449"/>
    <w:rsid w:val="002E08C2"/>
    <w:rsid w:val="002E0929"/>
    <w:rsid w:val="002E09B9"/>
    <w:rsid w:val="002E0B8A"/>
    <w:rsid w:val="002E0D58"/>
    <w:rsid w:val="002E1084"/>
    <w:rsid w:val="002E12E0"/>
    <w:rsid w:val="002E1661"/>
    <w:rsid w:val="002E1A6A"/>
    <w:rsid w:val="002E1F2A"/>
    <w:rsid w:val="002E2079"/>
    <w:rsid w:val="002E20F1"/>
    <w:rsid w:val="002E217E"/>
    <w:rsid w:val="002E2648"/>
    <w:rsid w:val="002E26B0"/>
    <w:rsid w:val="002E27FA"/>
    <w:rsid w:val="002E2807"/>
    <w:rsid w:val="002E2E57"/>
    <w:rsid w:val="002E2E90"/>
    <w:rsid w:val="002E3168"/>
    <w:rsid w:val="002E32DD"/>
    <w:rsid w:val="002E3A80"/>
    <w:rsid w:val="002E41FE"/>
    <w:rsid w:val="002E5604"/>
    <w:rsid w:val="002E5F42"/>
    <w:rsid w:val="002E6451"/>
    <w:rsid w:val="002E6552"/>
    <w:rsid w:val="002E65D3"/>
    <w:rsid w:val="002E6ECB"/>
    <w:rsid w:val="002E79EF"/>
    <w:rsid w:val="002E7D09"/>
    <w:rsid w:val="002E7D2D"/>
    <w:rsid w:val="002F1038"/>
    <w:rsid w:val="002F14CC"/>
    <w:rsid w:val="002F153D"/>
    <w:rsid w:val="002F1597"/>
    <w:rsid w:val="002F18DC"/>
    <w:rsid w:val="002F34F2"/>
    <w:rsid w:val="002F3556"/>
    <w:rsid w:val="002F3F9F"/>
    <w:rsid w:val="002F4022"/>
    <w:rsid w:val="002F40EB"/>
    <w:rsid w:val="002F47B4"/>
    <w:rsid w:val="002F47C9"/>
    <w:rsid w:val="002F4814"/>
    <w:rsid w:val="002F5133"/>
    <w:rsid w:val="002F5892"/>
    <w:rsid w:val="002F5A21"/>
    <w:rsid w:val="002F6178"/>
    <w:rsid w:val="002F6352"/>
    <w:rsid w:val="002F64B8"/>
    <w:rsid w:val="002F6CE2"/>
    <w:rsid w:val="002F6FB7"/>
    <w:rsid w:val="002F71A8"/>
    <w:rsid w:val="002F7419"/>
    <w:rsid w:val="002F76A9"/>
    <w:rsid w:val="002F76ED"/>
    <w:rsid w:val="002F7EBC"/>
    <w:rsid w:val="003009E3"/>
    <w:rsid w:val="0030105D"/>
    <w:rsid w:val="003013CF"/>
    <w:rsid w:val="00301BF0"/>
    <w:rsid w:val="00303265"/>
    <w:rsid w:val="003038FF"/>
    <w:rsid w:val="003039BF"/>
    <w:rsid w:val="00303CC5"/>
    <w:rsid w:val="00303DA6"/>
    <w:rsid w:val="003041AF"/>
    <w:rsid w:val="0030428F"/>
    <w:rsid w:val="003046B6"/>
    <w:rsid w:val="00304CD2"/>
    <w:rsid w:val="00304E0E"/>
    <w:rsid w:val="00305288"/>
    <w:rsid w:val="00305B95"/>
    <w:rsid w:val="00306030"/>
    <w:rsid w:val="00306339"/>
    <w:rsid w:val="00306374"/>
    <w:rsid w:val="003063CC"/>
    <w:rsid w:val="003064C8"/>
    <w:rsid w:val="003065F9"/>
    <w:rsid w:val="0030670F"/>
    <w:rsid w:val="003075F9"/>
    <w:rsid w:val="0031014B"/>
    <w:rsid w:val="003102A5"/>
    <w:rsid w:val="00310425"/>
    <w:rsid w:val="003106BF"/>
    <w:rsid w:val="00311044"/>
    <w:rsid w:val="00311173"/>
    <w:rsid w:val="0031152A"/>
    <w:rsid w:val="00311877"/>
    <w:rsid w:val="00311D1F"/>
    <w:rsid w:val="00312407"/>
    <w:rsid w:val="003125AD"/>
    <w:rsid w:val="00313B66"/>
    <w:rsid w:val="00313D7E"/>
    <w:rsid w:val="0031445F"/>
    <w:rsid w:val="00314787"/>
    <w:rsid w:val="00314E66"/>
    <w:rsid w:val="00314EAD"/>
    <w:rsid w:val="00314FA8"/>
    <w:rsid w:val="00314FF2"/>
    <w:rsid w:val="003155B1"/>
    <w:rsid w:val="0031578D"/>
    <w:rsid w:val="0031594F"/>
    <w:rsid w:val="00315B62"/>
    <w:rsid w:val="0031651C"/>
    <w:rsid w:val="00316D01"/>
    <w:rsid w:val="003170A8"/>
    <w:rsid w:val="00317632"/>
    <w:rsid w:val="00317884"/>
    <w:rsid w:val="00317E81"/>
    <w:rsid w:val="003204F2"/>
    <w:rsid w:val="00320770"/>
    <w:rsid w:val="00320FB5"/>
    <w:rsid w:val="003227F0"/>
    <w:rsid w:val="00322B3E"/>
    <w:rsid w:val="003231F6"/>
    <w:rsid w:val="003235D0"/>
    <w:rsid w:val="00323CD5"/>
    <w:rsid w:val="0032429A"/>
    <w:rsid w:val="0032436B"/>
    <w:rsid w:val="00324662"/>
    <w:rsid w:val="00324C69"/>
    <w:rsid w:val="00325752"/>
    <w:rsid w:val="00326083"/>
    <w:rsid w:val="0032612A"/>
    <w:rsid w:val="00326272"/>
    <w:rsid w:val="00327248"/>
    <w:rsid w:val="0032724D"/>
    <w:rsid w:val="003272EA"/>
    <w:rsid w:val="0032734D"/>
    <w:rsid w:val="00327376"/>
    <w:rsid w:val="0032746C"/>
    <w:rsid w:val="00327992"/>
    <w:rsid w:val="0033040D"/>
    <w:rsid w:val="003308F1"/>
    <w:rsid w:val="00330C59"/>
    <w:rsid w:val="00330D6C"/>
    <w:rsid w:val="00331195"/>
    <w:rsid w:val="003312D0"/>
    <w:rsid w:val="00331E49"/>
    <w:rsid w:val="00331E4F"/>
    <w:rsid w:val="003324AF"/>
    <w:rsid w:val="00332831"/>
    <w:rsid w:val="00332CC0"/>
    <w:rsid w:val="00332E80"/>
    <w:rsid w:val="00333004"/>
    <w:rsid w:val="003330D0"/>
    <w:rsid w:val="0033315A"/>
    <w:rsid w:val="00333B76"/>
    <w:rsid w:val="00333DFC"/>
    <w:rsid w:val="00334651"/>
    <w:rsid w:val="00334D58"/>
    <w:rsid w:val="00334E58"/>
    <w:rsid w:val="003355CA"/>
    <w:rsid w:val="00335749"/>
    <w:rsid w:val="003358E2"/>
    <w:rsid w:val="00335BD6"/>
    <w:rsid w:val="00335C87"/>
    <w:rsid w:val="00336235"/>
    <w:rsid w:val="00336560"/>
    <w:rsid w:val="003367E3"/>
    <w:rsid w:val="00336BAD"/>
    <w:rsid w:val="00336DF7"/>
    <w:rsid w:val="003373B1"/>
    <w:rsid w:val="00337533"/>
    <w:rsid w:val="0033778E"/>
    <w:rsid w:val="003403CA"/>
    <w:rsid w:val="00340652"/>
    <w:rsid w:val="0034082C"/>
    <w:rsid w:val="00340CBE"/>
    <w:rsid w:val="003413FE"/>
    <w:rsid w:val="003419AE"/>
    <w:rsid w:val="00341C1A"/>
    <w:rsid w:val="00342711"/>
    <w:rsid w:val="00342CCA"/>
    <w:rsid w:val="003432F7"/>
    <w:rsid w:val="00343761"/>
    <w:rsid w:val="003438C7"/>
    <w:rsid w:val="00343DB5"/>
    <w:rsid w:val="00343EEA"/>
    <w:rsid w:val="003451AD"/>
    <w:rsid w:val="0034548D"/>
    <w:rsid w:val="0034559B"/>
    <w:rsid w:val="00345D2A"/>
    <w:rsid w:val="00345E3E"/>
    <w:rsid w:val="0034600C"/>
    <w:rsid w:val="00346063"/>
    <w:rsid w:val="0034628D"/>
    <w:rsid w:val="003462C0"/>
    <w:rsid w:val="003462E4"/>
    <w:rsid w:val="00346745"/>
    <w:rsid w:val="00346B48"/>
    <w:rsid w:val="00346DFF"/>
    <w:rsid w:val="00346E52"/>
    <w:rsid w:val="0034759B"/>
    <w:rsid w:val="00347638"/>
    <w:rsid w:val="00347735"/>
    <w:rsid w:val="00350F47"/>
    <w:rsid w:val="0035133D"/>
    <w:rsid w:val="003514D5"/>
    <w:rsid w:val="003517F5"/>
    <w:rsid w:val="00351941"/>
    <w:rsid w:val="003519D1"/>
    <w:rsid w:val="00351A81"/>
    <w:rsid w:val="00351AE7"/>
    <w:rsid w:val="00351D2F"/>
    <w:rsid w:val="00351E7E"/>
    <w:rsid w:val="003527A4"/>
    <w:rsid w:val="00352840"/>
    <w:rsid w:val="00352A3B"/>
    <w:rsid w:val="00352B72"/>
    <w:rsid w:val="00352D4C"/>
    <w:rsid w:val="00353209"/>
    <w:rsid w:val="003537F2"/>
    <w:rsid w:val="003538E2"/>
    <w:rsid w:val="00353956"/>
    <w:rsid w:val="00354F5B"/>
    <w:rsid w:val="003550C1"/>
    <w:rsid w:val="003552D3"/>
    <w:rsid w:val="00355650"/>
    <w:rsid w:val="00355BFE"/>
    <w:rsid w:val="00355FC5"/>
    <w:rsid w:val="00355FD6"/>
    <w:rsid w:val="00356235"/>
    <w:rsid w:val="00356291"/>
    <w:rsid w:val="00356636"/>
    <w:rsid w:val="003568A9"/>
    <w:rsid w:val="00356C14"/>
    <w:rsid w:val="00356C6E"/>
    <w:rsid w:val="00356CAF"/>
    <w:rsid w:val="00356CD6"/>
    <w:rsid w:val="00357BE4"/>
    <w:rsid w:val="00357D19"/>
    <w:rsid w:val="00357DA9"/>
    <w:rsid w:val="00360247"/>
    <w:rsid w:val="00360A9B"/>
    <w:rsid w:val="00360B01"/>
    <w:rsid w:val="00360E1F"/>
    <w:rsid w:val="0036158E"/>
    <w:rsid w:val="00361A9C"/>
    <w:rsid w:val="00361EA5"/>
    <w:rsid w:val="003624B4"/>
    <w:rsid w:val="00362B2F"/>
    <w:rsid w:val="00362BA0"/>
    <w:rsid w:val="00362F3B"/>
    <w:rsid w:val="0036308B"/>
    <w:rsid w:val="00363674"/>
    <w:rsid w:val="003636E3"/>
    <w:rsid w:val="00363D10"/>
    <w:rsid w:val="00364009"/>
    <w:rsid w:val="003641B4"/>
    <w:rsid w:val="003642CD"/>
    <w:rsid w:val="0036434F"/>
    <w:rsid w:val="0036463A"/>
    <w:rsid w:val="00364BCE"/>
    <w:rsid w:val="00364D84"/>
    <w:rsid w:val="003650EC"/>
    <w:rsid w:val="00365381"/>
    <w:rsid w:val="003655D4"/>
    <w:rsid w:val="0036586D"/>
    <w:rsid w:val="00365876"/>
    <w:rsid w:val="003659A3"/>
    <w:rsid w:val="003659FC"/>
    <w:rsid w:val="00365B77"/>
    <w:rsid w:val="00365D84"/>
    <w:rsid w:val="00365DE4"/>
    <w:rsid w:val="00366811"/>
    <w:rsid w:val="00366882"/>
    <w:rsid w:val="00366FFE"/>
    <w:rsid w:val="003672E9"/>
    <w:rsid w:val="00367373"/>
    <w:rsid w:val="003679C7"/>
    <w:rsid w:val="00370733"/>
    <w:rsid w:val="00370BBE"/>
    <w:rsid w:val="00370D8C"/>
    <w:rsid w:val="00370D99"/>
    <w:rsid w:val="00371363"/>
    <w:rsid w:val="0037143B"/>
    <w:rsid w:val="003715D3"/>
    <w:rsid w:val="00371B7A"/>
    <w:rsid w:val="00371CEE"/>
    <w:rsid w:val="00372CF2"/>
    <w:rsid w:val="00372EA2"/>
    <w:rsid w:val="00373195"/>
    <w:rsid w:val="003732A2"/>
    <w:rsid w:val="00373466"/>
    <w:rsid w:val="00373BF1"/>
    <w:rsid w:val="003741DE"/>
    <w:rsid w:val="003748AA"/>
    <w:rsid w:val="00374D4E"/>
    <w:rsid w:val="00375048"/>
    <w:rsid w:val="0037517D"/>
    <w:rsid w:val="00375607"/>
    <w:rsid w:val="00375616"/>
    <w:rsid w:val="00375835"/>
    <w:rsid w:val="00375ADE"/>
    <w:rsid w:val="00376AD1"/>
    <w:rsid w:val="00376C3B"/>
    <w:rsid w:val="0037731E"/>
    <w:rsid w:val="003776DB"/>
    <w:rsid w:val="00377C44"/>
    <w:rsid w:val="003803FA"/>
    <w:rsid w:val="00380651"/>
    <w:rsid w:val="0038085A"/>
    <w:rsid w:val="00380E4A"/>
    <w:rsid w:val="00380E7F"/>
    <w:rsid w:val="0038167A"/>
    <w:rsid w:val="00381F38"/>
    <w:rsid w:val="00382B8B"/>
    <w:rsid w:val="003831D5"/>
    <w:rsid w:val="003832D4"/>
    <w:rsid w:val="00383426"/>
    <w:rsid w:val="003838AE"/>
    <w:rsid w:val="00383F6E"/>
    <w:rsid w:val="00384352"/>
    <w:rsid w:val="00384893"/>
    <w:rsid w:val="003848A2"/>
    <w:rsid w:val="00384957"/>
    <w:rsid w:val="00384A64"/>
    <w:rsid w:val="00384A98"/>
    <w:rsid w:val="00384EB0"/>
    <w:rsid w:val="003850F4"/>
    <w:rsid w:val="00385524"/>
    <w:rsid w:val="003855E2"/>
    <w:rsid w:val="00385EB3"/>
    <w:rsid w:val="00385F62"/>
    <w:rsid w:val="00386BEA"/>
    <w:rsid w:val="003872B4"/>
    <w:rsid w:val="0038767B"/>
    <w:rsid w:val="0039014E"/>
    <w:rsid w:val="00390439"/>
    <w:rsid w:val="003905A2"/>
    <w:rsid w:val="003907A8"/>
    <w:rsid w:val="00390A82"/>
    <w:rsid w:val="00390BD3"/>
    <w:rsid w:val="00390C59"/>
    <w:rsid w:val="003914AB"/>
    <w:rsid w:val="0039180F"/>
    <w:rsid w:val="00391C98"/>
    <w:rsid w:val="00391DC7"/>
    <w:rsid w:val="00392093"/>
    <w:rsid w:val="0039213F"/>
    <w:rsid w:val="00392261"/>
    <w:rsid w:val="00392653"/>
    <w:rsid w:val="003926E3"/>
    <w:rsid w:val="00392867"/>
    <w:rsid w:val="00392A3B"/>
    <w:rsid w:val="00392DA1"/>
    <w:rsid w:val="003933D0"/>
    <w:rsid w:val="0039371F"/>
    <w:rsid w:val="00393AC9"/>
    <w:rsid w:val="00393C19"/>
    <w:rsid w:val="00393D18"/>
    <w:rsid w:val="00393E44"/>
    <w:rsid w:val="00393EBA"/>
    <w:rsid w:val="003949B2"/>
    <w:rsid w:val="00394B89"/>
    <w:rsid w:val="00396BCA"/>
    <w:rsid w:val="003977D8"/>
    <w:rsid w:val="00397D19"/>
    <w:rsid w:val="003A008E"/>
    <w:rsid w:val="003A0166"/>
    <w:rsid w:val="003A05C1"/>
    <w:rsid w:val="003A0695"/>
    <w:rsid w:val="003A0DAA"/>
    <w:rsid w:val="003A11B5"/>
    <w:rsid w:val="003A1461"/>
    <w:rsid w:val="003A14E8"/>
    <w:rsid w:val="003A1D40"/>
    <w:rsid w:val="003A1E20"/>
    <w:rsid w:val="003A2441"/>
    <w:rsid w:val="003A2B9F"/>
    <w:rsid w:val="003A2C67"/>
    <w:rsid w:val="003A30D2"/>
    <w:rsid w:val="003A3487"/>
    <w:rsid w:val="003A3CFF"/>
    <w:rsid w:val="003A3D51"/>
    <w:rsid w:val="003A3EFD"/>
    <w:rsid w:val="003A3F5B"/>
    <w:rsid w:val="003A40CF"/>
    <w:rsid w:val="003A428B"/>
    <w:rsid w:val="003A4773"/>
    <w:rsid w:val="003A4ACE"/>
    <w:rsid w:val="003A4DB4"/>
    <w:rsid w:val="003A5B27"/>
    <w:rsid w:val="003A5D3B"/>
    <w:rsid w:val="003A5E70"/>
    <w:rsid w:val="003A5EBB"/>
    <w:rsid w:val="003A610F"/>
    <w:rsid w:val="003A6529"/>
    <w:rsid w:val="003A7252"/>
    <w:rsid w:val="003A737C"/>
    <w:rsid w:val="003A753F"/>
    <w:rsid w:val="003A7ED6"/>
    <w:rsid w:val="003B055F"/>
    <w:rsid w:val="003B06C8"/>
    <w:rsid w:val="003B0BA8"/>
    <w:rsid w:val="003B1AAC"/>
    <w:rsid w:val="003B1E2D"/>
    <w:rsid w:val="003B29C6"/>
    <w:rsid w:val="003B2B4A"/>
    <w:rsid w:val="003B3476"/>
    <w:rsid w:val="003B3951"/>
    <w:rsid w:val="003B3A0A"/>
    <w:rsid w:val="003B3F66"/>
    <w:rsid w:val="003B4230"/>
    <w:rsid w:val="003B4BBC"/>
    <w:rsid w:val="003B4FA5"/>
    <w:rsid w:val="003B58A5"/>
    <w:rsid w:val="003B590C"/>
    <w:rsid w:val="003B5DBC"/>
    <w:rsid w:val="003B5FDE"/>
    <w:rsid w:val="003B66F9"/>
    <w:rsid w:val="003B74EB"/>
    <w:rsid w:val="003B75F1"/>
    <w:rsid w:val="003C0144"/>
    <w:rsid w:val="003C028D"/>
    <w:rsid w:val="003C0547"/>
    <w:rsid w:val="003C0F3B"/>
    <w:rsid w:val="003C120E"/>
    <w:rsid w:val="003C14EC"/>
    <w:rsid w:val="003C15F6"/>
    <w:rsid w:val="003C1850"/>
    <w:rsid w:val="003C18BB"/>
    <w:rsid w:val="003C18BC"/>
    <w:rsid w:val="003C1F17"/>
    <w:rsid w:val="003C2757"/>
    <w:rsid w:val="003C2F45"/>
    <w:rsid w:val="003C371D"/>
    <w:rsid w:val="003C3823"/>
    <w:rsid w:val="003C3C7E"/>
    <w:rsid w:val="003C3F21"/>
    <w:rsid w:val="003C440C"/>
    <w:rsid w:val="003C4543"/>
    <w:rsid w:val="003C4DC6"/>
    <w:rsid w:val="003C50D0"/>
    <w:rsid w:val="003C517F"/>
    <w:rsid w:val="003C53EA"/>
    <w:rsid w:val="003C55AB"/>
    <w:rsid w:val="003C56A8"/>
    <w:rsid w:val="003C57C0"/>
    <w:rsid w:val="003C5924"/>
    <w:rsid w:val="003C5993"/>
    <w:rsid w:val="003C5E4E"/>
    <w:rsid w:val="003C70FA"/>
    <w:rsid w:val="003C73D1"/>
    <w:rsid w:val="003C752C"/>
    <w:rsid w:val="003C757D"/>
    <w:rsid w:val="003C7737"/>
    <w:rsid w:val="003D085F"/>
    <w:rsid w:val="003D099C"/>
    <w:rsid w:val="003D0C41"/>
    <w:rsid w:val="003D1BF5"/>
    <w:rsid w:val="003D1DB0"/>
    <w:rsid w:val="003D1EB8"/>
    <w:rsid w:val="003D1F64"/>
    <w:rsid w:val="003D221B"/>
    <w:rsid w:val="003D23BF"/>
    <w:rsid w:val="003D27D2"/>
    <w:rsid w:val="003D2A68"/>
    <w:rsid w:val="003D2B48"/>
    <w:rsid w:val="003D2CCC"/>
    <w:rsid w:val="003D2D81"/>
    <w:rsid w:val="003D3367"/>
    <w:rsid w:val="003D389C"/>
    <w:rsid w:val="003D3A17"/>
    <w:rsid w:val="003D3AE4"/>
    <w:rsid w:val="003D4EA4"/>
    <w:rsid w:val="003D5726"/>
    <w:rsid w:val="003D5AA5"/>
    <w:rsid w:val="003D5C85"/>
    <w:rsid w:val="003D5CCE"/>
    <w:rsid w:val="003D5FF9"/>
    <w:rsid w:val="003D6A90"/>
    <w:rsid w:val="003D6C22"/>
    <w:rsid w:val="003D6E81"/>
    <w:rsid w:val="003D79B0"/>
    <w:rsid w:val="003D7F1F"/>
    <w:rsid w:val="003E0083"/>
    <w:rsid w:val="003E013E"/>
    <w:rsid w:val="003E018F"/>
    <w:rsid w:val="003E029B"/>
    <w:rsid w:val="003E0A6C"/>
    <w:rsid w:val="003E0B75"/>
    <w:rsid w:val="003E0C8B"/>
    <w:rsid w:val="003E0D71"/>
    <w:rsid w:val="003E0DB0"/>
    <w:rsid w:val="003E1AAA"/>
    <w:rsid w:val="003E1C0A"/>
    <w:rsid w:val="003E1F0B"/>
    <w:rsid w:val="003E31FF"/>
    <w:rsid w:val="003E3279"/>
    <w:rsid w:val="003E353A"/>
    <w:rsid w:val="003E399A"/>
    <w:rsid w:val="003E3B56"/>
    <w:rsid w:val="003E417B"/>
    <w:rsid w:val="003E4570"/>
    <w:rsid w:val="003E47A4"/>
    <w:rsid w:val="003E5040"/>
    <w:rsid w:val="003E595D"/>
    <w:rsid w:val="003E5A82"/>
    <w:rsid w:val="003E5F8D"/>
    <w:rsid w:val="003E6200"/>
    <w:rsid w:val="003E620E"/>
    <w:rsid w:val="003E66FA"/>
    <w:rsid w:val="003E6A07"/>
    <w:rsid w:val="003E6DB5"/>
    <w:rsid w:val="003E6F68"/>
    <w:rsid w:val="003E705F"/>
    <w:rsid w:val="003E70F2"/>
    <w:rsid w:val="003E71D9"/>
    <w:rsid w:val="003E7583"/>
    <w:rsid w:val="003E7A54"/>
    <w:rsid w:val="003F03C3"/>
    <w:rsid w:val="003F0591"/>
    <w:rsid w:val="003F1481"/>
    <w:rsid w:val="003F14B4"/>
    <w:rsid w:val="003F1AF4"/>
    <w:rsid w:val="003F1EF1"/>
    <w:rsid w:val="003F25E1"/>
    <w:rsid w:val="003F26DA"/>
    <w:rsid w:val="003F2797"/>
    <w:rsid w:val="003F281B"/>
    <w:rsid w:val="003F2C77"/>
    <w:rsid w:val="003F2DA1"/>
    <w:rsid w:val="003F34E2"/>
    <w:rsid w:val="003F36E2"/>
    <w:rsid w:val="003F3C78"/>
    <w:rsid w:val="003F3DB9"/>
    <w:rsid w:val="003F4FDA"/>
    <w:rsid w:val="003F53AE"/>
    <w:rsid w:val="003F5B4F"/>
    <w:rsid w:val="003F5CA9"/>
    <w:rsid w:val="003F5CBB"/>
    <w:rsid w:val="003F660F"/>
    <w:rsid w:val="003F739E"/>
    <w:rsid w:val="00400BC3"/>
    <w:rsid w:val="004015FD"/>
    <w:rsid w:val="004016E3"/>
    <w:rsid w:val="00401778"/>
    <w:rsid w:val="00401D39"/>
    <w:rsid w:val="00401F11"/>
    <w:rsid w:val="004020F1"/>
    <w:rsid w:val="00402282"/>
    <w:rsid w:val="004022E6"/>
    <w:rsid w:val="0040248C"/>
    <w:rsid w:val="004025AE"/>
    <w:rsid w:val="00402B86"/>
    <w:rsid w:val="00403027"/>
    <w:rsid w:val="004033BB"/>
    <w:rsid w:val="004034B0"/>
    <w:rsid w:val="004034E1"/>
    <w:rsid w:val="004037A2"/>
    <w:rsid w:val="00403A03"/>
    <w:rsid w:val="00403CD6"/>
    <w:rsid w:val="00403E36"/>
    <w:rsid w:val="00404D9E"/>
    <w:rsid w:val="00404E5D"/>
    <w:rsid w:val="0040531B"/>
    <w:rsid w:val="004053F4"/>
    <w:rsid w:val="0040593B"/>
    <w:rsid w:val="00405CAC"/>
    <w:rsid w:val="00405CE8"/>
    <w:rsid w:val="00406999"/>
    <w:rsid w:val="00406C1B"/>
    <w:rsid w:val="00406C79"/>
    <w:rsid w:val="00406D0A"/>
    <w:rsid w:val="00406FCA"/>
    <w:rsid w:val="004076A8"/>
    <w:rsid w:val="00407C80"/>
    <w:rsid w:val="00407ECB"/>
    <w:rsid w:val="004100CC"/>
    <w:rsid w:val="00410C99"/>
    <w:rsid w:val="00411313"/>
    <w:rsid w:val="00411829"/>
    <w:rsid w:val="00411AFF"/>
    <w:rsid w:val="00411D86"/>
    <w:rsid w:val="00411FAC"/>
    <w:rsid w:val="0041207C"/>
    <w:rsid w:val="00412749"/>
    <w:rsid w:val="0041285E"/>
    <w:rsid w:val="00412C3B"/>
    <w:rsid w:val="0041321C"/>
    <w:rsid w:val="004134DE"/>
    <w:rsid w:val="00413716"/>
    <w:rsid w:val="004138F4"/>
    <w:rsid w:val="00413CF9"/>
    <w:rsid w:val="00413FAC"/>
    <w:rsid w:val="0041456E"/>
    <w:rsid w:val="004148E7"/>
    <w:rsid w:val="004149C7"/>
    <w:rsid w:val="00414B86"/>
    <w:rsid w:val="00414ED5"/>
    <w:rsid w:val="00415071"/>
    <w:rsid w:val="00415577"/>
    <w:rsid w:val="00415855"/>
    <w:rsid w:val="0041585F"/>
    <w:rsid w:val="004158E7"/>
    <w:rsid w:val="00415B25"/>
    <w:rsid w:val="00415BD4"/>
    <w:rsid w:val="00415DE0"/>
    <w:rsid w:val="00415DEC"/>
    <w:rsid w:val="00415F5C"/>
    <w:rsid w:val="00416176"/>
    <w:rsid w:val="00416472"/>
    <w:rsid w:val="0041653B"/>
    <w:rsid w:val="004166D1"/>
    <w:rsid w:val="004167C1"/>
    <w:rsid w:val="00416A0F"/>
    <w:rsid w:val="00416F0A"/>
    <w:rsid w:val="00416F62"/>
    <w:rsid w:val="00417170"/>
    <w:rsid w:val="00417A0D"/>
    <w:rsid w:val="0042001D"/>
    <w:rsid w:val="00420558"/>
    <w:rsid w:val="00420AD1"/>
    <w:rsid w:val="00420D1C"/>
    <w:rsid w:val="004212B4"/>
    <w:rsid w:val="00421589"/>
    <w:rsid w:val="004219B3"/>
    <w:rsid w:val="00421C43"/>
    <w:rsid w:val="00421F8B"/>
    <w:rsid w:val="00422211"/>
    <w:rsid w:val="00422230"/>
    <w:rsid w:val="00422292"/>
    <w:rsid w:val="0042280F"/>
    <w:rsid w:val="00422967"/>
    <w:rsid w:val="004231FE"/>
    <w:rsid w:val="00423373"/>
    <w:rsid w:val="00423C05"/>
    <w:rsid w:val="00423DC8"/>
    <w:rsid w:val="004245C4"/>
    <w:rsid w:val="00424F19"/>
    <w:rsid w:val="004251FD"/>
    <w:rsid w:val="004258F4"/>
    <w:rsid w:val="00425916"/>
    <w:rsid w:val="00425960"/>
    <w:rsid w:val="004261AB"/>
    <w:rsid w:val="004268BF"/>
    <w:rsid w:val="00426BF7"/>
    <w:rsid w:val="00426DD9"/>
    <w:rsid w:val="004273BA"/>
    <w:rsid w:val="00427570"/>
    <w:rsid w:val="0043005C"/>
    <w:rsid w:val="0043020E"/>
    <w:rsid w:val="00430297"/>
    <w:rsid w:val="004302C7"/>
    <w:rsid w:val="00430657"/>
    <w:rsid w:val="00430A1E"/>
    <w:rsid w:val="00430AE5"/>
    <w:rsid w:val="00430B62"/>
    <w:rsid w:val="00430F2D"/>
    <w:rsid w:val="0043131C"/>
    <w:rsid w:val="004334B7"/>
    <w:rsid w:val="004338DD"/>
    <w:rsid w:val="004339AB"/>
    <w:rsid w:val="004344AB"/>
    <w:rsid w:val="00434807"/>
    <w:rsid w:val="00434943"/>
    <w:rsid w:val="00434AF3"/>
    <w:rsid w:val="00434E48"/>
    <w:rsid w:val="0043561E"/>
    <w:rsid w:val="00435914"/>
    <w:rsid w:val="00435FD9"/>
    <w:rsid w:val="0043623F"/>
    <w:rsid w:val="00436728"/>
    <w:rsid w:val="004367D1"/>
    <w:rsid w:val="00436B8E"/>
    <w:rsid w:val="00436CFF"/>
    <w:rsid w:val="00436F80"/>
    <w:rsid w:val="00437358"/>
    <w:rsid w:val="00437472"/>
    <w:rsid w:val="00437AA2"/>
    <w:rsid w:val="00437BA3"/>
    <w:rsid w:val="004400A3"/>
    <w:rsid w:val="0044028E"/>
    <w:rsid w:val="004402F1"/>
    <w:rsid w:val="00440996"/>
    <w:rsid w:val="00441485"/>
    <w:rsid w:val="0044150A"/>
    <w:rsid w:val="004415AD"/>
    <w:rsid w:val="0044196B"/>
    <w:rsid w:val="00441B1F"/>
    <w:rsid w:val="00441BA9"/>
    <w:rsid w:val="00441F8C"/>
    <w:rsid w:val="004422C4"/>
    <w:rsid w:val="00442CE8"/>
    <w:rsid w:val="00442E84"/>
    <w:rsid w:val="00442EFF"/>
    <w:rsid w:val="0044324F"/>
    <w:rsid w:val="0044329C"/>
    <w:rsid w:val="00443D1F"/>
    <w:rsid w:val="00443D41"/>
    <w:rsid w:val="004442A1"/>
    <w:rsid w:val="00444818"/>
    <w:rsid w:val="00444C19"/>
    <w:rsid w:val="00445840"/>
    <w:rsid w:val="0044597A"/>
    <w:rsid w:val="00445B6C"/>
    <w:rsid w:val="00446493"/>
    <w:rsid w:val="00446497"/>
    <w:rsid w:val="00446953"/>
    <w:rsid w:val="00446A44"/>
    <w:rsid w:val="004471CD"/>
    <w:rsid w:val="00447805"/>
    <w:rsid w:val="004478E8"/>
    <w:rsid w:val="00447A05"/>
    <w:rsid w:val="00447F59"/>
    <w:rsid w:val="0045080C"/>
    <w:rsid w:val="00450AF5"/>
    <w:rsid w:val="004512AA"/>
    <w:rsid w:val="00451346"/>
    <w:rsid w:val="0045148C"/>
    <w:rsid w:val="004517BC"/>
    <w:rsid w:val="00451B1F"/>
    <w:rsid w:val="00452548"/>
    <w:rsid w:val="00452DF7"/>
    <w:rsid w:val="00453127"/>
    <w:rsid w:val="0045315C"/>
    <w:rsid w:val="00453361"/>
    <w:rsid w:val="00453C92"/>
    <w:rsid w:val="0045401D"/>
    <w:rsid w:val="0045402A"/>
    <w:rsid w:val="0045434C"/>
    <w:rsid w:val="004544BB"/>
    <w:rsid w:val="00454736"/>
    <w:rsid w:val="00454A6B"/>
    <w:rsid w:val="00454C19"/>
    <w:rsid w:val="00455089"/>
    <w:rsid w:val="0045528F"/>
    <w:rsid w:val="00455373"/>
    <w:rsid w:val="00455AFD"/>
    <w:rsid w:val="00455E9F"/>
    <w:rsid w:val="004562B3"/>
    <w:rsid w:val="00456AF2"/>
    <w:rsid w:val="00457314"/>
    <w:rsid w:val="004577E8"/>
    <w:rsid w:val="004579FB"/>
    <w:rsid w:val="00457ABD"/>
    <w:rsid w:val="00457AEC"/>
    <w:rsid w:val="00457E0E"/>
    <w:rsid w:val="00460592"/>
    <w:rsid w:val="00460AF7"/>
    <w:rsid w:val="00460D00"/>
    <w:rsid w:val="004612CA"/>
    <w:rsid w:val="004613E3"/>
    <w:rsid w:val="00461470"/>
    <w:rsid w:val="00461552"/>
    <w:rsid w:val="00461590"/>
    <w:rsid w:val="0046185B"/>
    <w:rsid w:val="004620AB"/>
    <w:rsid w:val="00462175"/>
    <w:rsid w:val="0046276F"/>
    <w:rsid w:val="004628F4"/>
    <w:rsid w:val="00462FC3"/>
    <w:rsid w:val="004636BE"/>
    <w:rsid w:val="00463885"/>
    <w:rsid w:val="004638E3"/>
    <w:rsid w:val="004639D7"/>
    <w:rsid w:val="00464007"/>
    <w:rsid w:val="00464A34"/>
    <w:rsid w:val="004663FD"/>
    <w:rsid w:val="00467694"/>
    <w:rsid w:val="004678A1"/>
    <w:rsid w:val="00467AC3"/>
    <w:rsid w:val="00467C85"/>
    <w:rsid w:val="00467D0D"/>
    <w:rsid w:val="00470003"/>
    <w:rsid w:val="004706CC"/>
    <w:rsid w:val="0047076A"/>
    <w:rsid w:val="00470A29"/>
    <w:rsid w:val="00470A7F"/>
    <w:rsid w:val="00470C12"/>
    <w:rsid w:val="00470E87"/>
    <w:rsid w:val="00470EF8"/>
    <w:rsid w:val="0047107F"/>
    <w:rsid w:val="00471337"/>
    <w:rsid w:val="0047144A"/>
    <w:rsid w:val="00471AD3"/>
    <w:rsid w:val="00471E2A"/>
    <w:rsid w:val="0047238A"/>
    <w:rsid w:val="004728F3"/>
    <w:rsid w:val="00472CCF"/>
    <w:rsid w:val="004734F7"/>
    <w:rsid w:val="0047385E"/>
    <w:rsid w:val="00473904"/>
    <w:rsid w:val="00473F06"/>
    <w:rsid w:val="00473F6E"/>
    <w:rsid w:val="00474119"/>
    <w:rsid w:val="00475BCF"/>
    <w:rsid w:val="00476074"/>
    <w:rsid w:val="004766BA"/>
    <w:rsid w:val="00476DE3"/>
    <w:rsid w:val="00476DE5"/>
    <w:rsid w:val="0047712E"/>
    <w:rsid w:val="004773A2"/>
    <w:rsid w:val="004778A7"/>
    <w:rsid w:val="004779F3"/>
    <w:rsid w:val="00477A1D"/>
    <w:rsid w:val="004801E1"/>
    <w:rsid w:val="0048024A"/>
    <w:rsid w:val="0048030D"/>
    <w:rsid w:val="004804CA"/>
    <w:rsid w:val="0048051F"/>
    <w:rsid w:val="004818E7"/>
    <w:rsid w:val="00481956"/>
    <w:rsid w:val="004821EC"/>
    <w:rsid w:val="0048260A"/>
    <w:rsid w:val="00483108"/>
    <w:rsid w:val="00483369"/>
    <w:rsid w:val="004836A9"/>
    <w:rsid w:val="00483899"/>
    <w:rsid w:val="00483978"/>
    <w:rsid w:val="00483D04"/>
    <w:rsid w:val="00484105"/>
    <w:rsid w:val="004841AA"/>
    <w:rsid w:val="004847E3"/>
    <w:rsid w:val="004850A0"/>
    <w:rsid w:val="00485171"/>
    <w:rsid w:val="004851A5"/>
    <w:rsid w:val="00485286"/>
    <w:rsid w:val="004858A5"/>
    <w:rsid w:val="0048633C"/>
    <w:rsid w:val="0048671A"/>
    <w:rsid w:val="004867CA"/>
    <w:rsid w:val="00486839"/>
    <w:rsid w:val="004869C4"/>
    <w:rsid w:val="00486B3D"/>
    <w:rsid w:val="0048711C"/>
    <w:rsid w:val="004875DA"/>
    <w:rsid w:val="0049027A"/>
    <w:rsid w:val="004905E0"/>
    <w:rsid w:val="00490A4B"/>
    <w:rsid w:val="004910E7"/>
    <w:rsid w:val="0049126F"/>
    <w:rsid w:val="004913AA"/>
    <w:rsid w:val="00491AEA"/>
    <w:rsid w:val="004920A4"/>
    <w:rsid w:val="004923AA"/>
    <w:rsid w:val="00492502"/>
    <w:rsid w:val="00492965"/>
    <w:rsid w:val="0049317B"/>
    <w:rsid w:val="004937B0"/>
    <w:rsid w:val="004937F7"/>
    <w:rsid w:val="00493B99"/>
    <w:rsid w:val="00493C2E"/>
    <w:rsid w:val="00494648"/>
    <w:rsid w:val="0049538E"/>
    <w:rsid w:val="00495590"/>
    <w:rsid w:val="00495960"/>
    <w:rsid w:val="004961F8"/>
    <w:rsid w:val="00496262"/>
    <w:rsid w:val="00496850"/>
    <w:rsid w:val="00496A71"/>
    <w:rsid w:val="00496BC7"/>
    <w:rsid w:val="00497606"/>
    <w:rsid w:val="0049769B"/>
    <w:rsid w:val="00497717"/>
    <w:rsid w:val="00497817"/>
    <w:rsid w:val="00497E77"/>
    <w:rsid w:val="004A008C"/>
    <w:rsid w:val="004A0509"/>
    <w:rsid w:val="004A0F92"/>
    <w:rsid w:val="004A1005"/>
    <w:rsid w:val="004A21FB"/>
    <w:rsid w:val="004A22BF"/>
    <w:rsid w:val="004A278E"/>
    <w:rsid w:val="004A27A4"/>
    <w:rsid w:val="004A2973"/>
    <w:rsid w:val="004A2C82"/>
    <w:rsid w:val="004A3791"/>
    <w:rsid w:val="004A3C5D"/>
    <w:rsid w:val="004A41D8"/>
    <w:rsid w:val="004A4347"/>
    <w:rsid w:val="004A4CA0"/>
    <w:rsid w:val="004A4D0F"/>
    <w:rsid w:val="004A51F8"/>
    <w:rsid w:val="004A56AB"/>
    <w:rsid w:val="004A574C"/>
    <w:rsid w:val="004A5E6B"/>
    <w:rsid w:val="004A605B"/>
    <w:rsid w:val="004A636B"/>
    <w:rsid w:val="004A6B08"/>
    <w:rsid w:val="004A6F68"/>
    <w:rsid w:val="004A7581"/>
    <w:rsid w:val="004A77B4"/>
    <w:rsid w:val="004A7B44"/>
    <w:rsid w:val="004A7DAA"/>
    <w:rsid w:val="004A7FD9"/>
    <w:rsid w:val="004B08CE"/>
    <w:rsid w:val="004B0DC7"/>
    <w:rsid w:val="004B0EAF"/>
    <w:rsid w:val="004B143F"/>
    <w:rsid w:val="004B1444"/>
    <w:rsid w:val="004B1592"/>
    <w:rsid w:val="004B1653"/>
    <w:rsid w:val="004B1733"/>
    <w:rsid w:val="004B17FE"/>
    <w:rsid w:val="004B1B88"/>
    <w:rsid w:val="004B1FF6"/>
    <w:rsid w:val="004B2AD4"/>
    <w:rsid w:val="004B2E75"/>
    <w:rsid w:val="004B308E"/>
    <w:rsid w:val="004B34F0"/>
    <w:rsid w:val="004B39BE"/>
    <w:rsid w:val="004B3B76"/>
    <w:rsid w:val="004B3C17"/>
    <w:rsid w:val="004B4476"/>
    <w:rsid w:val="004B4915"/>
    <w:rsid w:val="004B4BEC"/>
    <w:rsid w:val="004B58B4"/>
    <w:rsid w:val="004B616F"/>
    <w:rsid w:val="004B636F"/>
    <w:rsid w:val="004B6C93"/>
    <w:rsid w:val="004B7733"/>
    <w:rsid w:val="004B7E40"/>
    <w:rsid w:val="004C0022"/>
    <w:rsid w:val="004C005F"/>
    <w:rsid w:val="004C0114"/>
    <w:rsid w:val="004C0ADA"/>
    <w:rsid w:val="004C0E4C"/>
    <w:rsid w:val="004C1121"/>
    <w:rsid w:val="004C205C"/>
    <w:rsid w:val="004C2719"/>
    <w:rsid w:val="004C2721"/>
    <w:rsid w:val="004C296C"/>
    <w:rsid w:val="004C29C3"/>
    <w:rsid w:val="004C318E"/>
    <w:rsid w:val="004C33FB"/>
    <w:rsid w:val="004C3633"/>
    <w:rsid w:val="004C3645"/>
    <w:rsid w:val="004C382E"/>
    <w:rsid w:val="004C3C7A"/>
    <w:rsid w:val="004C3E3A"/>
    <w:rsid w:val="004C429A"/>
    <w:rsid w:val="004C4469"/>
    <w:rsid w:val="004C461D"/>
    <w:rsid w:val="004C4CCC"/>
    <w:rsid w:val="004C54BC"/>
    <w:rsid w:val="004C560E"/>
    <w:rsid w:val="004C5F20"/>
    <w:rsid w:val="004C6510"/>
    <w:rsid w:val="004C663A"/>
    <w:rsid w:val="004C6641"/>
    <w:rsid w:val="004C6A67"/>
    <w:rsid w:val="004C70B7"/>
    <w:rsid w:val="004C751B"/>
    <w:rsid w:val="004C780E"/>
    <w:rsid w:val="004C7961"/>
    <w:rsid w:val="004C7C3B"/>
    <w:rsid w:val="004C7C8D"/>
    <w:rsid w:val="004C7EE8"/>
    <w:rsid w:val="004D03FB"/>
    <w:rsid w:val="004D0BDD"/>
    <w:rsid w:val="004D0F15"/>
    <w:rsid w:val="004D1012"/>
    <w:rsid w:val="004D171B"/>
    <w:rsid w:val="004D1746"/>
    <w:rsid w:val="004D1EB8"/>
    <w:rsid w:val="004D27E3"/>
    <w:rsid w:val="004D2B6D"/>
    <w:rsid w:val="004D2FD1"/>
    <w:rsid w:val="004D3110"/>
    <w:rsid w:val="004D32C0"/>
    <w:rsid w:val="004D33BD"/>
    <w:rsid w:val="004D33CD"/>
    <w:rsid w:val="004D3D19"/>
    <w:rsid w:val="004D4135"/>
    <w:rsid w:val="004D459B"/>
    <w:rsid w:val="004D4635"/>
    <w:rsid w:val="004D48F1"/>
    <w:rsid w:val="004D49F9"/>
    <w:rsid w:val="004D4B19"/>
    <w:rsid w:val="004D4B84"/>
    <w:rsid w:val="004D5207"/>
    <w:rsid w:val="004D551B"/>
    <w:rsid w:val="004D565E"/>
    <w:rsid w:val="004D5D4D"/>
    <w:rsid w:val="004D60D7"/>
    <w:rsid w:val="004D6256"/>
    <w:rsid w:val="004D6E0D"/>
    <w:rsid w:val="004D7496"/>
    <w:rsid w:val="004D79BE"/>
    <w:rsid w:val="004D79F8"/>
    <w:rsid w:val="004D7C78"/>
    <w:rsid w:val="004E005A"/>
    <w:rsid w:val="004E03FC"/>
    <w:rsid w:val="004E06BD"/>
    <w:rsid w:val="004E0A45"/>
    <w:rsid w:val="004E0FA8"/>
    <w:rsid w:val="004E1220"/>
    <w:rsid w:val="004E126A"/>
    <w:rsid w:val="004E205E"/>
    <w:rsid w:val="004E2086"/>
    <w:rsid w:val="004E22D4"/>
    <w:rsid w:val="004E255F"/>
    <w:rsid w:val="004E2A0A"/>
    <w:rsid w:val="004E2EC3"/>
    <w:rsid w:val="004E30B9"/>
    <w:rsid w:val="004E356F"/>
    <w:rsid w:val="004E3574"/>
    <w:rsid w:val="004E38EE"/>
    <w:rsid w:val="004E3DB2"/>
    <w:rsid w:val="004E4050"/>
    <w:rsid w:val="004E4143"/>
    <w:rsid w:val="004E48A1"/>
    <w:rsid w:val="004E4AE4"/>
    <w:rsid w:val="004E4D28"/>
    <w:rsid w:val="004E4DB8"/>
    <w:rsid w:val="004E5B4B"/>
    <w:rsid w:val="004E5D62"/>
    <w:rsid w:val="004E6D6C"/>
    <w:rsid w:val="004E6DA0"/>
    <w:rsid w:val="004E6EE4"/>
    <w:rsid w:val="004E743D"/>
    <w:rsid w:val="004E7495"/>
    <w:rsid w:val="004E7EBC"/>
    <w:rsid w:val="004E7F3B"/>
    <w:rsid w:val="004F000E"/>
    <w:rsid w:val="004F078C"/>
    <w:rsid w:val="004F14C4"/>
    <w:rsid w:val="004F1934"/>
    <w:rsid w:val="004F25ED"/>
    <w:rsid w:val="004F321A"/>
    <w:rsid w:val="004F3394"/>
    <w:rsid w:val="004F3822"/>
    <w:rsid w:val="004F4319"/>
    <w:rsid w:val="004F44EE"/>
    <w:rsid w:val="004F4A2C"/>
    <w:rsid w:val="004F4A93"/>
    <w:rsid w:val="004F4AE3"/>
    <w:rsid w:val="004F5295"/>
    <w:rsid w:val="004F56F7"/>
    <w:rsid w:val="004F5F44"/>
    <w:rsid w:val="004F685C"/>
    <w:rsid w:val="004F6C79"/>
    <w:rsid w:val="004F6F24"/>
    <w:rsid w:val="004F7240"/>
    <w:rsid w:val="004F742A"/>
    <w:rsid w:val="004F7704"/>
    <w:rsid w:val="004F7AEF"/>
    <w:rsid w:val="004F7DA2"/>
    <w:rsid w:val="004F7E13"/>
    <w:rsid w:val="004F7F7A"/>
    <w:rsid w:val="004F7FEC"/>
    <w:rsid w:val="0050061D"/>
    <w:rsid w:val="005011C1"/>
    <w:rsid w:val="0050145C"/>
    <w:rsid w:val="0050182D"/>
    <w:rsid w:val="00501A6D"/>
    <w:rsid w:val="00501B8E"/>
    <w:rsid w:val="005029E3"/>
    <w:rsid w:val="005030DD"/>
    <w:rsid w:val="00503141"/>
    <w:rsid w:val="005031CC"/>
    <w:rsid w:val="00503549"/>
    <w:rsid w:val="005036B0"/>
    <w:rsid w:val="0050381D"/>
    <w:rsid w:val="00503AFA"/>
    <w:rsid w:val="00503B2A"/>
    <w:rsid w:val="0050415A"/>
    <w:rsid w:val="005041D3"/>
    <w:rsid w:val="005043D3"/>
    <w:rsid w:val="00504956"/>
    <w:rsid w:val="00504968"/>
    <w:rsid w:val="00504CA1"/>
    <w:rsid w:val="00504E5B"/>
    <w:rsid w:val="0050557B"/>
    <w:rsid w:val="00505BB7"/>
    <w:rsid w:val="005067B4"/>
    <w:rsid w:val="00506A62"/>
    <w:rsid w:val="005070F0"/>
    <w:rsid w:val="00507490"/>
    <w:rsid w:val="005074F0"/>
    <w:rsid w:val="0050777E"/>
    <w:rsid w:val="005077C4"/>
    <w:rsid w:val="00507C4B"/>
    <w:rsid w:val="00507F06"/>
    <w:rsid w:val="00510462"/>
    <w:rsid w:val="005105EF"/>
    <w:rsid w:val="0051087E"/>
    <w:rsid w:val="00510E83"/>
    <w:rsid w:val="00511366"/>
    <w:rsid w:val="00511493"/>
    <w:rsid w:val="005124D0"/>
    <w:rsid w:val="00512888"/>
    <w:rsid w:val="005129D7"/>
    <w:rsid w:val="00512B1C"/>
    <w:rsid w:val="00512CC9"/>
    <w:rsid w:val="00513033"/>
    <w:rsid w:val="00513861"/>
    <w:rsid w:val="00514D5A"/>
    <w:rsid w:val="00514F1B"/>
    <w:rsid w:val="00515052"/>
    <w:rsid w:val="005160A3"/>
    <w:rsid w:val="00516112"/>
    <w:rsid w:val="0051713F"/>
    <w:rsid w:val="00517C99"/>
    <w:rsid w:val="00520033"/>
    <w:rsid w:val="00520141"/>
    <w:rsid w:val="0052071D"/>
    <w:rsid w:val="0052072A"/>
    <w:rsid w:val="0052099E"/>
    <w:rsid w:val="00521708"/>
    <w:rsid w:val="005218A3"/>
    <w:rsid w:val="00521957"/>
    <w:rsid w:val="00521D37"/>
    <w:rsid w:val="0052227B"/>
    <w:rsid w:val="00522726"/>
    <w:rsid w:val="00523822"/>
    <w:rsid w:val="00523F9C"/>
    <w:rsid w:val="00523FC9"/>
    <w:rsid w:val="005240F5"/>
    <w:rsid w:val="00524333"/>
    <w:rsid w:val="005245C7"/>
    <w:rsid w:val="00525286"/>
    <w:rsid w:val="00525723"/>
    <w:rsid w:val="00526F60"/>
    <w:rsid w:val="005273F6"/>
    <w:rsid w:val="005275DD"/>
    <w:rsid w:val="005278A2"/>
    <w:rsid w:val="00527F67"/>
    <w:rsid w:val="0053001C"/>
    <w:rsid w:val="0053026D"/>
    <w:rsid w:val="0053096F"/>
    <w:rsid w:val="00530D40"/>
    <w:rsid w:val="00531650"/>
    <w:rsid w:val="005316BB"/>
    <w:rsid w:val="00531CDE"/>
    <w:rsid w:val="00531DE5"/>
    <w:rsid w:val="00532094"/>
    <w:rsid w:val="0053227D"/>
    <w:rsid w:val="00532A24"/>
    <w:rsid w:val="00532ADD"/>
    <w:rsid w:val="00532D61"/>
    <w:rsid w:val="00532D6B"/>
    <w:rsid w:val="005331C1"/>
    <w:rsid w:val="005333FC"/>
    <w:rsid w:val="005334EC"/>
    <w:rsid w:val="005335A6"/>
    <w:rsid w:val="00534092"/>
    <w:rsid w:val="00534771"/>
    <w:rsid w:val="00534FE9"/>
    <w:rsid w:val="00535455"/>
    <w:rsid w:val="005355AA"/>
    <w:rsid w:val="0053594F"/>
    <w:rsid w:val="00535BDE"/>
    <w:rsid w:val="00535F6B"/>
    <w:rsid w:val="00536034"/>
    <w:rsid w:val="00536AAB"/>
    <w:rsid w:val="00536D9D"/>
    <w:rsid w:val="00537185"/>
    <w:rsid w:val="0053738D"/>
    <w:rsid w:val="00537742"/>
    <w:rsid w:val="00537EDE"/>
    <w:rsid w:val="0054032E"/>
    <w:rsid w:val="0054038A"/>
    <w:rsid w:val="00540412"/>
    <w:rsid w:val="00540A80"/>
    <w:rsid w:val="00540E86"/>
    <w:rsid w:val="00541174"/>
    <w:rsid w:val="00541660"/>
    <w:rsid w:val="005418AC"/>
    <w:rsid w:val="00541D7D"/>
    <w:rsid w:val="0054223B"/>
    <w:rsid w:val="00542389"/>
    <w:rsid w:val="00542622"/>
    <w:rsid w:val="00542721"/>
    <w:rsid w:val="00543574"/>
    <w:rsid w:val="005437A0"/>
    <w:rsid w:val="0054388E"/>
    <w:rsid w:val="005440C9"/>
    <w:rsid w:val="00544B4C"/>
    <w:rsid w:val="00545030"/>
    <w:rsid w:val="0054603F"/>
    <w:rsid w:val="0054623A"/>
    <w:rsid w:val="005466C1"/>
    <w:rsid w:val="0054678E"/>
    <w:rsid w:val="00546F68"/>
    <w:rsid w:val="0054765F"/>
    <w:rsid w:val="00547A52"/>
    <w:rsid w:val="00550407"/>
    <w:rsid w:val="00550653"/>
    <w:rsid w:val="00550B0C"/>
    <w:rsid w:val="00550CEF"/>
    <w:rsid w:val="00551091"/>
    <w:rsid w:val="005510B5"/>
    <w:rsid w:val="005510BE"/>
    <w:rsid w:val="0055176E"/>
    <w:rsid w:val="0055278C"/>
    <w:rsid w:val="005528B1"/>
    <w:rsid w:val="0055291B"/>
    <w:rsid w:val="005532EC"/>
    <w:rsid w:val="00553360"/>
    <w:rsid w:val="00553E96"/>
    <w:rsid w:val="005543E5"/>
    <w:rsid w:val="005547B2"/>
    <w:rsid w:val="005547D5"/>
    <w:rsid w:val="00555069"/>
    <w:rsid w:val="00555518"/>
    <w:rsid w:val="005557BF"/>
    <w:rsid w:val="0055649A"/>
    <w:rsid w:val="005567A8"/>
    <w:rsid w:val="00556D86"/>
    <w:rsid w:val="00557295"/>
    <w:rsid w:val="00557308"/>
    <w:rsid w:val="0055731C"/>
    <w:rsid w:val="0055748C"/>
    <w:rsid w:val="0055749B"/>
    <w:rsid w:val="005574CE"/>
    <w:rsid w:val="00557550"/>
    <w:rsid w:val="005575E0"/>
    <w:rsid w:val="0055778B"/>
    <w:rsid w:val="00557E1A"/>
    <w:rsid w:val="00557E2C"/>
    <w:rsid w:val="00557EAA"/>
    <w:rsid w:val="0056002A"/>
    <w:rsid w:val="00560474"/>
    <w:rsid w:val="00560536"/>
    <w:rsid w:val="005605CF"/>
    <w:rsid w:val="00560ABC"/>
    <w:rsid w:val="00561528"/>
    <w:rsid w:val="0056182B"/>
    <w:rsid w:val="00561AF0"/>
    <w:rsid w:val="00561F13"/>
    <w:rsid w:val="005622A5"/>
    <w:rsid w:val="00562400"/>
    <w:rsid w:val="00562C9A"/>
    <w:rsid w:val="00562F4C"/>
    <w:rsid w:val="0056320B"/>
    <w:rsid w:val="0056343A"/>
    <w:rsid w:val="00563E6C"/>
    <w:rsid w:val="00563FFB"/>
    <w:rsid w:val="00564296"/>
    <w:rsid w:val="0056481A"/>
    <w:rsid w:val="005652B6"/>
    <w:rsid w:val="005661B3"/>
    <w:rsid w:val="00566327"/>
    <w:rsid w:val="0056653D"/>
    <w:rsid w:val="0056699F"/>
    <w:rsid w:val="00566A0A"/>
    <w:rsid w:val="00566BF3"/>
    <w:rsid w:val="005673CB"/>
    <w:rsid w:val="00567429"/>
    <w:rsid w:val="00567540"/>
    <w:rsid w:val="00567732"/>
    <w:rsid w:val="00567811"/>
    <w:rsid w:val="00570100"/>
    <w:rsid w:val="00571A67"/>
    <w:rsid w:val="00571C59"/>
    <w:rsid w:val="0057219C"/>
    <w:rsid w:val="0057267A"/>
    <w:rsid w:val="00572720"/>
    <w:rsid w:val="005740AB"/>
    <w:rsid w:val="00574321"/>
    <w:rsid w:val="00574373"/>
    <w:rsid w:val="00574DA0"/>
    <w:rsid w:val="0057522E"/>
    <w:rsid w:val="00575334"/>
    <w:rsid w:val="00575424"/>
    <w:rsid w:val="00575440"/>
    <w:rsid w:val="00575A36"/>
    <w:rsid w:val="0057603B"/>
    <w:rsid w:val="005764D8"/>
    <w:rsid w:val="005768F5"/>
    <w:rsid w:val="00576B50"/>
    <w:rsid w:val="005776FE"/>
    <w:rsid w:val="00580544"/>
    <w:rsid w:val="00580C48"/>
    <w:rsid w:val="00580EA5"/>
    <w:rsid w:val="00581290"/>
    <w:rsid w:val="0058132F"/>
    <w:rsid w:val="00581751"/>
    <w:rsid w:val="00581925"/>
    <w:rsid w:val="00582485"/>
    <w:rsid w:val="00582586"/>
    <w:rsid w:val="00582716"/>
    <w:rsid w:val="005827BE"/>
    <w:rsid w:val="00582C13"/>
    <w:rsid w:val="00582C81"/>
    <w:rsid w:val="00582D32"/>
    <w:rsid w:val="00583082"/>
    <w:rsid w:val="00583518"/>
    <w:rsid w:val="00583660"/>
    <w:rsid w:val="00583924"/>
    <w:rsid w:val="00583B36"/>
    <w:rsid w:val="00584272"/>
    <w:rsid w:val="00584C78"/>
    <w:rsid w:val="00584CFD"/>
    <w:rsid w:val="005855BA"/>
    <w:rsid w:val="005857D8"/>
    <w:rsid w:val="00585929"/>
    <w:rsid w:val="00585FF0"/>
    <w:rsid w:val="005862CB"/>
    <w:rsid w:val="0058689B"/>
    <w:rsid w:val="0058696E"/>
    <w:rsid w:val="00586A2D"/>
    <w:rsid w:val="00586A50"/>
    <w:rsid w:val="00586BB2"/>
    <w:rsid w:val="00587022"/>
    <w:rsid w:val="0058717F"/>
    <w:rsid w:val="00587AB5"/>
    <w:rsid w:val="00587F4A"/>
    <w:rsid w:val="00590A5A"/>
    <w:rsid w:val="00590D64"/>
    <w:rsid w:val="00591070"/>
    <w:rsid w:val="00591A6C"/>
    <w:rsid w:val="00591A92"/>
    <w:rsid w:val="00591F4C"/>
    <w:rsid w:val="005920D8"/>
    <w:rsid w:val="0059254D"/>
    <w:rsid w:val="005925FC"/>
    <w:rsid w:val="00592732"/>
    <w:rsid w:val="00592748"/>
    <w:rsid w:val="00592907"/>
    <w:rsid w:val="0059291B"/>
    <w:rsid w:val="00592D29"/>
    <w:rsid w:val="00593622"/>
    <w:rsid w:val="0059363C"/>
    <w:rsid w:val="00593BA7"/>
    <w:rsid w:val="00593CBF"/>
    <w:rsid w:val="00593CEF"/>
    <w:rsid w:val="00593D33"/>
    <w:rsid w:val="00593EEC"/>
    <w:rsid w:val="00593F52"/>
    <w:rsid w:val="00594047"/>
    <w:rsid w:val="0059438C"/>
    <w:rsid w:val="0059474C"/>
    <w:rsid w:val="00594789"/>
    <w:rsid w:val="0059481B"/>
    <w:rsid w:val="00594A4D"/>
    <w:rsid w:val="00594B61"/>
    <w:rsid w:val="00594D0C"/>
    <w:rsid w:val="00594FA1"/>
    <w:rsid w:val="00594FAE"/>
    <w:rsid w:val="00595143"/>
    <w:rsid w:val="00595348"/>
    <w:rsid w:val="00595439"/>
    <w:rsid w:val="00595522"/>
    <w:rsid w:val="005955CE"/>
    <w:rsid w:val="00595679"/>
    <w:rsid w:val="00595B4E"/>
    <w:rsid w:val="00595EC1"/>
    <w:rsid w:val="00595F55"/>
    <w:rsid w:val="0059615B"/>
    <w:rsid w:val="005961B0"/>
    <w:rsid w:val="0059690E"/>
    <w:rsid w:val="005977FF"/>
    <w:rsid w:val="00597FA9"/>
    <w:rsid w:val="005A0773"/>
    <w:rsid w:val="005A07A6"/>
    <w:rsid w:val="005A0B92"/>
    <w:rsid w:val="005A0EED"/>
    <w:rsid w:val="005A175A"/>
    <w:rsid w:val="005A1D70"/>
    <w:rsid w:val="005A2105"/>
    <w:rsid w:val="005A21B0"/>
    <w:rsid w:val="005A22C7"/>
    <w:rsid w:val="005A2941"/>
    <w:rsid w:val="005A3C66"/>
    <w:rsid w:val="005A4475"/>
    <w:rsid w:val="005A4739"/>
    <w:rsid w:val="005A4A4C"/>
    <w:rsid w:val="005A515E"/>
    <w:rsid w:val="005A73B7"/>
    <w:rsid w:val="005B001C"/>
    <w:rsid w:val="005B0574"/>
    <w:rsid w:val="005B05A3"/>
    <w:rsid w:val="005B06E7"/>
    <w:rsid w:val="005B0A11"/>
    <w:rsid w:val="005B0E5A"/>
    <w:rsid w:val="005B11FA"/>
    <w:rsid w:val="005B14B5"/>
    <w:rsid w:val="005B14E0"/>
    <w:rsid w:val="005B1690"/>
    <w:rsid w:val="005B1BF2"/>
    <w:rsid w:val="005B1EC5"/>
    <w:rsid w:val="005B21DD"/>
    <w:rsid w:val="005B24DB"/>
    <w:rsid w:val="005B270A"/>
    <w:rsid w:val="005B2ECD"/>
    <w:rsid w:val="005B3441"/>
    <w:rsid w:val="005B3E30"/>
    <w:rsid w:val="005B410A"/>
    <w:rsid w:val="005B4401"/>
    <w:rsid w:val="005B49DA"/>
    <w:rsid w:val="005B53FE"/>
    <w:rsid w:val="005B5AE0"/>
    <w:rsid w:val="005B5C60"/>
    <w:rsid w:val="005B5FE3"/>
    <w:rsid w:val="005B6238"/>
    <w:rsid w:val="005B65D9"/>
    <w:rsid w:val="005B6917"/>
    <w:rsid w:val="005B6F6C"/>
    <w:rsid w:val="005B7585"/>
    <w:rsid w:val="005B7A2F"/>
    <w:rsid w:val="005B7E45"/>
    <w:rsid w:val="005C0271"/>
    <w:rsid w:val="005C04A7"/>
    <w:rsid w:val="005C0744"/>
    <w:rsid w:val="005C084D"/>
    <w:rsid w:val="005C0939"/>
    <w:rsid w:val="005C0A0C"/>
    <w:rsid w:val="005C0BE4"/>
    <w:rsid w:val="005C1057"/>
    <w:rsid w:val="005C12D8"/>
    <w:rsid w:val="005C1752"/>
    <w:rsid w:val="005C1DFB"/>
    <w:rsid w:val="005C23DC"/>
    <w:rsid w:val="005C2972"/>
    <w:rsid w:val="005C2E37"/>
    <w:rsid w:val="005C310E"/>
    <w:rsid w:val="005C31D2"/>
    <w:rsid w:val="005C3286"/>
    <w:rsid w:val="005C338A"/>
    <w:rsid w:val="005C38E5"/>
    <w:rsid w:val="005C3A93"/>
    <w:rsid w:val="005C3FA9"/>
    <w:rsid w:val="005C440E"/>
    <w:rsid w:val="005C44D2"/>
    <w:rsid w:val="005C4811"/>
    <w:rsid w:val="005C53BB"/>
    <w:rsid w:val="005C566D"/>
    <w:rsid w:val="005C56C4"/>
    <w:rsid w:val="005C584B"/>
    <w:rsid w:val="005C5AA5"/>
    <w:rsid w:val="005C5AF6"/>
    <w:rsid w:val="005C5DCC"/>
    <w:rsid w:val="005C6002"/>
    <w:rsid w:val="005C65BF"/>
    <w:rsid w:val="005C6A0E"/>
    <w:rsid w:val="005C6BA3"/>
    <w:rsid w:val="005C71AA"/>
    <w:rsid w:val="005C7471"/>
    <w:rsid w:val="005C7CF9"/>
    <w:rsid w:val="005D0818"/>
    <w:rsid w:val="005D0BAD"/>
    <w:rsid w:val="005D121E"/>
    <w:rsid w:val="005D1536"/>
    <w:rsid w:val="005D2486"/>
    <w:rsid w:val="005D2A97"/>
    <w:rsid w:val="005D2FBD"/>
    <w:rsid w:val="005D2FFE"/>
    <w:rsid w:val="005D3116"/>
    <w:rsid w:val="005D3118"/>
    <w:rsid w:val="005D32EE"/>
    <w:rsid w:val="005D333C"/>
    <w:rsid w:val="005D3651"/>
    <w:rsid w:val="005D3817"/>
    <w:rsid w:val="005D3891"/>
    <w:rsid w:val="005D402B"/>
    <w:rsid w:val="005D4987"/>
    <w:rsid w:val="005D4D09"/>
    <w:rsid w:val="005D5A54"/>
    <w:rsid w:val="005D5CDC"/>
    <w:rsid w:val="005D5DF0"/>
    <w:rsid w:val="005D5FF3"/>
    <w:rsid w:val="005D68AD"/>
    <w:rsid w:val="005D6E31"/>
    <w:rsid w:val="005D75C2"/>
    <w:rsid w:val="005D7817"/>
    <w:rsid w:val="005E01B4"/>
    <w:rsid w:val="005E03C4"/>
    <w:rsid w:val="005E04E6"/>
    <w:rsid w:val="005E0931"/>
    <w:rsid w:val="005E160D"/>
    <w:rsid w:val="005E1E4A"/>
    <w:rsid w:val="005E2437"/>
    <w:rsid w:val="005E2667"/>
    <w:rsid w:val="005E2E4D"/>
    <w:rsid w:val="005E35B2"/>
    <w:rsid w:val="005E3E2B"/>
    <w:rsid w:val="005E4074"/>
    <w:rsid w:val="005E4093"/>
    <w:rsid w:val="005E4D65"/>
    <w:rsid w:val="005E5D72"/>
    <w:rsid w:val="005E612E"/>
    <w:rsid w:val="005E626A"/>
    <w:rsid w:val="005E636A"/>
    <w:rsid w:val="005E68FB"/>
    <w:rsid w:val="005E6B3D"/>
    <w:rsid w:val="005E718C"/>
    <w:rsid w:val="005E7489"/>
    <w:rsid w:val="005E76C1"/>
    <w:rsid w:val="005E785D"/>
    <w:rsid w:val="005F011B"/>
    <w:rsid w:val="005F019F"/>
    <w:rsid w:val="005F0D70"/>
    <w:rsid w:val="005F12DB"/>
    <w:rsid w:val="005F1743"/>
    <w:rsid w:val="005F1FDD"/>
    <w:rsid w:val="005F2881"/>
    <w:rsid w:val="005F2A59"/>
    <w:rsid w:val="005F2C86"/>
    <w:rsid w:val="005F2EAF"/>
    <w:rsid w:val="005F3019"/>
    <w:rsid w:val="005F3429"/>
    <w:rsid w:val="005F3657"/>
    <w:rsid w:val="005F400F"/>
    <w:rsid w:val="005F4DAC"/>
    <w:rsid w:val="005F4FAF"/>
    <w:rsid w:val="005F50E6"/>
    <w:rsid w:val="005F5896"/>
    <w:rsid w:val="005F5D5F"/>
    <w:rsid w:val="005F61E0"/>
    <w:rsid w:val="005F641D"/>
    <w:rsid w:val="005F738F"/>
    <w:rsid w:val="005F7518"/>
    <w:rsid w:val="005F7545"/>
    <w:rsid w:val="005F79F4"/>
    <w:rsid w:val="005F7F0C"/>
    <w:rsid w:val="005F7F6D"/>
    <w:rsid w:val="006005B9"/>
    <w:rsid w:val="006006A5"/>
    <w:rsid w:val="0060080F"/>
    <w:rsid w:val="00601203"/>
    <w:rsid w:val="006018DE"/>
    <w:rsid w:val="00601B90"/>
    <w:rsid w:val="00601DCF"/>
    <w:rsid w:val="00602611"/>
    <w:rsid w:val="00603050"/>
    <w:rsid w:val="006039B3"/>
    <w:rsid w:val="00603FE0"/>
    <w:rsid w:val="006043D0"/>
    <w:rsid w:val="006045FD"/>
    <w:rsid w:val="00604A44"/>
    <w:rsid w:val="00604DAE"/>
    <w:rsid w:val="0060513E"/>
    <w:rsid w:val="006051B4"/>
    <w:rsid w:val="006059A2"/>
    <w:rsid w:val="00605C01"/>
    <w:rsid w:val="00605D45"/>
    <w:rsid w:val="006070CC"/>
    <w:rsid w:val="006077B3"/>
    <w:rsid w:val="006078AA"/>
    <w:rsid w:val="00607DFD"/>
    <w:rsid w:val="006105F1"/>
    <w:rsid w:val="00611143"/>
    <w:rsid w:val="006114E5"/>
    <w:rsid w:val="00611761"/>
    <w:rsid w:val="00611CAD"/>
    <w:rsid w:val="00611D7B"/>
    <w:rsid w:val="00612391"/>
    <w:rsid w:val="00612408"/>
    <w:rsid w:val="00612D5E"/>
    <w:rsid w:val="00613DC8"/>
    <w:rsid w:val="00614424"/>
    <w:rsid w:val="00614682"/>
    <w:rsid w:val="00614922"/>
    <w:rsid w:val="00614CB7"/>
    <w:rsid w:val="00614FCC"/>
    <w:rsid w:val="00615747"/>
    <w:rsid w:val="00615AF9"/>
    <w:rsid w:val="00615D2F"/>
    <w:rsid w:val="00616342"/>
    <w:rsid w:val="006163EB"/>
    <w:rsid w:val="00616681"/>
    <w:rsid w:val="00616996"/>
    <w:rsid w:val="006169BE"/>
    <w:rsid w:val="00616C06"/>
    <w:rsid w:val="00617F7A"/>
    <w:rsid w:val="006209C8"/>
    <w:rsid w:val="00620B8C"/>
    <w:rsid w:val="00620C57"/>
    <w:rsid w:val="00620F6D"/>
    <w:rsid w:val="006212D8"/>
    <w:rsid w:val="006212E3"/>
    <w:rsid w:val="00621621"/>
    <w:rsid w:val="00621A4B"/>
    <w:rsid w:val="00621D4F"/>
    <w:rsid w:val="00622004"/>
    <w:rsid w:val="006222F8"/>
    <w:rsid w:val="0062271C"/>
    <w:rsid w:val="00622A78"/>
    <w:rsid w:val="00622A81"/>
    <w:rsid w:val="00623408"/>
    <w:rsid w:val="006236BC"/>
    <w:rsid w:val="00623841"/>
    <w:rsid w:val="00624151"/>
    <w:rsid w:val="00624391"/>
    <w:rsid w:val="00625184"/>
    <w:rsid w:val="006251A1"/>
    <w:rsid w:val="0062520D"/>
    <w:rsid w:val="0062571A"/>
    <w:rsid w:val="00625811"/>
    <w:rsid w:val="00625936"/>
    <w:rsid w:val="00625A4E"/>
    <w:rsid w:val="006261EB"/>
    <w:rsid w:val="0062660F"/>
    <w:rsid w:val="00626B6E"/>
    <w:rsid w:val="00627048"/>
    <w:rsid w:val="006277A9"/>
    <w:rsid w:val="006278AA"/>
    <w:rsid w:val="00627A4F"/>
    <w:rsid w:val="00627F64"/>
    <w:rsid w:val="006305D7"/>
    <w:rsid w:val="00630A01"/>
    <w:rsid w:val="00630B62"/>
    <w:rsid w:val="00630C04"/>
    <w:rsid w:val="00630F18"/>
    <w:rsid w:val="006311A4"/>
    <w:rsid w:val="00631285"/>
    <w:rsid w:val="006321FD"/>
    <w:rsid w:val="00632236"/>
    <w:rsid w:val="0063240F"/>
    <w:rsid w:val="0063258B"/>
    <w:rsid w:val="00632739"/>
    <w:rsid w:val="00632DA1"/>
    <w:rsid w:val="00632F15"/>
    <w:rsid w:val="00633309"/>
    <w:rsid w:val="00633462"/>
    <w:rsid w:val="006337E7"/>
    <w:rsid w:val="00633D53"/>
    <w:rsid w:val="00634731"/>
    <w:rsid w:val="00634971"/>
    <w:rsid w:val="00634A66"/>
    <w:rsid w:val="00634B08"/>
    <w:rsid w:val="00634BC7"/>
    <w:rsid w:val="00635D66"/>
    <w:rsid w:val="00635E90"/>
    <w:rsid w:val="00635F51"/>
    <w:rsid w:val="00636994"/>
    <w:rsid w:val="00636A4B"/>
    <w:rsid w:val="0063725C"/>
    <w:rsid w:val="006375E6"/>
    <w:rsid w:val="00637EF1"/>
    <w:rsid w:val="006400D6"/>
    <w:rsid w:val="006405A3"/>
    <w:rsid w:val="00640776"/>
    <w:rsid w:val="00640DE1"/>
    <w:rsid w:val="00641039"/>
    <w:rsid w:val="00641104"/>
    <w:rsid w:val="00641302"/>
    <w:rsid w:val="0064135B"/>
    <w:rsid w:val="006413A4"/>
    <w:rsid w:val="006415BF"/>
    <w:rsid w:val="006415D1"/>
    <w:rsid w:val="00641690"/>
    <w:rsid w:val="0064175D"/>
    <w:rsid w:val="00642123"/>
    <w:rsid w:val="00642343"/>
    <w:rsid w:val="00642749"/>
    <w:rsid w:val="00642E24"/>
    <w:rsid w:val="00642F1F"/>
    <w:rsid w:val="006432EC"/>
    <w:rsid w:val="006437CC"/>
    <w:rsid w:val="00643919"/>
    <w:rsid w:val="00643C04"/>
    <w:rsid w:val="00643F3A"/>
    <w:rsid w:val="00644991"/>
    <w:rsid w:val="0064574B"/>
    <w:rsid w:val="00645C1B"/>
    <w:rsid w:val="00645E44"/>
    <w:rsid w:val="0064603B"/>
    <w:rsid w:val="006464AC"/>
    <w:rsid w:val="00646A80"/>
    <w:rsid w:val="00646ABE"/>
    <w:rsid w:val="00647D94"/>
    <w:rsid w:val="0065018F"/>
    <w:rsid w:val="006502B3"/>
    <w:rsid w:val="00650464"/>
    <w:rsid w:val="0065063F"/>
    <w:rsid w:val="0065155B"/>
    <w:rsid w:val="006520EB"/>
    <w:rsid w:val="00652E55"/>
    <w:rsid w:val="00652EEF"/>
    <w:rsid w:val="00653079"/>
    <w:rsid w:val="00653324"/>
    <w:rsid w:val="006534E4"/>
    <w:rsid w:val="006536ED"/>
    <w:rsid w:val="00653A2E"/>
    <w:rsid w:val="00653DCF"/>
    <w:rsid w:val="00653E3D"/>
    <w:rsid w:val="00654A83"/>
    <w:rsid w:val="00654CEB"/>
    <w:rsid w:val="0065552A"/>
    <w:rsid w:val="00655959"/>
    <w:rsid w:val="00655A7E"/>
    <w:rsid w:val="0065627A"/>
    <w:rsid w:val="00656642"/>
    <w:rsid w:val="00656653"/>
    <w:rsid w:val="00656711"/>
    <w:rsid w:val="006569A2"/>
    <w:rsid w:val="00657866"/>
    <w:rsid w:val="00660509"/>
    <w:rsid w:val="00660765"/>
    <w:rsid w:val="0066141C"/>
    <w:rsid w:val="006619FF"/>
    <w:rsid w:val="00661AEB"/>
    <w:rsid w:val="00661C43"/>
    <w:rsid w:val="00661DBF"/>
    <w:rsid w:val="00661EDF"/>
    <w:rsid w:val="00662181"/>
    <w:rsid w:val="00662348"/>
    <w:rsid w:val="0066257F"/>
    <w:rsid w:val="00662AFD"/>
    <w:rsid w:val="00663130"/>
    <w:rsid w:val="00663658"/>
    <w:rsid w:val="00663733"/>
    <w:rsid w:val="0066478B"/>
    <w:rsid w:val="00664B35"/>
    <w:rsid w:val="006652CC"/>
    <w:rsid w:val="006667F6"/>
    <w:rsid w:val="006668FD"/>
    <w:rsid w:val="00666C9A"/>
    <w:rsid w:val="006675FB"/>
    <w:rsid w:val="00667993"/>
    <w:rsid w:val="006679B9"/>
    <w:rsid w:val="00667D73"/>
    <w:rsid w:val="00667FC2"/>
    <w:rsid w:val="00670033"/>
    <w:rsid w:val="006700BF"/>
    <w:rsid w:val="00670148"/>
    <w:rsid w:val="006701E2"/>
    <w:rsid w:val="00670A10"/>
    <w:rsid w:val="00670BB7"/>
    <w:rsid w:val="0067106F"/>
    <w:rsid w:val="006714BF"/>
    <w:rsid w:val="00671725"/>
    <w:rsid w:val="00671CDD"/>
    <w:rsid w:val="00672420"/>
    <w:rsid w:val="00672654"/>
    <w:rsid w:val="006729A5"/>
    <w:rsid w:val="0067302B"/>
    <w:rsid w:val="0067351D"/>
    <w:rsid w:val="00674160"/>
    <w:rsid w:val="006742A2"/>
    <w:rsid w:val="0067436E"/>
    <w:rsid w:val="00674630"/>
    <w:rsid w:val="006753B5"/>
    <w:rsid w:val="006753BF"/>
    <w:rsid w:val="006754C5"/>
    <w:rsid w:val="0067567E"/>
    <w:rsid w:val="00675919"/>
    <w:rsid w:val="00675B4C"/>
    <w:rsid w:val="00675DCA"/>
    <w:rsid w:val="00675EBD"/>
    <w:rsid w:val="0067615F"/>
    <w:rsid w:val="00676165"/>
    <w:rsid w:val="00676381"/>
    <w:rsid w:val="0067640E"/>
    <w:rsid w:val="00676776"/>
    <w:rsid w:val="00676A5E"/>
    <w:rsid w:val="00676B7B"/>
    <w:rsid w:val="00676D29"/>
    <w:rsid w:val="00677292"/>
    <w:rsid w:val="006803EA"/>
    <w:rsid w:val="00680476"/>
    <w:rsid w:val="00680930"/>
    <w:rsid w:val="00680AA5"/>
    <w:rsid w:val="006811D9"/>
    <w:rsid w:val="006819EF"/>
    <w:rsid w:val="00681ADF"/>
    <w:rsid w:val="00681E59"/>
    <w:rsid w:val="00681F4C"/>
    <w:rsid w:val="006824D9"/>
    <w:rsid w:val="00682984"/>
    <w:rsid w:val="00683284"/>
    <w:rsid w:val="006836AD"/>
    <w:rsid w:val="0068397D"/>
    <w:rsid w:val="00684129"/>
    <w:rsid w:val="0068435E"/>
    <w:rsid w:val="006852E2"/>
    <w:rsid w:val="00685434"/>
    <w:rsid w:val="00685E11"/>
    <w:rsid w:val="006860F9"/>
    <w:rsid w:val="0068650C"/>
    <w:rsid w:val="00686623"/>
    <w:rsid w:val="006869F7"/>
    <w:rsid w:val="00686B6F"/>
    <w:rsid w:val="00687066"/>
    <w:rsid w:val="006874BD"/>
    <w:rsid w:val="00687F05"/>
    <w:rsid w:val="00687F9E"/>
    <w:rsid w:val="006909D1"/>
    <w:rsid w:val="00690A46"/>
    <w:rsid w:val="00690D10"/>
    <w:rsid w:val="006911C3"/>
    <w:rsid w:val="00691331"/>
    <w:rsid w:val="00691D89"/>
    <w:rsid w:val="00691E4C"/>
    <w:rsid w:val="006922F8"/>
    <w:rsid w:val="0069267C"/>
    <w:rsid w:val="00692D39"/>
    <w:rsid w:val="00693B34"/>
    <w:rsid w:val="00693BA2"/>
    <w:rsid w:val="00693C64"/>
    <w:rsid w:val="00693C9A"/>
    <w:rsid w:val="00693DFD"/>
    <w:rsid w:val="00693FCC"/>
    <w:rsid w:val="00694809"/>
    <w:rsid w:val="00695550"/>
    <w:rsid w:val="00695790"/>
    <w:rsid w:val="00695A1D"/>
    <w:rsid w:val="00696133"/>
    <w:rsid w:val="00696ED9"/>
    <w:rsid w:val="006971CD"/>
    <w:rsid w:val="00697299"/>
    <w:rsid w:val="0069794F"/>
    <w:rsid w:val="00697AE3"/>
    <w:rsid w:val="00697B33"/>
    <w:rsid w:val="00697F78"/>
    <w:rsid w:val="006A006B"/>
    <w:rsid w:val="006A032B"/>
    <w:rsid w:val="006A0FA7"/>
    <w:rsid w:val="006A10CE"/>
    <w:rsid w:val="006A1417"/>
    <w:rsid w:val="006A14BA"/>
    <w:rsid w:val="006A18A7"/>
    <w:rsid w:val="006A1D30"/>
    <w:rsid w:val="006A2182"/>
    <w:rsid w:val="006A22DF"/>
    <w:rsid w:val="006A23AB"/>
    <w:rsid w:val="006A24BA"/>
    <w:rsid w:val="006A2724"/>
    <w:rsid w:val="006A2BD4"/>
    <w:rsid w:val="006A36E0"/>
    <w:rsid w:val="006A4467"/>
    <w:rsid w:val="006A4854"/>
    <w:rsid w:val="006A51B7"/>
    <w:rsid w:val="006A53E6"/>
    <w:rsid w:val="006A5609"/>
    <w:rsid w:val="006A63F5"/>
    <w:rsid w:val="006A672D"/>
    <w:rsid w:val="006A68F1"/>
    <w:rsid w:val="006A720B"/>
    <w:rsid w:val="006A7362"/>
    <w:rsid w:val="006A7439"/>
    <w:rsid w:val="006A7525"/>
    <w:rsid w:val="006A752F"/>
    <w:rsid w:val="006A7B80"/>
    <w:rsid w:val="006A7C4D"/>
    <w:rsid w:val="006A7CAA"/>
    <w:rsid w:val="006A7F26"/>
    <w:rsid w:val="006B0166"/>
    <w:rsid w:val="006B03BF"/>
    <w:rsid w:val="006B0571"/>
    <w:rsid w:val="006B09E6"/>
    <w:rsid w:val="006B0F2C"/>
    <w:rsid w:val="006B2D3E"/>
    <w:rsid w:val="006B2D4E"/>
    <w:rsid w:val="006B328D"/>
    <w:rsid w:val="006B3DA3"/>
    <w:rsid w:val="006B4028"/>
    <w:rsid w:val="006B4249"/>
    <w:rsid w:val="006B424B"/>
    <w:rsid w:val="006B432E"/>
    <w:rsid w:val="006B4A27"/>
    <w:rsid w:val="006B5193"/>
    <w:rsid w:val="006B53A2"/>
    <w:rsid w:val="006B54E7"/>
    <w:rsid w:val="006B5710"/>
    <w:rsid w:val="006B596F"/>
    <w:rsid w:val="006B59B0"/>
    <w:rsid w:val="006B5BD4"/>
    <w:rsid w:val="006B5EE9"/>
    <w:rsid w:val="006B678E"/>
    <w:rsid w:val="006B67E3"/>
    <w:rsid w:val="006B6CC0"/>
    <w:rsid w:val="006B7055"/>
    <w:rsid w:val="006B72D7"/>
    <w:rsid w:val="006B7C7C"/>
    <w:rsid w:val="006C0273"/>
    <w:rsid w:val="006C0B6A"/>
    <w:rsid w:val="006C0E8F"/>
    <w:rsid w:val="006C10EF"/>
    <w:rsid w:val="006C14BC"/>
    <w:rsid w:val="006C152F"/>
    <w:rsid w:val="006C1639"/>
    <w:rsid w:val="006C1B2F"/>
    <w:rsid w:val="006C1F19"/>
    <w:rsid w:val="006C206D"/>
    <w:rsid w:val="006C268A"/>
    <w:rsid w:val="006C2A57"/>
    <w:rsid w:val="006C2FE3"/>
    <w:rsid w:val="006C312C"/>
    <w:rsid w:val="006C35EB"/>
    <w:rsid w:val="006C3606"/>
    <w:rsid w:val="006C3AFA"/>
    <w:rsid w:val="006C41AF"/>
    <w:rsid w:val="006C41F8"/>
    <w:rsid w:val="006C43A1"/>
    <w:rsid w:val="006C453C"/>
    <w:rsid w:val="006C459B"/>
    <w:rsid w:val="006C461D"/>
    <w:rsid w:val="006C47B1"/>
    <w:rsid w:val="006C4AA0"/>
    <w:rsid w:val="006C4F93"/>
    <w:rsid w:val="006C5401"/>
    <w:rsid w:val="006C559D"/>
    <w:rsid w:val="006C5888"/>
    <w:rsid w:val="006C5B37"/>
    <w:rsid w:val="006C5B61"/>
    <w:rsid w:val="006C5DC5"/>
    <w:rsid w:val="006C6534"/>
    <w:rsid w:val="006C66CC"/>
    <w:rsid w:val="006C714F"/>
    <w:rsid w:val="006C7BFB"/>
    <w:rsid w:val="006C7C95"/>
    <w:rsid w:val="006D00A5"/>
    <w:rsid w:val="006D0474"/>
    <w:rsid w:val="006D0752"/>
    <w:rsid w:val="006D092D"/>
    <w:rsid w:val="006D0FEA"/>
    <w:rsid w:val="006D18DE"/>
    <w:rsid w:val="006D1EAC"/>
    <w:rsid w:val="006D1F86"/>
    <w:rsid w:val="006D28C6"/>
    <w:rsid w:val="006D29E4"/>
    <w:rsid w:val="006D2AE8"/>
    <w:rsid w:val="006D2C3D"/>
    <w:rsid w:val="006D2F11"/>
    <w:rsid w:val="006D3790"/>
    <w:rsid w:val="006D3937"/>
    <w:rsid w:val="006D3957"/>
    <w:rsid w:val="006D40D7"/>
    <w:rsid w:val="006D4187"/>
    <w:rsid w:val="006D4948"/>
    <w:rsid w:val="006D5244"/>
    <w:rsid w:val="006D55A9"/>
    <w:rsid w:val="006D5AD3"/>
    <w:rsid w:val="006D5BF5"/>
    <w:rsid w:val="006D5D9D"/>
    <w:rsid w:val="006D5E86"/>
    <w:rsid w:val="006D61D9"/>
    <w:rsid w:val="006D625F"/>
    <w:rsid w:val="006D65B6"/>
    <w:rsid w:val="006D669F"/>
    <w:rsid w:val="006D6926"/>
    <w:rsid w:val="006D6A41"/>
    <w:rsid w:val="006D7216"/>
    <w:rsid w:val="006D7488"/>
    <w:rsid w:val="006D76BC"/>
    <w:rsid w:val="006D781E"/>
    <w:rsid w:val="006D7AFB"/>
    <w:rsid w:val="006D7EE2"/>
    <w:rsid w:val="006E0084"/>
    <w:rsid w:val="006E0A43"/>
    <w:rsid w:val="006E0C3B"/>
    <w:rsid w:val="006E0D90"/>
    <w:rsid w:val="006E0ED9"/>
    <w:rsid w:val="006E1063"/>
    <w:rsid w:val="006E1078"/>
    <w:rsid w:val="006E187B"/>
    <w:rsid w:val="006E19A5"/>
    <w:rsid w:val="006E1AEE"/>
    <w:rsid w:val="006E1CA1"/>
    <w:rsid w:val="006E1EB5"/>
    <w:rsid w:val="006E217F"/>
    <w:rsid w:val="006E280B"/>
    <w:rsid w:val="006E28A3"/>
    <w:rsid w:val="006E2BD5"/>
    <w:rsid w:val="006E2D47"/>
    <w:rsid w:val="006E36B7"/>
    <w:rsid w:val="006E3975"/>
    <w:rsid w:val="006E4A91"/>
    <w:rsid w:val="006E5538"/>
    <w:rsid w:val="006E5A47"/>
    <w:rsid w:val="006E627C"/>
    <w:rsid w:val="006E68CA"/>
    <w:rsid w:val="006E693C"/>
    <w:rsid w:val="006E6952"/>
    <w:rsid w:val="006E6A5D"/>
    <w:rsid w:val="006E6D5E"/>
    <w:rsid w:val="006E6EF2"/>
    <w:rsid w:val="006E73EB"/>
    <w:rsid w:val="006E7417"/>
    <w:rsid w:val="006E7745"/>
    <w:rsid w:val="006E774F"/>
    <w:rsid w:val="006E7A93"/>
    <w:rsid w:val="006F0466"/>
    <w:rsid w:val="006F081A"/>
    <w:rsid w:val="006F0CB1"/>
    <w:rsid w:val="006F12CD"/>
    <w:rsid w:val="006F21DE"/>
    <w:rsid w:val="006F22A1"/>
    <w:rsid w:val="006F2692"/>
    <w:rsid w:val="006F2889"/>
    <w:rsid w:val="006F288E"/>
    <w:rsid w:val="006F28D6"/>
    <w:rsid w:val="006F2A32"/>
    <w:rsid w:val="006F2E05"/>
    <w:rsid w:val="006F2EA3"/>
    <w:rsid w:val="006F3127"/>
    <w:rsid w:val="006F31FB"/>
    <w:rsid w:val="006F383E"/>
    <w:rsid w:val="006F3C07"/>
    <w:rsid w:val="006F3C1C"/>
    <w:rsid w:val="006F3C89"/>
    <w:rsid w:val="006F3CB0"/>
    <w:rsid w:val="006F3CBF"/>
    <w:rsid w:val="006F406C"/>
    <w:rsid w:val="006F4092"/>
    <w:rsid w:val="006F53B9"/>
    <w:rsid w:val="006F5447"/>
    <w:rsid w:val="006F5699"/>
    <w:rsid w:val="006F569C"/>
    <w:rsid w:val="006F577A"/>
    <w:rsid w:val="006F5C92"/>
    <w:rsid w:val="006F64EF"/>
    <w:rsid w:val="006F6695"/>
    <w:rsid w:val="006F68A9"/>
    <w:rsid w:val="006F733A"/>
    <w:rsid w:val="006F7A8B"/>
    <w:rsid w:val="0070014F"/>
    <w:rsid w:val="00700724"/>
    <w:rsid w:val="00700849"/>
    <w:rsid w:val="00700E4C"/>
    <w:rsid w:val="007015D4"/>
    <w:rsid w:val="00701CDC"/>
    <w:rsid w:val="00701E06"/>
    <w:rsid w:val="00702C5A"/>
    <w:rsid w:val="00702DE6"/>
    <w:rsid w:val="00703BA6"/>
    <w:rsid w:val="00703D7E"/>
    <w:rsid w:val="00704683"/>
    <w:rsid w:val="00704B7A"/>
    <w:rsid w:val="0070502B"/>
    <w:rsid w:val="00705C46"/>
    <w:rsid w:val="007061A5"/>
    <w:rsid w:val="00706BA9"/>
    <w:rsid w:val="00707118"/>
    <w:rsid w:val="00707633"/>
    <w:rsid w:val="00707DA7"/>
    <w:rsid w:val="00707EEF"/>
    <w:rsid w:val="00707FD0"/>
    <w:rsid w:val="00710640"/>
    <w:rsid w:val="00710A21"/>
    <w:rsid w:val="00711117"/>
    <w:rsid w:val="00711438"/>
    <w:rsid w:val="007115E5"/>
    <w:rsid w:val="00711AE7"/>
    <w:rsid w:val="00711FA7"/>
    <w:rsid w:val="0071221E"/>
    <w:rsid w:val="0071223B"/>
    <w:rsid w:val="0071238C"/>
    <w:rsid w:val="007127C3"/>
    <w:rsid w:val="007127CC"/>
    <w:rsid w:val="007127FF"/>
    <w:rsid w:val="007133AB"/>
    <w:rsid w:val="00713711"/>
    <w:rsid w:val="0071372C"/>
    <w:rsid w:val="00713982"/>
    <w:rsid w:val="00713AC7"/>
    <w:rsid w:val="00713CD1"/>
    <w:rsid w:val="00714C7C"/>
    <w:rsid w:val="00715001"/>
    <w:rsid w:val="00715097"/>
    <w:rsid w:val="007151A9"/>
    <w:rsid w:val="0071538F"/>
    <w:rsid w:val="00715739"/>
    <w:rsid w:val="007159C5"/>
    <w:rsid w:val="00715E77"/>
    <w:rsid w:val="007161D8"/>
    <w:rsid w:val="0071626A"/>
    <w:rsid w:val="0071634D"/>
    <w:rsid w:val="00716FCB"/>
    <w:rsid w:val="00717154"/>
    <w:rsid w:val="007177B9"/>
    <w:rsid w:val="00717E55"/>
    <w:rsid w:val="00717F07"/>
    <w:rsid w:val="007203EC"/>
    <w:rsid w:val="0072048E"/>
    <w:rsid w:val="00720743"/>
    <w:rsid w:val="00721621"/>
    <w:rsid w:val="00721B85"/>
    <w:rsid w:val="0072212D"/>
    <w:rsid w:val="00722370"/>
    <w:rsid w:val="00722DA9"/>
    <w:rsid w:val="00722EF1"/>
    <w:rsid w:val="00722EF6"/>
    <w:rsid w:val="0072304F"/>
    <w:rsid w:val="007230FF"/>
    <w:rsid w:val="00723808"/>
    <w:rsid w:val="007240A9"/>
    <w:rsid w:val="007242EE"/>
    <w:rsid w:val="00724406"/>
    <w:rsid w:val="007248E8"/>
    <w:rsid w:val="007250BF"/>
    <w:rsid w:val="007260B3"/>
    <w:rsid w:val="007262B0"/>
    <w:rsid w:val="0072645F"/>
    <w:rsid w:val="0072684E"/>
    <w:rsid w:val="00726AFC"/>
    <w:rsid w:val="00726C24"/>
    <w:rsid w:val="00726D15"/>
    <w:rsid w:val="00727148"/>
    <w:rsid w:val="007273E0"/>
    <w:rsid w:val="00727655"/>
    <w:rsid w:val="00730061"/>
    <w:rsid w:val="007306FB"/>
    <w:rsid w:val="00730D5B"/>
    <w:rsid w:val="00731309"/>
    <w:rsid w:val="00731EDF"/>
    <w:rsid w:val="0073207B"/>
    <w:rsid w:val="00732251"/>
    <w:rsid w:val="00733726"/>
    <w:rsid w:val="007338A5"/>
    <w:rsid w:val="00733C71"/>
    <w:rsid w:val="00733D13"/>
    <w:rsid w:val="00733DD2"/>
    <w:rsid w:val="00733E95"/>
    <w:rsid w:val="007340B0"/>
    <w:rsid w:val="007341C5"/>
    <w:rsid w:val="00734212"/>
    <w:rsid w:val="00734458"/>
    <w:rsid w:val="0073458D"/>
    <w:rsid w:val="007345B6"/>
    <w:rsid w:val="007346E4"/>
    <w:rsid w:val="00734942"/>
    <w:rsid w:val="00734A40"/>
    <w:rsid w:val="00734D30"/>
    <w:rsid w:val="007352B2"/>
    <w:rsid w:val="007353AB"/>
    <w:rsid w:val="007359A5"/>
    <w:rsid w:val="00736253"/>
    <w:rsid w:val="007362BB"/>
    <w:rsid w:val="007363F3"/>
    <w:rsid w:val="00736581"/>
    <w:rsid w:val="00736A37"/>
    <w:rsid w:val="00736A4B"/>
    <w:rsid w:val="00736A80"/>
    <w:rsid w:val="00736BB0"/>
    <w:rsid w:val="00737638"/>
    <w:rsid w:val="007402F9"/>
    <w:rsid w:val="00740736"/>
    <w:rsid w:val="007408A3"/>
    <w:rsid w:val="00740A9A"/>
    <w:rsid w:val="0074119B"/>
    <w:rsid w:val="0074135C"/>
    <w:rsid w:val="0074146A"/>
    <w:rsid w:val="0074176C"/>
    <w:rsid w:val="00741AF0"/>
    <w:rsid w:val="007420BE"/>
    <w:rsid w:val="007424C6"/>
    <w:rsid w:val="00742AEF"/>
    <w:rsid w:val="00742D73"/>
    <w:rsid w:val="0074377A"/>
    <w:rsid w:val="00743AAC"/>
    <w:rsid w:val="00743EF4"/>
    <w:rsid w:val="00744AEF"/>
    <w:rsid w:val="00744EDB"/>
    <w:rsid w:val="00745459"/>
    <w:rsid w:val="007454BE"/>
    <w:rsid w:val="00745FD9"/>
    <w:rsid w:val="00746438"/>
    <w:rsid w:val="00746AE5"/>
    <w:rsid w:val="00746E29"/>
    <w:rsid w:val="007474DE"/>
    <w:rsid w:val="00747B13"/>
    <w:rsid w:val="00747D0D"/>
    <w:rsid w:val="00747EF1"/>
    <w:rsid w:val="00750391"/>
    <w:rsid w:val="007504A3"/>
    <w:rsid w:val="0075100B"/>
    <w:rsid w:val="007511D5"/>
    <w:rsid w:val="00751493"/>
    <w:rsid w:val="007516AE"/>
    <w:rsid w:val="007519FC"/>
    <w:rsid w:val="0075211A"/>
    <w:rsid w:val="007522AD"/>
    <w:rsid w:val="00752349"/>
    <w:rsid w:val="007523AE"/>
    <w:rsid w:val="00752936"/>
    <w:rsid w:val="00752B1C"/>
    <w:rsid w:val="00753154"/>
    <w:rsid w:val="00753AF8"/>
    <w:rsid w:val="00753B21"/>
    <w:rsid w:val="00753EBD"/>
    <w:rsid w:val="00754885"/>
    <w:rsid w:val="00754F81"/>
    <w:rsid w:val="00755B2A"/>
    <w:rsid w:val="00755B69"/>
    <w:rsid w:val="00755CCE"/>
    <w:rsid w:val="00755F0D"/>
    <w:rsid w:val="00756002"/>
    <w:rsid w:val="0075643F"/>
    <w:rsid w:val="0075650E"/>
    <w:rsid w:val="00757064"/>
    <w:rsid w:val="00757596"/>
    <w:rsid w:val="00760365"/>
    <w:rsid w:val="007606BD"/>
    <w:rsid w:val="00760C45"/>
    <w:rsid w:val="00760F6E"/>
    <w:rsid w:val="00761443"/>
    <w:rsid w:val="00761968"/>
    <w:rsid w:val="00761F9C"/>
    <w:rsid w:val="0076206A"/>
    <w:rsid w:val="007621B0"/>
    <w:rsid w:val="007622FA"/>
    <w:rsid w:val="007626C5"/>
    <w:rsid w:val="007628F2"/>
    <w:rsid w:val="00764325"/>
    <w:rsid w:val="0076456B"/>
    <w:rsid w:val="00764939"/>
    <w:rsid w:val="00765488"/>
    <w:rsid w:val="00765689"/>
    <w:rsid w:val="00765954"/>
    <w:rsid w:val="00765991"/>
    <w:rsid w:val="0076667E"/>
    <w:rsid w:val="00766AB5"/>
    <w:rsid w:val="00766E7B"/>
    <w:rsid w:val="007675AD"/>
    <w:rsid w:val="007677A1"/>
    <w:rsid w:val="00767AAA"/>
    <w:rsid w:val="00767CED"/>
    <w:rsid w:val="00767E2E"/>
    <w:rsid w:val="0077027F"/>
    <w:rsid w:val="007704ED"/>
    <w:rsid w:val="00770C9C"/>
    <w:rsid w:val="007714FC"/>
    <w:rsid w:val="00771610"/>
    <w:rsid w:val="00773421"/>
    <w:rsid w:val="007736E0"/>
    <w:rsid w:val="007736FF"/>
    <w:rsid w:val="00773DA5"/>
    <w:rsid w:val="0077408D"/>
    <w:rsid w:val="00774105"/>
    <w:rsid w:val="007742AE"/>
    <w:rsid w:val="00774558"/>
    <w:rsid w:val="00774BB3"/>
    <w:rsid w:val="00774C15"/>
    <w:rsid w:val="00774DAE"/>
    <w:rsid w:val="0077574A"/>
    <w:rsid w:val="0077597F"/>
    <w:rsid w:val="00775ADD"/>
    <w:rsid w:val="00775B70"/>
    <w:rsid w:val="00775DC4"/>
    <w:rsid w:val="00775E8E"/>
    <w:rsid w:val="00776D2E"/>
    <w:rsid w:val="007771EA"/>
    <w:rsid w:val="0077729E"/>
    <w:rsid w:val="0077740F"/>
    <w:rsid w:val="0077766A"/>
    <w:rsid w:val="00777676"/>
    <w:rsid w:val="0077781F"/>
    <w:rsid w:val="00777C62"/>
    <w:rsid w:val="00777D25"/>
    <w:rsid w:val="00777EA4"/>
    <w:rsid w:val="0078048E"/>
    <w:rsid w:val="00780F7F"/>
    <w:rsid w:val="00781435"/>
    <w:rsid w:val="0078147B"/>
    <w:rsid w:val="007814CF"/>
    <w:rsid w:val="00781627"/>
    <w:rsid w:val="0078187B"/>
    <w:rsid w:val="00781903"/>
    <w:rsid w:val="00781A0C"/>
    <w:rsid w:val="00781AD3"/>
    <w:rsid w:val="00781C65"/>
    <w:rsid w:val="00781DE0"/>
    <w:rsid w:val="007820E7"/>
    <w:rsid w:val="00782274"/>
    <w:rsid w:val="0078228F"/>
    <w:rsid w:val="00782652"/>
    <w:rsid w:val="00782927"/>
    <w:rsid w:val="0078378E"/>
    <w:rsid w:val="00784074"/>
    <w:rsid w:val="00784E5E"/>
    <w:rsid w:val="00784F8A"/>
    <w:rsid w:val="00785940"/>
    <w:rsid w:val="00785CE5"/>
    <w:rsid w:val="00785D51"/>
    <w:rsid w:val="007868FB"/>
    <w:rsid w:val="00787A47"/>
    <w:rsid w:val="00787EE4"/>
    <w:rsid w:val="00787F53"/>
    <w:rsid w:val="00790144"/>
    <w:rsid w:val="00790633"/>
    <w:rsid w:val="00790CC4"/>
    <w:rsid w:val="00790DF1"/>
    <w:rsid w:val="00790E4F"/>
    <w:rsid w:val="00790EC6"/>
    <w:rsid w:val="007912B4"/>
    <w:rsid w:val="007916F3"/>
    <w:rsid w:val="0079189E"/>
    <w:rsid w:val="007918C2"/>
    <w:rsid w:val="00791CD1"/>
    <w:rsid w:val="00791D6F"/>
    <w:rsid w:val="00793844"/>
    <w:rsid w:val="00793B32"/>
    <w:rsid w:val="00793BB5"/>
    <w:rsid w:val="00793DB5"/>
    <w:rsid w:val="00794265"/>
    <w:rsid w:val="007945AD"/>
    <w:rsid w:val="00794DC6"/>
    <w:rsid w:val="0079560B"/>
    <w:rsid w:val="00795FFF"/>
    <w:rsid w:val="00796620"/>
    <w:rsid w:val="00796C91"/>
    <w:rsid w:val="00796D8F"/>
    <w:rsid w:val="00796EA0"/>
    <w:rsid w:val="00797072"/>
    <w:rsid w:val="007971E6"/>
    <w:rsid w:val="0079794D"/>
    <w:rsid w:val="00797B3A"/>
    <w:rsid w:val="00797FDA"/>
    <w:rsid w:val="007A0543"/>
    <w:rsid w:val="007A08AB"/>
    <w:rsid w:val="007A0CF5"/>
    <w:rsid w:val="007A10BC"/>
    <w:rsid w:val="007A175E"/>
    <w:rsid w:val="007A196C"/>
    <w:rsid w:val="007A1A23"/>
    <w:rsid w:val="007A1B81"/>
    <w:rsid w:val="007A1BFA"/>
    <w:rsid w:val="007A1CC8"/>
    <w:rsid w:val="007A1F66"/>
    <w:rsid w:val="007A1F6E"/>
    <w:rsid w:val="007A2078"/>
    <w:rsid w:val="007A28EB"/>
    <w:rsid w:val="007A2C41"/>
    <w:rsid w:val="007A2FEE"/>
    <w:rsid w:val="007A3265"/>
    <w:rsid w:val="007A37A4"/>
    <w:rsid w:val="007A3BF5"/>
    <w:rsid w:val="007A3C95"/>
    <w:rsid w:val="007A3F51"/>
    <w:rsid w:val="007A4345"/>
    <w:rsid w:val="007A4453"/>
    <w:rsid w:val="007A44DB"/>
    <w:rsid w:val="007A46ED"/>
    <w:rsid w:val="007A4CAA"/>
    <w:rsid w:val="007A51E7"/>
    <w:rsid w:val="007A5B52"/>
    <w:rsid w:val="007A615F"/>
    <w:rsid w:val="007A61DF"/>
    <w:rsid w:val="007A6281"/>
    <w:rsid w:val="007A6393"/>
    <w:rsid w:val="007A68B0"/>
    <w:rsid w:val="007A6C91"/>
    <w:rsid w:val="007A77FB"/>
    <w:rsid w:val="007A791C"/>
    <w:rsid w:val="007B00FB"/>
    <w:rsid w:val="007B01C2"/>
    <w:rsid w:val="007B01F6"/>
    <w:rsid w:val="007B03C7"/>
    <w:rsid w:val="007B1AAD"/>
    <w:rsid w:val="007B1C20"/>
    <w:rsid w:val="007B1DF3"/>
    <w:rsid w:val="007B2215"/>
    <w:rsid w:val="007B24BA"/>
    <w:rsid w:val="007B2DB4"/>
    <w:rsid w:val="007B2E29"/>
    <w:rsid w:val="007B3015"/>
    <w:rsid w:val="007B32CF"/>
    <w:rsid w:val="007B33DC"/>
    <w:rsid w:val="007B3C3E"/>
    <w:rsid w:val="007B3EB4"/>
    <w:rsid w:val="007B4291"/>
    <w:rsid w:val="007B4CFC"/>
    <w:rsid w:val="007B50DD"/>
    <w:rsid w:val="007B50F2"/>
    <w:rsid w:val="007B51F6"/>
    <w:rsid w:val="007B5221"/>
    <w:rsid w:val="007B5723"/>
    <w:rsid w:val="007B59EF"/>
    <w:rsid w:val="007B6198"/>
    <w:rsid w:val="007B6D0A"/>
    <w:rsid w:val="007B7454"/>
    <w:rsid w:val="007B772B"/>
    <w:rsid w:val="007B7911"/>
    <w:rsid w:val="007B7D19"/>
    <w:rsid w:val="007B7FCF"/>
    <w:rsid w:val="007C0515"/>
    <w:rsid w:val="007C13D0"/>
    <w:rsid w:val="007C159E"/>
    <w:rsid w:val="007C1719"/>
    <w:rsid w:val="007C1854"/>
    <w:rsid w:val="007C1B2C"/>
    <w:rsid w:val="007C1EBD"/>
    <w:rsid w:val="007C20B5"/>
    <w:rsid w:val="007C221A"/>
    <w:rsid w:val="007C2550"/>
    <w:rsid w:val="007C2AC3"/>
    <w:rsid w:val="007C2AFA"/>
    <w:rsid w:val="007C2D30"/>
    <w:rsid w:val="007C2D4B"/>
    <w:rsid w:val="007C3264"/>
    <w:rsid w:val="007C33F8"/>
    <w:rsid w:val="007C3582"/>
    <w:rsid w:val="007C42DB"/>
    <w:rsid w:val="007C466B"/>
    <w:rsid w:val="007C47E4"/>
    <w:rsid w:val="007C4CCF"/>
    <w:rsid w:val="007C4D7A"/>
    <w:rsid w:val="007C51E1"/>
    <w:rsid w:val="007C5815"/>
    <w:rsid w:val="007C582C"/>
    <w:rsid w:val="007C595B"/>
    <w:rsid w:val="007C616C"/>
    <w:rsid w:val="007C6396"/>
    <w:rsid w:val="007C63EA"/>
    <w:rsid w:val="007C6422"/>
    <w:rsid w:val="007C6A50"/>
    <w:rsid w:val="007C6AC5"/>
    <w:rsid w:val="007C6B28"/>
    <w:rsid w:val="007C6D1D"/>
    <w:rsid w:val="007C6E03"/>
    <w:rsid w:val="007C6FF3"/>
    <w:rsid w:val="007C738A"/>
    <w:rsid w:val="007C7539"/>
    <w:rsid w:val="007C762F"/>
    <w:rsid w:val="007C769F"/>
    <w:rsid w:val="007C7A12"/>
    <w:rsid w:val="007D062E"/>
    <w:rsid w:val="007D08BE"/>
    <w:rsid w:val="007D1B2B"/>
    <w:rsid w:val="007D204F"/>
    <w:rsid w:val="007D2792"/>
    <w:rsid w:val="007D2AE7"/>
    <w:rsid w:val="007D2B54"/>
    <w:rsid w:val="007D2D6E"/>
    <w:rsid w:val="007D3165"/>
    <w:rsid w:val="007D3585"/>
    <w:rsid w:val="007D37F5"/>
    <w:rsid w:val="007D383D"/>
    <w:rsid w:val="007D3952"/>
    <w:rsid w:val="007D3CA1"/>
    <w:rsid w:val="007D42A3"/>
    <w:rsid w:val="007D442D"/>
    <w:rsid w:val="007D4D1F"/>
    <w:rsid w:val="007D4DF1"/>
    <w:rsid w:val="007D51CF"/>
    <w:rsid w:val="007D55C9"/>
    <w:rsid w:val="007D5DAA"/>
    <w:rsid w:val="007D63E5"/>
    <w:rsid w:val="007D6478"/>
    <w:rsid w:val="007D65F8"/>
    <w:rsid w:val="007D66DB"/>
    <w:rsid w:val="007D67AD"/>
    <w:rsid w:val="007D69F7"/>
    <w:rsid w:val="007D71D6"/>
    <w:rsid w:val="007D744B"/>
    <w:rsid w:val="007D7781"/>
    <w:rsid w:val="007D78CE"/>
    <w:rsid w:val="007D7AB6"/>
    <w:rsid w:val="007D7B28"/>
    <w:rsid w:val="007D7CD1"/>
    <w:rsid w:val="007D7D52"/>
    <w:rsid w:val="007E0129"/>
    <w:rsid w:val="007E085A"/>
    <w:rsid w:val="007E109F"/>
    <w:rsid w:val="007E1462"/>
    <w:rsid w:val="007E169C"/>
    <w:rsid w:val="007E2102"/>
    <w:rsid w:val="007E2380"/>
    <w:rsid w:val="007E2547"/>
    <w:rsid w:val="007E2945"/>
    <w:rsid w:val="007E2E2F"/>
    <w:rsid w:val="007E2FE5"/>
    <w:rsid w:val="007E30D7"/>
    <w:rsid w:val="007E32AF"/>
    <w:rsid w:val="007E3453"/>
    <w:rsid w:val="007E37BA"/>
    <w:rsid w:val="007E3B4B"/>
    <w:rsid w:val="007E4188"/>
    <w:rsid w:val="007E4736"/>
    <w:rsid w:val="007E4A70"/>
    <w:rsid w:val="007E4F92"/>
    <w:rsid w:val="007E5354"/>
    <w:rsid w:val="007E58E6"/>
    <w:rsid w:val="007E5AED"/>
    <w:rsid w:val="007E5D46"/>
    <w:rsid w:val="007E6094"/>
    <w:rsid w:val="007E64F6"/>
    <w:rsid w:val="007E6698"/>
    <w:rsid w:val="007E6A7E"/>
    <w:rsid w:val="007E6BE6"/>
    <w:rsid w:val="007E7570"/>
    <w:rsid w:val="007E7ACE"/>
    <w:rsid w:val="007E7DB8"/>
    <w:rsid w:val="007E7F8A"/>
    <w:rsid w:val="007E7FA8"/>
    <w:rsid w:val="007F00E0"/>
    <w:rsid w:val="007F03D4"/>
    <w:rsid w:val="007F05E5"/>
    <w:rsid w:val="007F0628"/>
    <w:rsid w:val="007F0848"/>
    <w:rsid w:val="007F09F3"/>
    <w:rsid w:val="007F0E33"/>
    <w:rsid w:val="007F1122"/>
    <w:rsid w:val="007F12A7"/>
    <w:rsid w:val="007F141E"/>
    <w:rsid w:val="007F150D"/>
    <w:rsid w:val="007F1659"/>
    <w:rsid w:val="007F18C3"/>
    <w:rsid w:val="007F18F0"/>
    <w:rsid w:val="007F1B2F"/>
    <w:rsid w:val="007F1C91"/>
    <w:rsid w:val="007F1F74"/>
    <w:rsid w:val="007F268E"/>
    <w:rsid w:val="007F27AD"/>
    <w:rsid w:val="007F33C6"/>
    <w:rsid w:val="007F36A7"/>
    <w:rsid w:val="007F398D"/>
    <w:rsid w:val="007F43BE"/>
    <w:rsid w:val="007F47B7"/>
    <w:rsid w:val="007F4964"/>
    <w:rsid w:val="007F4A0A"/>
    <w:rsid w:val="007F4C6C"/>
    <w:rsid w:val="007F5834"/>
    <w:rsid w:val="007F5A98"/>
    <w:rsid w:val="007F5E9B"/>
    <w:rsid w:val="007F5EB8"/>
    <w:rsid w:val="007F6018"/>
    <w:rsid w:val="007F6337"/>
    <w:rsid w:val="007F6461"/>
    <w:rsid w:val="007F6830"/>
    <w:rsid w:val="007F68C3"/>
    <w:rsid w:val="007F6A59"/>
    <w:rsid w:val="007F712C"/>
    <w:rsid w:val="007F7148"/>
    <w:rsid w:val="007F722E"/>
    <w:rsid w:val="007F791A"/>
    <w:rsid w:val="00800107"/>
    <w:rsid w:val="00801261"/>
    <w:rsid w:val="008012C7"/>
    <w:rsid w:val="00801425"/>
    <w:rsid w:val="00801623"/>
    <w:rsid w:val="00801835"/>
    <w:rsid w:val="00801B2A"/>
    <w:rsid w:val="00801EFD"/>
    <w:rsid w:val="0080254B"/>
    <w:rsid w:val="00802948"/>
    <w:rsid w:val="00803251"/>
    <w:rsid w:val="00803422"/>
    <w:rsid w:val="00803DD1"/>
    <w:rsid w:val="008054A0"/>
    <w:rsid w:val="008055A4"/>
    <w:rsid w:val="008057BC"/>
    <w:rsid w:val="00805880"/>
    <w:rsid w:val="0080635A"/>
    <w:rsid w:val="00806C87"/>
    <w:rsid w:val="00806D06"/>
    <w:rsid w:val="00807232"/>
    <w:rsid w:val="008078F9"/>
    <w:rsid w:val="00807E62"/>
    <w:rsid w:val="00810050"/>
    <w:rsid w:val="00810CD2"/>
    <w:rsid w:val="00811522"/>
    <w:rsid w:val="00811C9C"/>
    <w:rsid w:val="00811FE2"/>
    <w:rsid w:val="00812D8E"/>
    <w:rsid w:val="00813C50"/>
    <w:rsid w:val="00813E98"/>
    <w:rsid w:val="00814CD7"/>
    <w:rsid w:val="00815ADD"/>
    <w:rsid w:val="00815FD3"/>
    <w:rsid w:val="0081666A"/>
    <w:rsid w:val="00816F8A"/>
    <w:rsid w:val="008171A2"/>
    <w:rsid w:val="00817221"/>
    <w:rsid w:val="0081797B"/>
    <w:rsid w:val="00820020"/>
    <w:rsid w:val="008207FD"/>
    <w:rsid w:val="00820B4E"/>
    <w:rsid w:val="00821916"/>
    <w:rsid w:val="008219D7"/>
    <w:rsid w:val="00821D11"/>
    <w:rsid w:val="008228DE"/>
    <w:rsid w:val="00822D6F"/>
    <w:rsid w:val="00822EBA"/>
    <w:rsid w:val="00822F9E"/>
    <w:rsid w:val="00823376"/>
    <w:rsid w:val="008236AD"/>
    <w:rsid w:val="008236F0"/>
    <w:rsid w:val="00823789"/>
    <w:rsid w:val="0082398A"/>
    <w:rsid w:val="00823C2F"/>
    <w:rsid w:val="00823D99"/>
    <w:rsid w:val="00823FE8"/>
    <w:rsid w:val="0082460A"/>
    <w:rsid w:val="00824BB5"/>
    <w:rsid w:val="0082532F"/>
    <w:rsid w:val="008254BB"/>
    <w:rsid w:val="00825C62"/>
    <w:rsid w:val="00825D7F"/>
    <w:rsid w:val="00825DB4"/>
    <w:rsid w:val="00826241"/>
    <w:rsid w:val="008263B0"/>
    <w:rsid w:val="00826B51"/>
    <w:rsid w:val="00826CC4"/>
    <w:rsid w:val="008273B0"/>
    <w:rsid w:val="008274D3"/>
    <w:rsid w:val="00827EC1"/>
    <w:rsid w:val="008300B6"/>
    <w:rsid w:val="00830227"/>
    <w:rsid w:val="008308CE"/>
    <w:rsid w:val="008308CF"/>
    <w:rsid w:val="00830BEF"/>
    <w:rsid w:val="00830F29"/>
    <w:rsid w:val="00830F3E"/>
    <w:rsid w:val="0083114D"/>
    <w:rsid w:val="008313DA"/>
    <w:rsid w:val="0083170C"/>
    <w:rsid w:val="00831731"/>
    <w:rsid w:val="00831F9C"/>
    <w:rsid w:val="008323DB"/>
    <w:rsid w:val="0083246F"/>
    <w:rsid w:val="008329C1"/>
    <w:rsid w:val="008331CF"/>
    <w:rsid w:val="008335AD"/>
    <w:rsid w:val="00833812"/>
    <w:rsid w:val="008344DC"/>
    <w:rsid w:val="0083492B"/>
    <w:rsid w:val="00834EA5"/>
    <w:rsid w:val="00834EC5"/>
    <w:rsid w:val="008353DF"/>
    <w:rsid w:val="008353E8"/>
    <w:rsid w:val="008355F2"/>
    <w:rsid w:val="00836025"/>
    <w:rsid w:val="00836165"/>
    <w:rsid w:val="00836C46"/>
    <w:rsid w:val="00836D3A"/>
    <w:rsid w:val="00836DF5"/>
    <w:rsid w:val="00837555"/>
    <w:rsid w:val="00837AB9"/>
    <w:rsid w:val="0084003C"/>
    <w:rsid w:val="008404CE"/>
    <w:rsid w:val="00840752"/>
    <w:rsid w:val="00840A6E"/>
    <w:rsid w:val="0084131A"/>
    <w:rsid w:val="0084137C"/>
    <w:rsid w:val="00841639"/>
    <w:rsid w:val="0084168A"/>
    <w:rsid w:val="00841AB9"/>
    <w:rsid w:val="008420C2"/>
    <w:rsid w:val="008429DE"/>
    <w:rsid w:val="00842AF2"/>
    <w:rsid w:val="00842E30"/>
    <w:rsid w:val="0084326E"/>
    <w:rsid w:val="008435F0"/>
    <w:rsid w:val="00843847"/>
    <w:rsid w:val="00843A9E"/>
    <w:rsid w:val="008440B2"/>
    <w:rsid w:val="008447CB"/>
    <w:rsid w:val="00845015"/>
    <w:rsid w:val="0084551C"/>
    <w:rsid w:val="00845D56"/>
    <w:rsid w:val="00846602"/>
    <w:rsid w:val="00846647"/>
    <w:rsid w:val="00846B90"/>
    <w:rsid w:val="0084724D"/>
    <w:rsid w:val="008472D9"/>
    <w:rsid w:val="00847678"/>
    <w:rsid w:val="00850234"/>
    <w:rsid w:val="008503DE"/>
    <w:rsid w:val="00850CB2"/>
    <w:rsid w:val="0085100F"/>
    <w:rsid w:val="00851BB4"/>
    <w:rsid w:val="00851DFE"/>
    <w:rsid w:val="00851E78"/>
    <w:rsid w:val="00851FB2"/>
    <w:rsid w:val="0085204D"/>
    <w:rsid w:val="0085274D"/>
    <w:rsid w:val="0085294F"/>
    <w:rsid w:val="00852998"/>
    <w:rsid w:val="00852E3D"/>
    <w:rsid w:val="008541AE"/>
    <w:rsid w:val="00854BC7"/>
    <w:rsid w:val="00854DB3"/>
    <w:rsid w:val="008550B4"/>
    <w:rsid w:val="0085532E"/>
    <w:rsid w:val="008554FB"/>
    <w:rsid w:val="008556F8"/>
    <w:rsid w:val="008557CB"/>
    <w:rsid w:val="00855A28"/>
    <w:rsid w:val="00855B5A"/>
    <w:rsid w:val="0085699C"/>
    <w:rsid w:val="00856D7C"/>
    <w:rsid w:val="0085739D"/>
    <w:rsid w:val="00857856"/>
    <w:rsid w:val="008578F6"/>
    <w:rsid w:val="00857F46"/>
    <w:rsid w:val="00860124"/>
    <w:rsid w:val="00860351"/>
    <w:rsid w:val="00860AA5"/>
    <w:rsid w:val="00860B71"/>
    <w:rsid w:val="008610B8"/>
    <w:rsid w:val="008613FB"/>
    <w:rsid w:val="00861433"/>
    <w:rsid w:val="00861993"/>
    <w:rsid w:val="00861D51"/>
    <w:rsid w:val="008621E9"/>
    <w:rsid w:val="00862752"/>
    <w:rsid w:val="008627FD"/>
    <w:rsid w:val="00862918"/>
    <w:rsid w:val="00862A9B"/>
    <w:rsid w:val="00862D68"/>
    <w:rsid w:val="0086335D"/>
    <w:rsid w:val="008636EC"/>
    <w:rsid w:val="008639CD"/>
    <w:rsid w:val="00863A23"/>
    <w:rsid w:val="00863A50"/>
    <w:rsid w:val="0086477C"/>
    <w:rsid w:val="00864A08"/>
    <w:rsid w:val="00864A2F"/>
    <w:rsid w:val="008654F2"/>
    <w:rsid w:val="008667C2"/>
    <w:rsid w:val="00866B12"/>
    <w:rsid w:val="00866D75"/>
    <w:rsid w:val="00866F95"/>
    <w:rsid w:val="0086740C"/>
    <w:rsid w:val="00867611"/>
    <w:rsid w:val="00867DF1"/>
    <w:rsid w:val="00867F25"/>
    <w:rsid w:val="008700B6"/>
    <w:rsid w:val="00870C2B"/>
    <w:rsid w:val="00870C64"/>
    <w:rsid w:val="0087140C"/>
    <w:rsid w:val="00871DD8"/>
    <w:rsid w:val="008720F2"/>
    <w:rsid w:val="00872158"/>
    <w:rsid w:val="00872443"/>
    <w:rsid w:val="0087250F"/>
    <w:rsid w:val="00872A3D"/>
    <w:rsid w:val="00872B52"/>
    <w:rsid w:val="0087312A"/>
    <w:rsid w:val="0087336F"/>
    <w:rsid w:val="008734DC"/>
    <w:rsid w:val="00873700"/>
    <w:rsid w:val="00873B17"/>
    <w:rsid w:val="00873C77"/>
    <w:rsid w:val="00873D13"/>
    <w:rsid w:val="00873D5E"/>
    <w:rsid w:val="00873F7C"/>
    <w:rsid w:val="0087462F"/>
    <w:rsid w:val="0087471E"/>
    <w:rsid w:val="00874814"/>
    <w:rsid w:val="00874F5C"/>
    <w:rsid w:val="0087543D"/>
    <w:rsid w:val="00875587"/>
    <w:rsid w:val="0087561E"/>
    <w:rsid w:val="00875909"/>
    <w:rsid w:val="0087593C"/>
    <w:rsid w:val="0087597A"/>
    <w:rsid w:val="00875C43"/>
    <w:rsid w:val="00875DF5"/>
    <w:rsid w:val="00875E25"/>
    <w:rsid w:val="00875E7D"/>
    <w:rsid w:val="00875FB0"/>
    <w:rsid w:val="00876E45"/>
    <w:rsid w:val="00877394"/>
    <w:rsid w:val="00877740"/>
    <w:rsid w:val="00877D59"/>
    <w:rsid w:val="008803CD"/>
    <w:rsid w:val="008805B2"/>
    <w:rsid w:val="00880636"/>
    <w:rsid w:val="008808A7"/>
    <w:rsid w:val="008809BA"/>
    <w:rsid w:val="00880BDA"/>
    <w:rsid w:val="00880D71"/>
    <w:rsid w:val="0088129F"/>
    <w:rsid w:val="00881503"/>
    <w:rsid w:val="0088174D"/>
    <w:rsid w:val="008819AB"/>
    <w:rsid w:val="00881BC0"/>
    <w:rsid w:val="00881CAA"/>
    <w:rsid w:val="00881EDD"/>
    <w:rsid w:val="00882071"/>
    <w:rsid w:val="00882267"/>
    <w:rsid w:val="008825C3"/>
    <w:rsid w:val="00883926"/>
    <w:rsid w:val="00884551"/>
    <w:rsid w:val="00884BE4"/>
    <w:rsid w:val="0088585A"/>
    <w:rsid w:val="00885866"/>
    <w:rsid w:val="00885EC5"/>
    <w:rsid w:val="008860FC"/>
    <w:rsid w:val="0088665F"/>
    <w:rsid w:val="00887183"/>
    <w:rsid w:val="008874D8"/>
    <w:rsid w:val="008874EC"/>
    <w:rsid w:val="0088786F"/>
    <w:rsid w:val="00887DE0"/>
    <w:rsid w:val="00887ED4"/>
    <w:rsid w:val="00887EF1"/>
    <w:rsid w:val="00887FFE"/>
    <w:rsid w:val="00890226"/>
    <w:rsid w:val="0089073C"/>
    <w:rsid w:val="0089079B"/>
    <w:rsid w:val="0089086E"/>
    <w:rsid w:val="00890B06"/>
    <w:rsid w:val="00890C14"/>
    <w:rsid w:val="00890F3F"/>
    <w:rsid w:val="00891268"/>
    <w:rsid w:val="008920A8"/>
    <w:rsid w:val="008924B4"/>
    <w:rsid w:val="00892509"/>
    <w:rsid w:val="008928B8"/>
    <w:rsid w:val="008929BA"/>
    <w:rsid w:val="00892AA3"/>
    <w:rsid w:val="008932A3"/>
    <w:rsid w:val="0089373C"/>
    <w:rsid w:val="00893A8B"/>
    <w:rsid w:val="00893FF8"/>
    <w:rsid w:val="00894557"/>
    <w:rsid w:val="00894C38"/>
    <w:rsid w:val="00894F74"/>
    <w:rsid w:val="00895463"/>
    <w:rsid w:val="008955D1"/>
    <w:rsid w:val="008956D0"/>
    <w:rsid w:val="00895716"/>
    <w:rsid w:val="008957D2"/>
    <w:rsid w:val="00895A92"/>
    <w:rsid w:val="00895BBF"/>
    <w:rsid w:val="00895F0B"/>
    <w:rsid w:val="008961B1"/>
    <w:rsid w:val="008963C7"/>
    <w:rsid w:val="00896518"/>
    <w:rsid w:val="00896856"/>
    <w:rsid w:val="0089700A"/>
    <w:rsid w:val="00897135"/>
    <w:rsid w:val="008971F8"/>
    <w:rsid w:val="008A0059"/>
    <w:rsid w:val="008A01F5"/>
    <w:rsid w:val="008A0317"/>
    <w:rsid w:val="008A0395"/>
    <w:rsid w:val="008A05DB"/>
    <w:rsid w:val="008A06FC"/>
    <w:rsid w:val="008A1001"/>
    <w:rsid w:val="008A1856"/>
    <w:rsid w:val="008A190E"/>
    <w:rsid w:val="008A2B05"/>
    <w:rsid w:val="008A2B46"/>
    <w:rsid w:val="008A37BE"/>
    <w:rsid w:val="008A3DA3"/>
    <w:rsid w:val="008A3EC6"/>
    <w:rsid w:val="008A448B"/>
    <w:rsid w:val="008A46D3"/>
    <w:rsid w:val="008A494F"/>
    <w:rsid w:val="008A4E1F"/>
    <w:rsid w:val="008A5976"/>
    <w:rsid w:val="008A5A9A"/>
    <w:rsid w:val="008A5DAC"/>
    <w:rsid w:val="008A60C7"/>
    <w:rsid w:val="008A6284"/>
    <w:rsid w:val="008A6290"/>
    <w:rsid w:val="008A63B7"/>
    <w:rsid w:val="008A64A3"/>
    <w:rsid w:val="008A6768"/>
    <w:rsid w:val="008A68E2"/>
    <w:rsid w:val="008A6FFA"/>
    <w:rsid w:val="008A7110"/>
    <w:rsid w:val="008A74E1"/>
    <w:rsid w:val="008A769D"/>
    <w:rsid w:val="008A7B05"/>
    <w:rsid w:val="008B0253"/>
    <w:rsid w:val="008B04F4"/>
    <w:rsid w:val="008B10DE"/>
    <w:rsid w:val="008B12EF"/>
    <w:rsid w:val="008B1910"/>
    <w:rsid w:val="008B20CF"/>
    <w:rsid w:val="008B24DD"/>
    <w:rsid w:val="008B24FD"/>
    <w:rsid w:val="008B2606"/>
    <w:rsid w:val="008B2755"/>
    <w:rsid w:val="008B3150"/>
    <w:rsid w:val="008B323E"/>
    <w:rsid w:val="008B355D"/>
    <w:rsid w:val="008B3A73"/>
    <w:rsid w:val="008B3A9F"/>
    <w:rsid w:val="008B40B5"/>
    <w:rsid w:val="008B43E8"/>
    <w:rsid w:val="008B4804"/>
    <w:rsid w:val="008B4EBD"/>
    <w:rsid w:val="008B50E6"/>
    <w:rsid w:val="008B5AA6"/>
    <w:rsid w:val="008B5B43"/>
    <w:rsid w:val="008B5D46"/>
    <w:rsid w:val="008B62D4"/>
    <w:rsid w:val="008B6874"/>
    <w:rsid w:val="008B69D9"/>
    <w:rsid w:val="008B6A1D"/>
    <w:rsid w:val="008B6BEF"/>
    <w:rsid w:val="008B6FD7"/>
    <w:rsid w:val="008B7C91"/>
    <w:rsid w:val="008C032A"/>
    <w:rsid w:val="008C0877"/>
    <w:rsid w:val="008C0907"/>
    <w:rsid w:val="008C0DF2"/>
    <w:rsid w:val="008C0EC8"/>
    <w:rsid w:val="008C0F3F"/>
    <w:rsid w:val="008C186F"/>
    <w:rsid w:val="008C1968"/>
    <w:rsid w:val="008C1A5B"/>
    <w:rsid w:val="008C1C35"/>
    <w:rsid w:val="008C23F0"/>
    <w:rsid w:val="008C24A2"/>
    <w:rsid w:val="008C265E"/>
    <w:rsid w:val="008C2AB1"/>
    <w:rsid w:val="008C36B3"/>
    <w:rsid w:val="008C38A9"/>
    <w:rsid w:val="008C49C6"/>
    <w:rsid w:val="008C5304"/>
    <w:rsid w:val="008C5312"/>
    <w:rsid w:val="008C53EA"/>
    <w:rsid w:val="008C5C13"/>
    <w:rsid w:val="008C5D34"/>
    <w:rsid w:val="008C5DC1"/>
    <w:rsid w:val="008C64C4"/>
    <w:rsid w:val="008C6879"/>
    <w:rsid w:val="008C6E25"/>
    <w:rsid w:val="008C6E41"/>
    <w:rsid w:val="008C6F13"/>
    <w:rsid w:val="008C704C"/>
    <w:rsid w:val="008C77B5"/>
    <w:rsid w:val="008C7DE0"/>
    <w:rsid w:val="008D0625"/>
    <w:rsid w:val="008D07D8"/>
    <w:rsid w:val="008D106A"/>
    <w:rsid w:val="008D17BA"/>
    <w:rsid w:val="008D213C"/>
    <w:rsid w:val="008D25A8"/>
    <w:rsid w:val="008D2B75"/>
    <w:rsid w:val="008D2C2F"/>
    <w:rsid w:val="008D3864"/>
    <w:rsid w:val="008D3D68"/>
    <w:rsid w:val="008D3FEB"/>
    <w:rsid w:val="008D4260"/>
    <w:rsid w:val="008D4891"/>
    <w:rsid w:val="008D59D6"/>
    <w:rsid w:val="008D5FFE"/>
    <w:rsid w:val="008D604F"/>
    <w:rsid w:val="008D611D"/>
    <w:rsid w:val="008D63EE"/>
    <w:rsid w:val="008D65C0"/>
    <w:rsid w:val="008D6865"/>
    <w:rsid w:val="008D7598"/>
    <w:rsid w:val="008D761C"/>
    <w:rsid w:val="008D772F"/>
    <w:rsid w:val="008D7FB7"/>
    <w:rsid w:val="008E013C"/>
    <w:rsid w:val="008E0141"/>
    <w:rsid w:val="008E0B4A"/>
    <w:rsid w:val="008E120A"/>
    <w:rsid w:val="008E1840"/>
    <w:rsid w:val="008E1C9B"/>
    <w:rsid w:val="008E2630"/>
    <w:rsid w:val="008E26A4"/>
    <w:rsid w:val="008E26CF"/>
    <w:rsid w:val="008E2FCA"/>
    <w:rsid w:val="008E317C"/>
    <w:rsid w:val="008E317D"/>
    <w:rsid w:val="008E3398"/>
    <w:rsid w:val="008E3B94"/>
    <w:rsid w:val="008E3DF1"/>
    <w:rsid w:val="008E42C6"/>
    <w:rsid w:val="008E42CF"/>
    <w:rsid w:val="008E4441"/>
    <w:rsid w:val="008E4446"/>
    <w:rsid w:val="008E4602"/>
    <w:rsid w:val="008E48A0"/>
    <w:rsid w:val="008E48D4"/>
    <w:rsid w:val="008E4980"/>
    <w:rsid w:val="008E4BA2"/>
    <w:rsid w:val="008E508A"/>
    <w:rsid w:val="008E5983"/>
    <w:rsid w:val="008E6259"/>
    <w:rsid w:val="008E630E"/>
    <w:rsid w:val="008E6552"/>
    <w:rsid w:val="008E6926"/>
    <w:rsid w:val="008E6BC4"/>
    <w:rsid w:val="008E717E"/>
    <w:rsid w:val="008E71EF"/>
    <w:rsid w:val="008E747F"/>
    <w:rsid w:val="008F0757"/>
    <w:rsid w:val="008F15F1"/>
    <w:rsid w:val="008F16FD"/>
    <w:rsid w:val="008F1D77"/>
    <w:rsid w:val="008F248F"/>
    <w:rsid w:val="008F2629"/>
    <w:rsid w:val="008F2A65"/>
    <w:rsid w:val="008F2F7F"/>
    <w:rsid w:val="008F33C7"/>
    <w:rsid w:val="008F3440"/>
    <w:rsid w:val="008F38C1"/>
    <w:rsid w:val="008F3F3F"/>
    <w:rsid w:val="008F4730"/>
    <w:rsid w:val="008F47FC"/>
    <w:rsid w:val="008F4AB8"/>
    <w:rsid w:val="008F579D"/>
    <w:rsid w:val="008F59D0"/>
    <w:rsid w:val="008F59DA"/>
    <w:rsid w:val="008F5A8C"/>
    <w:rsid w:val="008F5F5E"/>
    <w:rsid w:val="008F668C"/>
    <w:rsid w:val="008F6E0E"/>
    <w:rsid w:val="008F72C4"/>
    <w:rsid w:val="008F73B3"/>
    <w:rsid w:val="008F7FA2"/>
    <w:rsid w:val="00900039"/>
    <w:rsid w:val="0090035C"/>
    <w:rsid w:val="00900599"/>
    <w:rsid w:val="00900CE9"/>
    <w:rsid w:val="00900E6A"/>
    <w:rsid w:val="00901937"/>
    <w:rsid w:val="00901E9C"/>
    <w:rsid w:val="00902AA2"/>
    <w:rsid w:val="00902AEB"/>
    <w:rsid w:val="00902E38"/>
    <w:rsid w:val="00903A47"/>
    <w:rsid w:val="0090424D"/>
    <w:rsid w:val="009047B4"/>
    <w:rsid w:val="009048CF"/>
    <w:rsid w:val="00904927"/>
    <w:rsid w:val="00904A56"/>
    <w:rsid w:val="00904B39"/>
    <w:rsid w:val="00904E99"/>
    <w:rsid w:val="00904FC8"/>
    <w:rsid w:val="00905210"/>
    <w:rsid w:val="009054ED"/>
    <w:rsid w:val="00905896"/>
    <w:rsid w:val="0090595A"/>
    <w:rsid w:val="0090656F"/>
    <w:rsid w:val="00906686"/>
    <w:rsid w:val="00906937"/>
    <w:rsid w:val="00906A50"/>
    <w:rsid w:val="00906B2E"/>
    <w:rsid w:val="00906D4D"/>
    <w:rsid w:val="00906F91"/>
    <w:rsid w:val="0090789C"/>
    <w:rsid w:val="00907EDA"/>
    <w:rsid w:val="00910145"/>
    <w:rsid w:val="00910F52"/>
    <w:rsid w:val="00911217"/>
    <w:rsid w:val="00911BF1"/>
    <w:rsid w:val="00911CCE"/>
    <w:rsid w:val="00912931"/>
    <w:rsid w:val="00912BFB"/>
    <w:rsid w:val="00913A3C"/>
    <w:rsid w:val="00913B1B"/>
    <w:rsid w:val="0091484A"/>
    <w:rsid w:val="00914B45"/>
    <w:rsid w:val="00915057"/>
    <w:rsid w:val="00915108"/>
    <w:rsid w:val="009156A5"/>
    <w:rsid w:val="00915727"/>
    <w:rsid w:val="0091580A"/>
    <w:rsid w:val="00915989"/>
    <w:rsid w:val="00915AEC"/>
    <w:rsid w:val="00915CD2"/>
    <w:rsid w:val="00916490"/>
    <w:rsid w:val="00916819"/>
    <w:rsid w:val="00916E9E"/>
    <w:rsid w:val="009171A4"/>
    <w:rsid w:val="0091731D"/>
    <w:rsid w:val="009173BE"/>
    <w:rsid w:val="009179A5"/>
    <w:rsid w:val="00917F0E"/>
    <w:rsid w:val="00920AAD"/>
    <w:rsid w:val="00920F31"/>
    <w:rsid w:val="00921A99"/>
    <w:rsid w:val="00921B77"/>
    <w:rsid w:val="00921F27"/>
    <w:rsid w:val="00921F63"/>
    <w:rsid w:val="00921FC3"/>
    <w:rsid w:val="00922442"/>
    <w:rsid w:val="00922A47"/>
    <w:rsid w:val="00922D87"/>
    <w:rsid w:val="00922F52"/>
    <w:rsid w:val="0092306E"/>
    <w:rsid w:val="0092349B"/>
    <w:rsid w:val="009239F1"/>
    <w:rsid w:val="00923A39"/>
    <w:rsid w:val="00923BD0"/>
    <w:rsid w:val="009241EF"/>
    <w:rsid w:val="00924590"/>
    <w:rsid w:val="009246BD"/>
    <w:rsid w:val="009249F2"/>
    <w:rsid w:val="00924D39"/>
    <w:rsid w:val="00924DFB"/>
    <w:rsid w:val="00924F12"/>
    <w:rsid w:val="009251E3"/>
    <w:rsid w:val="00925701"/>
    <w:rsid w:val="009258E4"/>
    <w:rsid w:val="00925DBC"/>
    <w:rsid w:val="0092636C"/>
    <w:rsid w:val="00926D00"/>
    <w:rsid w:val="00927459"/>
    <w:rsid w:val="0092751A"/>
    <w:rsid w:val="0092755A"/>
    <w:rsid w:val="00927726"/>
    <w:rsid w:val="009303A0"/>
    <w:rsid w:val="009303A5"/>
    <w:rsid w:val="0093045C"/>
    <w:rsid w:val="00931133"/>
    <w:rsid w:val="00931706"/>
    <w:rsid w:val="009317AE"/>
    <w:rsid w:val="00931831"/>
    <w:rsid w:val="009321B1"/>
    <w:rsid w:val="009324FF"/>
    <w:rsid w:val="00932CF8"/>
    <w:rsid w:val="00933351"/>
    <w:rsid w:val="009334D2"/>
    <w:rsid w:val="0093355D"/>
    <w:rsid w:val="009338BC"/>
    <w:rsid w:val="00933B5A"/>
    <w:rsid w:val="00933D31"/>
    <w:rsid w:val="00933DF9"/>
    <w:rsid w:val="00933FE1"/>
    <w:rsid w:val="0093401A"/>
    <w:rsid w:val="00934025"/>
    <w:rsid w:val="00934366"/>
    <w:rsid w:val="0093443F"/>
    <w:rsid w:val="00935016"/>
    <w:rsid w:val="00935499"/>
    <w:rsid w:val="009355FE"/>
    <w:rsid w:val="00935F9F"/>
    <w:rsid w:val="0093609A"/>
    <w:rsid w:val="00936245"/>
    <w:rsid w:val="0093661A"/>
    <w:rsid w:val="00937093"/>
    <w:rsid w:val="009370D7"/>
    <w:rsid w:val="0093724B"/>
    <w:rsid w:val="00937339"/>
    <w:rsid w:val="009378C3"/>
    <w:rsid w:val="00937EB1"/>
    <w:rsid w:val="00937EB7"/>
    <w:rsid w:val="00937EF5"/>
    <w:rsid w:val="00941F6B"/>
    <w:rsid w:val="009420B2"/>
    <w:rsid w:val="00943087"/>
    <w:rsid w:val="0094336C"/>
    <w:rsid w:val="009435B7"/>
    <w:rsid w:val="00943CB7"/>
    <w:rsid w:val="00943DA2"/>
    <w:rsid w:val="0094420C"/>
    <w:rsid w:val="0094509E"/>
    <w:rsid w:val="00945AF8"/>
    <w:rsid w:val="00945B9C"/>
    <w:rsid w:val="009463BE"/>
    <w:rsid w:val="00947569"/>
    <w:rsid w:val="0094778B"/>
    <w:rsid w:val="0094798F"/>
    <w:rsid w:val="00947DCB"/>
    <w:rsid w:val="00947FFD"/>
    <w:rsid w:val="009500EE"/>
    <w:rsid w:val="0095167D"/>
    <w:rsid w:val="009519B0"/>
    <w:rsid w:val="00951B1B"/>
    <w:rsid w:val="0095272C"/>
    <w:rsid w:val="00952738"/>
    <w:rsid w:val="009527D4"/>
    <w:rsid w:val="00952932"/>
    <w:rsid w:val="00952BC0"/>
    <w:rsid w:val="009541E4"/>
    <w:rsid w:val="00954263"/>
    <w:rsid w:val="00954BD0"/>
    <w:rsid w:val="00955086"/>
    <w:rsid w:val="00955116"/>
    <w:rsid w:val="0095526F"/>
    <w:rsid w:val="00955632"/>
    <w:rsid w:val="009557D0"/>
    <w:rsid w:val="00955C50"/>
    <w:rsid w:val="009567EC"/>
    <w:rsid w:val="009569AB"/>
    <w:rsid w:val="00956DF9"/>
    <w:rsid w:val="0095718A"/>
    <w:rsid w:val="00957412"/>
    <w:rsid w:val="00957418"/>
    <w:rsid w:val="00957A9A"/>
    <w:rsid w:val="00957DB6"/>
    <w:rsid w:val="0096004A"/>
    <w:rsid w:val="00960061"/>
    <w:rsid w:val="00960299"/>
    <w:rsid w:val="009602E8"/>
    <w:rsid w:val="009604EF"/>
    <w:rsid w:val="009605A3"/>
    <w:rsid w:val="00961066"/>
    <w:rsid w:val="009614A8"/>
    <w:rsid w:val="00961631"/>
    <w:rsid w:val="0096183E"/>
    <w:rsid w:val="0096187B"/>
    <w:rsid w:val="0096188A"/>
    <w:rsid w:val="00961AED"/>
    <w:rsid w:val="00961C8B"/>
    <w:rsid w:val="0096235E"/>
    <w:rsid w:val="00962565"/>
    <w:rsid w:val="00962588"/>
    <w:rsid w:val="0096280F"/>
    <w:rsid w:val="00962A8D"/>
    <w:rsid w:val="00962CB4"/>
    <w:rsid w:val="00963977"/>
    <w:rsid w:val="0096423A"/>
    <w:rsid w:val="009644F8"/>
    <w:rsid w:val="009649B5"/>
    <w:rsid w:val="00964CF4"/>
    <w:rsid w:val="009650AA"/>
    <w:rsid w:val="00965110"/>
    <w:rsid w:val="00965407"/>
    <w:rsid w:val="00965DA8"/>
    <w:rsid w:val="009663AE"/>
    <w:rsid w:val="00966BF2"/>
    <w:rsid w:val="00966D4C"/>
    <w:rsid w:val="00966E9E"/>
    <w:rsid w:val="00966EF3"/>
    <w:rsid w:val="009706DE"/>
    <w:rsid w:val="009708AD"/>
    <w:rsid w:val="00970951"/>
    <w:rsid w:val="00971940"/>
    <w:rsid w:val="009721BC"/>
    <w:rsid w:val="009725B1"/>
    <w:rsid w:val="0097270E"/>
    <w:rsid w:val="00972A46"/>
    <w:rsid w:val="0097329B"/>
    <w:rsid w:val="009734B8"/>
    <w:rsid w:val="00973D23"/>
    <w:rsid w:val="009740A9"/>
    <w:rsid w:val="00974315"/>
    <w:rsid w:val="009751E5"/>
    <w:rsid w:val="009755BA"/>
    <w:rsid w:val="0097586C"/>
    <w:rsid w:val="00975ACD"/>
    <w:rsid w:val="00976053"/>
    <w:rsid w:val="00976192"/>
    <w:rsid w:val="00976326"/>
    <w:rsid w:val="00976DD3"/>
    <w:rsid w:val="00976E10"/>
    <w:rsid w:val="00977616"/>
    <w:rsid w:val="009807C1"/>
    <w:rsid w:val="00980DB7"/>
    <w:rsid w:val="00980E4E"/>
    <w:rsid w:val="00981135"/>
    <w:rsid w:val="0098121E"/>
    <w:rsid w:val="009812C8"/>
    <w:rsid w:val="00981483"/>
    <w:rsid w:val="00981D72"/>
    <w:rsid w:val="00981DF0"/>
    <w:rsid w:val="009825E9"/>
    <w:rsid w:val="0098285D"/>
    <w:rsid w:val="00982860"/>
    <w:rsid w:val="00982E3F"/>
    <w:rsid w:val="00982F52"/>
    <w:rsid w:val="0098347C"/>
    <w:rsid w:val="009836D4"/>
    <w:rsid w:val="009840E8"/>
    <w:rsid w:val="009841BF"/>
    <w:rsid w:val="0098435C"/>
    <w:rsid w:val="00984427"/>
    <w:rsid w:val="00984480"/>
    <w:rsid w:val="00984570"/>
    <w:rsid w:val="00984887"/>
    <w:rsid w:val="009848DA"/>
    <w:rsid w:val="00984C67"/>
    <w:rsid w:val="00984F96"/>
    <w:rsid w:val="00984FAF"/>
    <w:rsid w:val="009855A1"/>
    <w:rsid w:val="0098583D"/>
    <w:rsid w:val="00985ECA"/>
    <w:rsid w:val="00986326"/>
    <w:rsid w:val="009865B2"/>
    <w:rsid w:val="00986E58"/>
    <w:rsid w:val="00986EE7"/>
    <w:rsid w:val="00987015"/>
    <w:rsid w:val="0098710F"/>
    <w:rsid w:val="0098737F"/>
    <w:rsid w:val="009873F9"/>
    <w:rsid w:val="00987930"/>
    <w:rsid w:val="009904D5"/>
    <w:rsid w:val="00990517"/>
    <w:rsid w:val="00990715"/>
    <w:rsid w:val="009909BD"/>
    <w:rsid w:val="00990E02"/>
    <w:rsid w:val="0099142A"/>
    <w:rsid w:val="009915D7"/>
    <w:rsid w:val="00991600"/>
    <w:rsid w:val="009919C8"/>
    <w:rsid w:val="00991EA1"/>
    <w:rsid w:val="00991F4C"/>
    <w:rsid w:val="0099236B"/>
    <w:rsid w:val="009923FC"/>
    <w:rsid w:val="0099257C"/>
    <w:rsid w:val="00992FEE"/>
    <w:rsid w:val="009931C6"/>
    <w:rsid w:val="00993692"/>
    <w:rsid w:val="00993A2F"/>
    <w:rsid w:val="00993D78"/>
    <w:rsid w:val="009944D1"/>
    <w:rsid w:val="009944D7"/>
    <w:rsid w:val="009945E3"/>
    <w:rsid w:val="009946AA"/>
    <w:rsid w:val="00994BB7"/>
    <w:rsid w:val="0099505B"/>
    <w:rsid w:val="009950BC"/>
    <w:rsid w:val="009951EB"/>
    <w:rsid w:val="00995265"/>
    <w:rsid w:val="0099544B"/>
    <w:rsid w:val="0099559B"/>
    <w:rsid w:val="00995A32"/>
    <w:rsid w:val="00995D13"/>
    <w:rsid w:val="00995F46"/>
    <w:rsid w:val="009960DB"/>
    <w:rsid w:val="0099617F"/>
    <w:rsid w:val="00997663"/>
    <w:rsid w:val="009977FB"/>
    <w:rsid w:val="00997A24"/>
    <w:rsid w:val="009A0528"/>
    <w:rsid w:val="009A0607"/>
    <w:rsid w:val="009A07DD"/>
    <w:rsid w:val="009A0D55"/>
    <w:rsid w:val="009A107B"/>
    <w:rsid w:val="009A1950"/>
    <w:rsid w:val="009A1A7F"/>
    <w:rsid w:val="009A1ACE"/>
    <w:rsid w:val="009A23B1"/>
    <w:rsid w:val="009A25F6"/>
    <w:rsid w:val="009A2644"/>
    <w:rsid w:val="009A267D"/>
    <w:rsid w:val="009A2C42"/>
    <w:rsid w:val="009A2F02"/>
    <w:rsid w:val="009A306C"/>
    <w:rsid w:val="009A3544"/>
    <w:rsid w:val="009A3586"/>
    <w:rsid w:val="009A36F8"/>
    <w:rsid w:val="009A3A9A"/>
    <w:rsid w:val="009A3D88"/>
    <w:rsid w:val="009A3F95"/>
    <w:rsid w:val="009A4823"/>
    <w:rsid w:val="009A4861"/>
    <w:rsid w:val="009A48C4"/>
    <w:rsid w:val="009A4B85"/>
    <w:rsid w:val="009A4C09"/>
    <w:rsid w:val="009A4E71"/>
    <w:rsid w:val="009A51BC"/>
    <w:rsid w:val="009A51C5"/>
    <w:rsid w:val="009A6084"/>
    <w:rsid w:val="009A63D3"/>
    <w:rsid w:val="009A65E8"/>
    <w:rsid w:val="009A6664"/>
    <w:rsid w:val="009A6AD9"/>
    <w:rsid w:val="009A6DFE"/>
    <w:rsid w:val="009A6E63"/>
    <w:rsid w:val="009A6F3B"/>
    <w:rsid w:val="009A75E5"/>
    <w:rsid w:val="009A7659"/>
    <w:rsid w:val="009A768D"/>
    <w:rsid w:val="009A76F9"/>
    <w:rsid w:val="009A7CBB"/>
    <w:rsid w:val="009A7EBD"/>
    <w:rsid w:val="009A7FC6"/>
    <w:rsid w:val="009B02CD"/>
    <w:rsid w:val="009B05C1"/>
    <w:rsid w:val="009B09ED"/>
    <w:rsid w:val="009B10A6"/>
    <w:rsid w:val="009B14EB"/>
    <w:rsid w:val="009B1555"/>
    <w:rsid w:val="009B17F0"/>
    <w:rsid w:val="009B189E"/>
    <w:rsid w:val="009B18EF"/>
    <w:rsid w:val="009B1A29"/>
    <w:rsid w:val="009B1B4E"/>
    <w:rsid w:val="009B21F5"/>
    <w:rsid w:val="009B2850"/>
    <w:rsid w:val="009B29B8"/>
    <w:rsid w:val="009B2C2A"/>
    <w:rsid w:val="009B30EF"/>
    <w:rsid w:val="009B356D"/>
    <w:rsid w:val="009B43BF"/>
    <w:rsid w:val="009B46B4"/>
    <w:rsid w:val="009B499E"/>
    <w:rsid w:val="009B49EB"/>
    <w:rsid w:val="009B4B82"/>
    <w:rsid w:val="009B4B9F"/>
    <w:rsid w:val="009B52D4"/>
    <w:rsid w:val="009B53A1"/>
    <w:rsid w:val="009B58D3"/>
    <w:rsid w:val="009B5BFA"/>
    <w:rsid w:val="009B5D0E"/>
    <w:rsid w:val="009B6922"/>
    <w:rsid w:val="009B692D"/>
    <w:rsid w:val="009B69BD"/>
    <w:rsid w:val="009B6E91"/>
    <w:rsid w:val="009B6F8D"/>
    <w:rsid w:val="009B713C"/>
    <w:rsid w:val="009B7934"/>
    <w:rsid w:val="009B79DD"/>
    <w:rsid w:val="009B7EFB"/>
    <w:rsid w:val="009C0CBC"/>
    <w:rsid w:val="009C0CF3"/>
    <w:rsid w:val="009C0EFA"/>
    <w:rsid w:val="009C12EE"/>
    <w:rsid w:val="009C1D81"/>
    <w:rsid w:val="009C2035"/>
    <w:rsid w:val="009C2142"/>
    <w:rsid w:val="009C27FA"/>
    <w:rsid w:val="009C33FA"/>
    <w:rsid w:val="009C3A3F"/>
    <w:rsid w:val="009C3C5A"/>
    <w:rsid w:val="009C3C76"/>
    <w:rsid w:val="009C3D0C"/>
    <w:rsid w:val="009C3DD4"/>
    <w:rsid w:val="009C3E60"/>
    <w:rsid w:val="009C40F8"/>
    <w:rsid w:val="009C48A1"/>
    <w:rsid w:val="009C4B28"/>
    <w:rsid w:val="009C4EE4"/>
    <w:rsid w:val="009C512C"/>
    <w:rsid w:val="009C515B"/>
    <w:rsid w:val="009C5359"/>
    <w:rsid w:val="009C54DC"/>
    <w:rsid w:val="009C55E1"/>
    <w:rsid w:val="009C55E4"/>
    <w:rsid w:val="009C5AF4"/>
    <w:rsid w:val="009C5E98"/>
    <w:rsid w:val="009C5EC8"/>
    <w:rsid w:val="009C5EF5"/>
    <w:rsid w:val="009C5F8E"/>
    <w:rsid w:val="009C608C"/>
    <w:rsid w:val="009C6E68"/>
    <w:rsid w:val="009C702D"/>
    <w:rsid w:val="009C7093"/>
    <w:rsid w:val="009C7134"/>
    <w:rsid w:val="009C720B"/>
    <w:rsid w:val="009C7225"/>
    <w:rsid w:val="009C7C47"/>
    <w:rsid w:val="009C7C98"/>
    <w:rsid w:val="009D012A"/>
    <w:rsid w:val="009D0379"/>
    <w:rsid w:val="009D061F"/>
    <w:rsid w:val="009D0B0B"/>
    <w:rsid w:val="009D0E51"/>
    <w:rsid w:val="009D10E9"/>
    <w:rsid w:val="009D1131"/>
    <w:rsid w:val="009D134A"/>
    <w:rsid w:val="009D1448"/>
    <w:rsid w:val="009D1F7B"/>
    <w:rsid w:val="009D2075"/>
    <w:rsid w:val="009D2584"/>
    <w:rsid w:val="009D3668"/>
    <w:rsid w:val="009D459E"/>
    <w:rsid w:val="009D48E4"/>
    <w:rsid w:val="009D4DCA"/>
    <w:rsid w:val="009D578B"/>
    <w:rsid w:val="009D5C7D"/>
    <w:rsid w:val="009D5DA0"/>
    <w:rsid w:val="009D645B"/>
    <w:rsid w:val="009D6CE8"/>
    <w:rsid w:val="009D6FE5"/>
    <w:rsid w:val="009D70AA"/>
    <w:rsid w:val="009D752E"/>
    <w:rsid w:val="009D76B3"/>
    <w:rsid w:val="009D7FEB"/>
    <w:rsid w:val="009E01E7"/>
    <w:rsid w:val="009E0954"/>
    <w:rsid w:val="009E0C81"/>
    <w:rsid w:val="009E109D"/>
    <w:rsid w:val="009E194C"/>
    <w:rsid w:val="009E1AF4"/>
    <w:rsid w:val="009E1D19"/>
    <w:rsid w:val="009E21D1"/>
    <w:rsid w:val="009E21DC"/>
    <w:rsid w:val="009E298D"/>
    <w:rsid w:val="009E29C1"/>
    <w:rsid w:val="009E31EE"/>
    <w:rsid w:val="009E328D"/>
    <w:rsid w:val="009E33E1"/>
    <w:rsid w:val="009E34EF"/>
    <w:rsid w:val="009E35A7"/>
    <w:rsid w:val="009E3F5C"/>
    <w:rsid w:val="009E409B"/>
    <w:rsid w:val="009E44C4"/>
    <w:rsid w:val="009E4565"/>
    <w:rsid w:val="009E4AD7"/>
    <w:rsid w:val="009E4B0E"/>
    <w:rsid w:val="009E5212"/>
    <w:rsid w:val="009E5B2A"/>
    <w:rsid w:val="009E5CD4"/>
    <w:rsid w:val="009E6290"/>
    <w:rsid w:val="009E6494"/>
    <w:rsid w:val="009E663B"/>
    <w:rsid w:val="009E69AC"/>
    <w:rsid w:val="009E70A2"/>
    <w:rsid w:val="009E7558"/>
    <w:rsid w:val="009E7568"/>
    <w:rsid w:val="009E77EB"/>
    <w:rsid w:val="009E78E4"/>
    <w:rsid w:val="009E7F18"/>
    <w:rsid w:val="009F02D6"/>
    <w:rsid w:val="009F03D4"/>
    <w:rsid w:val="009F0C60"/>
    <w:rsid w:val="009F0D85"/>
    <w:rsid w:val="009F109B"/>
    <w:rsid w:val="009F119F"/>
    <w:rsid w:val="009F1E60"/>
    <w:rsid w:val="009F1EB9"/>
    <w:rsid w:val="009F2010"/>
    <w:rsid w:val="009F31FA"/>
    <w:rsid w:val="009F360B"/>
    <w:rsid w:val="009F3BF6"/>
    <w:rsid w:val="009F3ECC"/>
    <w:rsid w:val="009F3F29"/>
    <w:rsid w:val="009F40EC"/>
    <w:rsid w:val="009F4544"/>
    <w:rsid w:val="009F4C0E"/>
    <w:rsid w:val="009F5E37"/>
    <w:rsid w:val="009F6006"/>
    <w:rsid w:val="009F6078"/>
    <w:rsid w:val="009F62B1"/>
    <w:rsid w:val="009F7351"/>
    <w:rsid w:val="009F7560"/>
    <w:rsid w:val="009F78B4"/>
    <w:rsid w:val="009F7E01"/>
    <w:rsid w:val="009F7EE8"/>
    <w:rsid w:val="00A000C5"/>
    <w:rsid w:val="00A0029B"/>
    <w:rsid w:val="00A0068E"/>
    <w:rsid w:val="00A00750"/>
    <w:rsid w:val="00A00870"/>
    <w:rsid w:val="00A0095D"/>
    <w:rsid w:val="00A00D0F"/>
    <w:rsid w:val="00A00ECD"/>
    <w:rsid w:val="00A0114A"/>
    <w:rsid w:val="00A017CA"/>
    <w:rsid w:val="00A02025"/>
    <w:rsid w:val="00A02A0D"/>
    <w:rsid w:val="00A02B92"/>
    <w:rsid w:val="00A02C3B"/>
    <w:rsid w:val="00A03401"/>
    <w:rsid w:val="00A03B0D"/>
    <w:rsid w:val="00A03C4B"/>
    <w:rsid w:val="00A03D23"/>
    <w:rsid w:val="00A03E32"/>
    <w:rsid w:val="00A0404E"/>
    <w:rsid w:val="00A043D9"/>
    <w:rsid w:val="00A04AB1"/>
    <w:rsid w:val="00A04D9C"/>
    <w:rsid w:val="00A04F3E"/>
    <w:rsid w:val="00A05079"/>
    <w:rsid w:val="00A051B2"/>
    <w:rsid w:val="00A0553F"/>
    <w:rsid w:val="00A05B0D"/>
    <w:rsid w:val="00A06175"/>
    <w:rsid w:val="00A06249"/>
    <w:rsid w:val="00A062F5"/>
    <w:rsid w:val="00A06C2D"/>
    <w:rsid w:val="00A06C81"/>
    <w:rsid w:val="00A077A1"/>
    <w:rsid w:val="00A07975"/>
    <w:rsid w:val="00A07EA7"/>
    <w:rsid w:val="00A10638"/>
    <w:rsid w:val="00A109D4"/>
    <w:rsid w:val="00A10F35"/>
    <w:rsid w:val="00A1103D"/>
    <w:rsid w:val="00A114B7"/>
    <w:rsid w:val="00A11767"/>
    <w:rsid w:val="00A11E00"/>
    <w:rsid w:val="00A1276A"/>
    <w:rsid w:val="00A12A67"/>
    <w:rsid w:val="00A12C16"/>
    <w:rsid w:val="00A134F6"/>
    <w:rsid w:val="00A137B5"/>
    <w:rsid w:val="00A138C1"/>
    <w:rsid w:val="00A140C4"/>
    <w:rsid w:val="00A140DB"/>
    <w:rsid w:val="00A142B5"/>
    <w:rsid w:val="00A144B2"/>
    <w:rsid w:val="00A150E1"/>
    <w:rsid w:val="00A15311"/>
    <w:rsid w:val="00A15545"/>
    <w:rsid w:val="00A15868"/>
    <w:rsid w:val="00A15F0D"/>
    <w:rsid w:val="00A15F12"/>
    <w:rsid w:val="00A162C0"/>
    <w:rsid w:val="00A1694F"/>
    <w:rsid w:val="00A16A20"/>
    <w:rsid w:val="00A16BC8"/>
    <w:rsid w:val="00A16E62"/>
    <w:rsid w:val="00A16F9F"/>
    <w:rsid w:val="00A1767E"/>
    <w:rsid w:val="00A17695"/>
    <w:rsid w:val="00A177D8"/>
    <w:rsid w:val="00A17929"/>
    <w:rsid w:val="00A17D82"/>
    <w:rsid w:val="00A17F74"/>
    <w:rsid w:val="00A2043C"/>
    <w:rsid w:val="00A2053F"/>
    <w:rsid w:val="00A20551"/>
    <w:rsid w:val="00A22B8E"/>
    <w:rsid w:val="00A2357A"/>
    <w:rsid w:val="00A2370D"/>
    <w:rsid w:val="00A238BD"/>
    <w:rsid w:val="00A23F7C"/>
    <w:rsid w:val="00A23FE4"/>
    <w:rsid w:val="00A246A6"/>
    <w:rsid w:val="00A24781"/>
    <w:rsid w:val="00A24BE6"/>
    <w:rsid w:val="00A24E18"/>
    <w:rsid w:val="00A2518A"/>
    <w:rsid w:val="00A25B88"/>
    <w:rsid w:val="00A25DE1"/>
    <w:rsid w:val="00A269C6"/>
    <w:rsid w:val="00A26EBE"/>
    <w:rsid w:val="00A271BF"/>
    <w:rsid w:val="00A27B54"/>
    <w:rsid w:val="00A301C6"/>
    <w:rsid w:val="00A3050C"/>
    <w:rsid w:val="00A30C17"/>
    <w:rsid w:val="00A30C66"/>
    <w:rsid w:val="00A30D33"/>
    <w:rsid w:val="00A31081"/>
    <w:rsid w:val="00A3111D"/>
    <w:rsid w:val="00A313E7"/>
    <w:rsid w:val="00A3162B"/>
    <w:rsid w:val="00A31713"/>
    <w:rsid w:val="00A31C28"/>
    <w:rsid w:val="00A31DE0"/>
    <w:rsid w:val="00A31E3F"/>
    <w:rsid w:val="00A31F2D"/>
    <w:rsid w:val="00A31FF9"/>
    <w:rsid w:val="00A320A9"/>
    <w:rsid w:val="00A32453"/>
    <w:rsid w:val="00A3259C"/>
    <w:rsid w:val="00A32955"/>
    <w:rsid w:val="00A32F48"/>
    <w:rsid w:val="00A32FFF"/>
    <w:rsid w:val="00A3316D"/>
    <w:rsid w:val="00A33942"/>
    <w:rsid w:val="00A339D0"/>
    <w:rsid w:val="00A33B3C"/>
    <w:rsid w:val="00A33C54"/>
    <w:rsid w:val="00A33F4B"/>
    <w:rsid w:val="00A33FD0"/>
    <w:rsid w:val="00A33FDB"/>
    <w:rsid w:val="00A3416A"/>
    <w:rsid w:val="00A3439C"/>
    <w:rsid w:val="00A34F02"/>
    <w:rsid w:val="00A34FB1"/>
    <w:rsid w:val="00A352B8"/>
    <w:rsid w:val="00A3567D"/>
    <w:rsid w:val="00A35705"/>
    <w:rsid w:val="00A3597E"/>
    <w:rsid w:val="00A35A66"/>
    <w:rsid w:val="00A35CEF"/>
    <w:rsid w:val="00A35E8C"/>
    <w:rsid w:val="00A3630B"/>
    <w:rsid w:val="00A36638"/>
    <w:rsid w:val="00A3663D"/>
    <w:rsid w:val="00A36C9E"/>
    <w:rsid w:val="00A36D66"/>
    <w:rsid w:val="00A40430"/>
    <w:rsid w:val="00A410A6"/>
    <w:rsid w:val="00A413F2"/>
    <w:rsid w:val="00A414A9"/>
    <w:rsid w:val="00A417AA"/>
    <w:rsid w:val="00A4217C"/>
    <w:rsid w:val="00A422EF"/>
    <w:rsid w:val="00A42578"/>
    <w:rsid w:val="00A42936"/>
    <w:rsid w:val="00A429DC"/>
    <w:rsid w:val="00A42F40"/>
    <w:rsid w:val="00A42F5F"/>
    <w:rsid w:val="00A442CF"/>
    <w:rsid w:val="00A4430E"/>
    <w:rsid w:val="00A44445"/>
    <w:rsid w:val="00A4535A"/>
    <w:rsid w:val="00A454CE"/>
    <w:rsid w:val="00A45FB6"/>
    <w:rsid w:val="00A462D6"/>
    <w:rsid w:val="00A463AA"/>
    <w:rsid w:val="00A46468"/>
    <w:rsid w:val="00A46516"/>
    <w:rsid w:val="00A46C69"/>
    <w:rsid w:val="00A47082"/>
    <w:rsid w:val="00A47C59"/>
    <w:rsid w:val="00A47F2A"/>
    <w:rsid w:val="00A50879"/>
    <w:rsid w:val="00A5099A"/>
    <w:rsid w:val="00A50FC5"/>
    <w:rsid w:val="00A510E3"/>
    <w:rsid w:val="00A52089"/>
    <w:rsid w:val="00A521AF"/>
    <w:rsid w:val="00A52B6E"/>
    <w:rsid w:val="00A53B2F"/>
    <w:rsid w:val="00A53C45"/>
    <w:rsid w:val="00A53F15"/>
    <w:rsid w:val="00A53F6C"/>
    <w:rsid w:val="00A54F6C"/>
    <w:rsid w:val="00A55EB6"/>
    <w:rsid w:val="00A55F19"/>
    <w:rsid w:val="00A55F52"/>
    <w:rsid w:val="00A55FFC"/>
    <w:rsid w:val="00A56011"/>
    <w:rsid w:val="00A5698D"/>
    <w:rsid w:val="00A56FFB"/>
    <w:rsid w:val="00A57154"/>
    <w:rsid w:val="00A573F1"/>
    <w:rsid w:val="00A573F5"/>
    <w:rsid w:val="00A5777B"/>
    <w:rsid w:val="00A57813"/>
    <w:rsid w:val="00A60187"/>
    <w:rsid w:val="00A602D1"/>
    <w:rsid w:val="00A604AA"/>
    <w:rsid w:val="00A608D7"/>
    <w:rsid w:val="00A60E50"/>
    <w:rsid w:val="00A60E99"/>
    <w:rsid w:val="00A612DD"/>
    <w:rsid w:val="00A61412"/>
    <w:rsid w:val="00A61D1A"/>
    <w:rsid w:val="00A61F1B"/>
    <w:rsid w:val="00A627BE"/>
    <w:rsid w:val="00A636D8"/>
    <w:rsid w:val="00A64009"/>
    <w:rsid w:val="00A64887"/>
    <w:rsid w:val="00A65227"/>
    <w:rsid w:val="00A65489"/>
    <w:rsid w:val="00A65683"/>
    <w:rsid w:val="00A65AC8"/>
    <w:rsid w:val="00A65B7F"/>
    <w:rsid w:val="00A661DF"/>
    <w:rsid w:val="00A66289"/>
    <w:rsid w:val="00A6645C"/>
    <w:rsid w:val="00A66595"/>
    <w:rsid w:val="00A66DB1"/>
    <w:rsid w:val="00A66F09"/>
    <w:rsid w:val="00A66F51"/>
    <w:rsid w:val="00A67918"/>
    <w:rsid w:val="00A67ED9"/>
    <w:rsid w:val="00A67FFA"/>
    <w:rsid w:val="00A707F9"/>
    <w:rsid w:val="00A70E5D"/>
    <w:rsid w:val="00A713F4"/>
    <w:rsid w:val="00A715B8"/>
    <w:rsid w:val="00A71925"/>
    <w:rsid w:val="00A71939"/>
    <w:rsid w:val="00A71975"/>
    <w:rsid w:val="00A71DA1"/>
    <w:rsid w:val="00A72275"/>
    <w:rsid w:val="00A72E8A"/>
    <w:rsid w:val="00A730FC"/>
    <w:rsid w:val="00A732EA"/>
    <w:rsid w:val="00A73687"/>
    <w:rsid w:val="00A73BF4"/>
    <w:rsid w:val="00A73E22"/>
    <w:rsid w:val="00A7446B"/>
    <w:rsid w:val="00A7446D"/>
    <w:rsid w:val="00A74C83"/>
    <w:rsid w:val="00A74F60"/>
    <w:rsid w:val="00A75BD8"/>
    <w:rsid w:val="00A7634F"/>
    <w:rsid w:val="00A763A6"/>
    <w:rsid w:val="00A764A7"/>
    <w:rsid w:val="00A76623"/>
    <w:rsid w:val="00A76C47"/>
    <w:rsid w:val="00A76D3F"/>
    <w:rsid w:val="00A76FFA"/>
    <w:rsid w:val="00A77599"/>
    <w:rsid w:val="00A7765A"/>
    <w:rsid w:val="00A77752"/>
    <w:rsid w:val="00A77824"/>
    <w:rsid w:val="00A80022"/>
    <w:rsid w:val="00A802BB"/>
    <w:rsid w:val="00A809BD"/>
    <w:rsid w:val="00A80C53"/>
    <w:rsid w:val="00A8170D"/>
    <w:rsid w:val="00A82100"/>
    <w:rsid w:val="00A82308"/>
    <w:rsid w:val="00A824AD"/>
    <w:rsid w:val="00A82CAC"/>
    <w:rsid w:val="00A8322B"/>
    <w:rsid w:val="00A83F5C"/>
    <w:rsid w:val="00A8429C"/>
    <w:rsid w:val="00A844BF"/>
    <w:rsid w:val="00A844D8"/>
    <w:rsid w:val="00A84B60"/>
    <w:rsid w:val="00A85B86"/>
    <w:rsid w:val="00A85F70"/>
    <w:rsid w:val="00A863F7"/>
    <w:rsid w:val="00A866DA"/>
    <w:rsid w:val="00A8733B"/>
    <w:rsid w:val="00A87723"/>
    <w:rsid w:val="00A87EF5"/>
    <w:rsid w:val="00A9052E"/>
    <w:rsid w:val="00A9064B"/>
    <w:rsid w:val="00A90F4D"/>
    <w:rsid w:val="00A91032"/>
    <w:rsid w:val="00A9108F"/>
    <w:rsid w:val="00A913BC"/>
    <w:rsid w:val="00A91C47"/>
    <w:rsid w:val="00A91FE6"/>
    <w:rsid w:val="00A92351"/>
    <w:rsid w:val="00A929E9"/>
    <w:rsid w:val="00A9340A"/>
    <w:rsid w:val="00A93457"/>
    <w:rsid w:val="00A93596"/>
    <w:rsid w:val="00A93A2D"/>
    <w:rsid w:val="00A93BC2"/>
    <w:rsid w:val="00A93F4B"/>
    <w:rsid w:val="00A9416D"/>
    <w:rsid w:val="00A94339"/>
    <w:rsid w:val="00A946E6"/>
    <w:rsid w:val="00A94738"/>
    <w:rsid w:val="00A94A35"/>
    <w:rsid w:val="00A94B1A"/>
    <w:rsid w:val="00A94CF1"/>
    <w:rsid w:val="00A956A9"/>
    <w:rsid w:val="00A95CED"/>
    <w:rsid w:val="00A9602F"/>
    <w:rsid w:val="00A96828"/>
    <w:rsid w:val="00A96A5B"/>
    <w:rsid w:val="00A9725D"/>
    <w:rsid w:val="00A972E9"/>
    <w:rsid w:val="00A97325"/>
    <w:rsid w:val="00A979D2"/>
    <w:rsid w:val="00A97BC6"/>
    <w:rsid w:val="00A97C61"/>
    <w:rsid w:val="00AA028E"/>
    <w:rsid w:val="00AA146A"/>
    <w:rsid w:val="00AA1850"/>
    <w:rsid w:val="00AA1E9D"/>
    <w:rsid w:val="00AA1ED5"/>
    <w:rsid w:val="00AA1F72"/>
    <w:rsid w:val="00AA23D4"/>
    <w:rsid w:val="00AA248A"/>
    <w:rsid w:val="00AA2D59"/>
    <w:rsid w:val="00AA2FE8"/>
    <w:rsid w:val="00AA301C"/>
    <w:rsid w:val="00AA30EB"/>
    <w:rsid w:val="00AA329C"/>
    <w:rsid w:val="00AA3923"/>
    <w:rsid w:val="00AA3A77"/>
    <w:rsid w:val="00AA3C08"/>
    <w:rsid w:val="00AA3C5F"/>
    <w:rsid w:val="00AA4064"/>
    <w:rsid w:val="00AA461F"/>
    <w:rsid w:val="00AA47CD"/>
    <w:rsid w:val="00AA493C"/>
    <w:rsid w:val="00AA4B2C"/>
    <w:rsid w:val="00AA5201"/>
    <w:rsid w:val="00AA5518"/>
    <w:rsid w:val="00AA66D9"/>
    <w:rsid w:val="00AA67B8"/>
    <w:rsid w:val="00AA6A63"/>
    <w:rsid w:val="00AA74D9"/>
    <w:rsid w:val="00AA78A7"/>
    <w:rsid w:val="00AA7BE2"/>
    <w:rsid w:val="00AB0746"/>
    <w:rsid w:val="00AB0A3E"/>
    <w:rsid w:val="00AB0A4F"/>
    <w:rsid w:val="00AB0E35"/>
    <w:rsid w:val="00AB0EB8"/>
    <w:rsid w:val="00AB0F91"/>
    <w:rsid w:val="00AB1633"/>
    <w:rsid w:val="00AB1A05"/>
    <w:rsid w:val="00AB1B1D"/>
    <w:rsid w:val="00AB1C1B"/>
    <w:rsid w:val="00AB1CB3"/>
    <w:rsid w:val="00AB2F92"/>
    <w:rsid w:val="00AB3575"/>
    <w:rsid w:val="00AB38D5"/>
    <w:rsid w:val="00AB3927"/>
    <w:rsid w:val="00AB39D3"/>
    <w:rsid w:val="00AB3C72"/>
    <w:rsid w:val="00AB3C9B"/>
    <w:rsid w:val="00AB4756"/>
    <w:rsid w:val="00AB5076"/>
    <w:rsid w:val="00AB52A8"/>
    <w:rsid w:val="00AB5C79"/>
    <w:rsid w:val="00AB5CA4"/>
    <w:rsid w:val="00AB5D58"/>
    <w:rsid w:val="00AB5F0D"/>
    <w:rsid w:val="00AB5F87"/>
    <w:rsid w:val="00AB6080"/>
    <w:rsid w:val="00AB6278"/>
    <w:rsid w:val="00AB66B6"/>
    <w:rsid w:val="00AB6B00"/>
    <w:rsid w:val="00AB725C"/>
    <w:rsid w:val="00AB750D"/>
    <w:rsid w:val="00AC039D"/>
    <w:rsid w:val="00AC056B"/>
    <w:rsid w:val="00AC1234"/>
    <w:rsid w:val="00AC1459"/>
    <w:rsid w:val="00AC15AE"/>
    <w:rsid w:val="00AC186B"/>
    <w:rsid w:val="00AC2278"/>
    <w:rsid w:val="00AC2F3E"/>
    <w:rsid w:val="00AC305E"/>
    <w:rsid w:val="00AC30D2"/>
    <w:rsid w:val="00AC395A"/>
    <w:rsid w:val="00AC3B9A"/>
    <w:rsid w:val="00AC42F0"/>
    <w:rsid w:val="00AC4478"/>
    <w:rsid w:val="00AC4B89"/>
    <w:rsid w:val="00AC4C9C"/>
    <w:rsid w:val="00AC509F"/>
    <w:rsid w:val="00AC525F"/>
    <w:rsid w:val="00AC5373"/>
    <w:rsid w:val="00AC5491"/>
    <w:rsid w:val="00AC5698"/>
    <w:rsid w:val="00AC5998"/>
    <w:rsid w:val="00AC622C"/>
    <w:rsid w:val="00AC627D"/>
    <w:rsid w:val="00AC6888"/>
    <w:rsid w:val="00AC6B0C"/>
    <w:rsid w:val="00AC6EFD"/>
    <w:rsid w:val="00AC7D0A"/>
    <w:rsid w:val="00AC7D16"/>
    <w:rsid w:val="00AC7E09"/>
    <w:rsid w:val="00AC7FAB"/>
    <w:rsid w:val="00AC7FB4"/>
    <w:rsid w:val="00AD035C"/>
    <w:rsid w:val="00AD03CA"/>
    <w:rsid w:val="00AD0662"/>
    <w:rsid w:val="00AD139D"/>
    <w:rsid w:val="00AD164F"/>
    <w:rsid w:val="00AD1A0D"/>
    <w:rsid w:val="00AD1C5E"/>
    <w:rsid w:val="00AD1F11"/>
    <w:rsid w:val="00AD2800"/>
    <w:rsid w:val="00AD2A27"/>
    <w:rsid w:val="00AD3AB7"/>
    <w:rsid w:val="00AD3DC8"/>
    <w:rsid w:val="00AD459B"/>
    <w:rsid w:val="00AD47D4"/>
    <w:rsid w:val="00AD4AFB"/>
    <w:rsid w:val="00AD4B83"/>
    <w:rsid w:val="00AD4B97"/>
    <w:rsid w:val="00AD5C22"/>
    <w:rsid w:val="00AD5D97"/>
    <w:rsid w:val="00AD69C0"/>
    <w:rsid w:val="00AD6BCB"/>
    <w:rsid w:val="00AD6C0F"/>
    <w:rsid w:val="00AD72A7"/>
    <w:rsid w:val="00AD7571"/>
    <w:rsid w:val="00AD75E7"/>
    <w:rsid w:val="00AE03C1"/>
    <w:rsid w:val="00AE03DE"/>
    <w:rsid w:val="00AE0840"/>
    <w:rsid w:val="00AE103B"/>
    <w:rsid w:val="00AE14AB"/>
    <w:rsid w:val="00AE1E71"/>
    <w:rsid w:val="00AE1EBC"/>
    <w:rsid w:val="00AE1F3B"/>
    <w:rsid w:val="00AE2920"/>
    <w:rsid w:val="00AE2A93"/>
    <w:rsid w:val="00AE2CE8"/>
    <w:rsid w:val="00AE2F8A"/>
    <w:rsid w:val="00AE335F"/>
    <w:rsid w:val="00AE373C"/>
    <w:rsid w:val="00AE38FE"/>
    <w:rsid w:val="00AE3927"/>
    <w:rsid w:val="00AE3B94"/>
    <w:rsid w:val="00AE3C8A"/>
    <w:rsid w:val="00AE3D58"/>
    <w:rsid w:val="00AE3DF8"/>
    <w:rsid w:val="00AE3E80"/>
    <w:rsid w:val="00AE40F5"/>
    <w:rsid w:val="00AE4204"/>
    <w:rsid w:val="00AE4462"/>
    <w:rsid w:val="00AE44F0"/>
    <w:rsid w:val="00AE45F2"/>
    <w:rsid w:val="00AE5049"/>
    <w:rsid w:val="00AE51B9"/>
    <w:rsid w:val="00AE5259"/>
    <w:rsid w:val="00AE525B"/>
    <w:rsid w:val="00AE6360"/>
    <w:rsid w:val="00AE7031"/>
    <w:rsid w:val="00AE7283"/>
    <w:rsid w:val="00AE7A00"/>
    <w:rsid w:val="00AE7FAF"/>
    <w:rsid w:val="00AF036A"/>
    <w:rsid w:val="00AF0D61"/>
    <w:rsid w:val="00AF0E1B"/>
    <w:rsid w:val="00AF0E32"/>
    <w:rsid w:val="00AF108E"/>
    <w:rsid w:val="00AF113F"/>
    <w:rsid w:val="00AF1B4A"/>
    <w:rsid w:val="00AF23AB"/>
    <w:rsid w:val="00AF2748"/>
    <w:rsid w:val="00AF413B"/>
    <w:rsid w:val="00AF4800"/>
    <w:rsid w:val="00AF4A0E"/>
    <w:rsid w:val="00AF623E"/>
    <w:rsid w:val="00AF642E"/>
    <w:rsid w:val="00AF65D7"/>
    <w:rsid w:val="00AF66C2"/>
    <w:rsid w:val="00AF6B5C"/>
    <w:rsid w:val="00AF6C15"/>
    <w:rsid w:val="00AF7242"/>
    <w:rsid w:val="00AF7263"/>
    <w:rsid w:val="00AF72B1"/>
    <w:rsid w:val="00AF7706"/>
    <w:rsid w:val="00B00038"/>
    <w:rsid w:val="00B004BC"/>
    <w:rsid w:val="00B008EF"/>
    <w:rsid w:val="00B00CC7"/>
    <w:rsid w:val="00B0116E"/>
    <w:rsid w:val="00B01A69"/>
    <w:rsid w:val="00B01AFA"/>
    <w:rsid w:val="00B01CCC"/>
    <w:rsid w:val="00B01E24"/>
    <w:rsid w:val="00B0213D"/>
    <w:rsid w:val="00B0230F"/>
    <w:rsid w:val="00B02420"/>
    <w:rsid w:val="00B024A0"/>
    <w:rsid w:val="00B02A34"/>
    <w:rsid w:val="00B02CB3"/>
    <w:rsid w:val="00B03E04"/>
    <w:rsid w:val="00B03E5E"/>
    <w:rsid w:val="00B0410E"/>
    <w:rsid w:val="00B042BF"/>
    <w:rsid w:val="00B0493D"/>
    <w:rsid w:val="00B04AFA"/>
    <w:rsid w:val="00B04C27"/>
    <w:rsid w:val="00B050AA"/>
    <w:rsid w:val="00B05E61"/>
    <w:rsid w:val="00B060E3"/>
    <w:rsid w:val="00B06C48"/>
    <w:rsid w:val="00B07086"/>
    <w:rsid w:val="00B075CE"/>
    <w:rsid w:val="00B10274"/>
    <w:rsid w:val="00B117BA"/>
    <w:rsid w:val="00B11936"/>
    <w:rsid w:val="00B11AFF"/>
    <w:rsid w:val="00B125BA"/>
    <w:rsid w:val="00B127FD"/>
    <w:rsid w:val="00B12BB9"/>
    <w:rsid w:val="00B1321B"/>
    <w:rsid w:val="00B13425"/>
    <w:rsid w:val="00B1349B"/>
    <w:rsid w:val="00B13595"/>
    <w:rsid w:val="00B13A84"/>
    <w:rsid w:val="00B14B40"/>
    <w:rsid w:val="00B15906"/>
    <w:rsid w:val="00B15E33"/>
    <w:rsid w:val="00B15EAD"/>
    <w:rsid w:val="00B165E7"/>
    <w:rsid w:val="00B166A6"/>
    <w:rsid w:val="00B16804"/>
    <w:rsid w:val="00B1681A"/>
    <w:rsid w:val="00B17088"/>
    <w:rsid w:val="00B17503"/>
    <w:rsid w:val="00B2022C"/>
    <w:rsid w:val="00B20250"/>
    <w:rsid w:val="00B2032D"/>
    <w:rsid w:val="00B207CE"/>
    <w:rsid w:val="00B20F42"/>
    <w:rsid w:val="00B21CC7"/>
    <w:rsid w:val="00B225E1"/>
    <w:rsid w:val="00B22FF1"/>
    <w:rsid w:val="00B240C4"/>
    <w:rsid w:val="00B24603"/>
    <w:rsid w:val="00B24F2B"/>
    <w:rsid w:val="00B254F0"/>
    <w:rsid w:val="00B2583F"/>
    <w:rsid w:val="00B25ADD"/>
    <w:rsid w:val="00B25C39"/>
    <w:rsid w:val="00B25CAD"/>
    <w:rsid w:val="00B2634E"/>
    <w:rsid w:val="00B266B2"/>
    <w:rsid w:val="00B268EA"/>
    <w:rsid w:val="00B26A8A"/>
    <w:rsid w:val="00B26C99"/>
    <w:rsid w:val="00B27164"/>
    <w:rsid w:val="00B273F6"/>
    <w:rsid w:val="00B3000C"/>
    <w:rsid w:val="00B30240"/>
    <w:rsid w:val="00B30A9C"/>
    <w:rsid w:val="00B30AD8"/>
    <w:rsid w:val="00B30BC3"/>
    <w:rsid w:val="00B30F6A"/>
    <w:rsid w:val="00B3128A"/>
    <w:rsid w:val="00B31366"/>
    <w:rsid w:val="00B31378"/>
    <w:rsid w:val="00B3150E"/>
    <w:rsid w:val="00B31A60"/>
    <w:rsid w:val="00B31C28"/>
    <w:rsid w:val="00B32407"/>
    <w:rsid w:val="00B32B58"/>
    <w:rsid w:val="00B32C03"/>
    <w:rsid w:val="00B338CC"/>
    <w:rsid w:val="00B3392C"/>
    <w:rsid w:val="00B3395F"/>
    <w:rsid w:val="00B339A0"/>
    <w:rsid w:val="00B33D12"/>
    <w:rsid w:val="00B33E4F"/>
    <w:rsid w:val="00B341A7"/>
    <w:rsid w:val="00B344FE"/>
    <w:rsid w:val="00B34A01"/>
    <w:rsid w:val="00B34C1B"/>
    <w:rsid w:val="00B34EFA"/>
    <w:rsid w:val="00B35697"/>
    <w:rsid w:val="00B3581C"/>
    <w:rsid w:val="00B35D44"/>
    <w:rsid w:val="00B35E8D"/>
    <w:rsid w:val="00B3694C"/>
    <w:rsid w:val="00B37102"/>
    <w:rsid w:val="00B372CD"/>
    <w:rsid w:val="00B373DB"/>
    <w:rsid w:val="00B37E3A"/>
    <w:rsid w:val="00B37F4E"/>
    <w:rsid w:val="00B4063D"/>
    <w:rsid w:val="00B4134C"/>
    <w:rsid w:val="00B415C6"/>
    <w:rsid w:val="00B4176F"/>
    <w:rsid w:val="00B41823"/>
    <w:rsid w:val="00B41A26"/>
    <w:rsid w:val="00B41B55"/>
    <w:rsid w:val="00B42250"/>
    <w:rsid w:val="00B422BD"/>
    <w:rsid w:val="00B42336"/>
    <w:rsid w:val="00B4252F"/>
    <w:rsid w:val="00B427F7"/>
    <w:rsid w:val="00B42823"/>
    <w:rsid w:val="00B42CD6"/>
    <w:rsid w:val="00B43187"/>
    <w:rsid w:val="00B43588"/>
    <w:rsid w:val="00B43D63"/>
    <w:rsid w:val="00B44575"/>
    <w:rsid w:val="00B44D47"/>
    <w:rsid w:val="00B450D7"/>
    <w:rsid w:val="00B451C9"/>
    <w:rsid w:val="00B4520E"/>
    <w:rsid w:val="00B452CE"/>
    <w:rsid w:val="00B45CAB"/>
    <w:rsid w:val="00B464C5"/>
    <w:rsid w:val="00B465D4"/>
    <w:rsid w:val="00B46C49"/>
    <w:rsid w:val="00B46D34"/>
    <w:rsid w:val="00B46E5C"/>
    <w:rsid w:val="00B47E26"/>
    <w:rsid w:val="00B5028B"/>
    <w:rsid w:val="00B502EB"/>
    <w:rsid w:val="00B5039F"/>
    <w:rsid w:val="00B50CC7"/>
    <w:rsid w:val="00B50CE0"/>
    <w:rsid w:val="00B50F33"/>
    <w:rsid w:val="00B517FF"/>
    <w:rsid w:val="00B51DBF"/>
    <w:rsid w:val="00B525C2"/>
    <w:rsid w:val="00B525FA"/>
    <w:rsid w:val="00B53908"/>
    <w:rsid w:val="00B54359"/>
    <w:rsid w:val="00B546DA"/>
    <w:rsid w:val="00B54AD5"/>
    <w:rsid w:val="00B54C6C"/>
    <w:rsid w:val="00B54D58"/>
    <w:rsid w:val="00B551F4"/>
    <w:rsid w:val="00B553BC"/>
    <w:rsid w:val="00B55440"/>
    <w:rsid w:val="00B554BC"/>
    <w:rsid w:val="00B56092"/>
    <w:rsid w:val="00B5619B"/>
    <w:rsid w:val="00B56AED"/>
    <w:rsid w:val="00B56CB1"/>
    <w:rsid w:val="00B5717B"/>
    <w:rsid w:val="00B57AE7"/>
    <w:rsid w:val="00B57ECC"/>
    <w:rsid w:val="00B600C1"/>
    <w:rsid w:val="00B60A0E"/>
    <w:rsid w:val="00B60D47"/>
    <w:rsid w:val="00B61232"/>
    <w:rsid w:val="00B617FE"/>
    <w:rsid w:val="00B61951"/>
    <w:rsid w:val="00B62794"/>
    <w:rsid w:val="00B62AFE"/>
    <w:rsid w:val="00B632A6"/>
    <w:rsid w:val="00B63925"/>
    <w:rsid w:val="00B64086"/>
    <w:rsid w:val="00B64127"/>
    <w:rsid w:val="00B64A35"/>
    <w:rsid w:val="00B64D2D"/>
    <w:rsid w:val="00B651F9"/>
    <w:rsid w:val="00B65642"/>
    <w:rsid w:val="00B656AE"/>
    <w:rsid w:val="00B65B62"/>
    <w:rsid w:val="00B65E04"/>
    <w:rsid w:val="00B66172"/>
    <w:rsid w:val="00B6654D"/>
    <w:rsid w:val="00B66ECB"/>
    <w:rsid w:val="00B66F15"/>
    <w:rsid w:val="00B6719C"/>
    <w:rsid w:val="00B673B6"/>
    <w:rsid w:val="00B6742B"/>
    <w:rsid w:val="00B677EF"/>
    <w:rsid w:val="00B6799A"/>
    <w:rsid w:val="00B67C68"/>
    <w:rsid w:val="00B67D8C"/>
    <w:rsid w:val="00B67E5F"/>
    <w:rsid w:val="00B7115E"/>
    <w:rsid w:val="00B71365"/>
    <w:rsid w:val="00B71AF1"/>
    <w:rsid w:val="00B71CCB"/>
    <w:rsid w:val="00B72139"/>
    <w:rsid w:val="00B73815"/>
    <w:rsid w:val="00B73876"/>
    <w:rsid w:val="00B73FBF"/>
    <w:rsid w:val="00B7422A"/>
    <w:rsid w:val="00B7424B"/>
    <w:rsid w:val="00B745D3"/>
    <w:rsid w:val="00B74693"/>
    <w:rsid w:val="00B74B86"/>
    <w:rsid w:val="00B75295"/>
    <w:rsid w:val="00B759B0"/>
    <w:rsid w:val="00B75FEA"/>
    <w:rsid w:val="00B763C9"/>
    <w:rsid w:val="00B765D2"/>
    <w:rsid w:val="00B76AA9"/>
    <w:rsid w:val="00B76BB7"/>
    <w:rsid w:val="00B77115"/>
    <w:rsid w:val="00B77D44"/>
    <w:rsid w:val="00B805D4"/>
    <w:rsid w:val="00B80F68"/>
    <w:rsid w:val="00B811F6"/>
    <w:rsid w:val="00B813F6"/>
    <w:rsid w:val="00B81D45"/>
    <w:rsid w:val="00B81DC1"/>
    <w:rsid w:val="00B81DDD"/>
    <w:rsid w:val="00B828F0"/>
    <w:rsid w:val="00B82CA1"/>
    <w:rsid w:val="00B82D3D"/>
    <w:rsid w:val="00B82E63"/>
    <w:rsid w:val="00B8330D"/>
    <w:rsid w:val="00B834A9"/>
    <w:rsid w:val="00B83580"/>
    <w:rsid w:val="00B8393B"/>
    <w:rsid w:val="00B83D8B"/>
    <w:rsid w:val="00B8448D"/>
    <w:rsid w:val="00B84923"/>
    <w:rsid w:val="00B84AD2"/>
    <w:rsid w:val="00B84FD8"/>
    <w:rsid w:val="00B86688"/>
    <w:rsid w:val="00B866C4"/>
    <w:rsid w:val="00B86E80"/>
    <w:rsid w:val="00B8709D"/>
    <w:rsid w:val="00B87578"/>
    <w:rsid w:val="00B87C1D"/>
    <w:rsid w:val="00B900B1"/>
    <w:rsid w:val="00B903D7"/>
    <w:rsid w:val="00B904A5"/>
    <w:rsid w:val="00B90FDE"/>
    <w:rsid w:val="00B910AC"/>
    <w:rsid w:val="00B91916"/>
    <w:rsid w:val="00B91C68"/>
    <w:rsid w:val="00B91FDB"/>
    <w:rsid w:val="00B923B4"/>
    <w:rsid w:val="00B928DC"/>
    <w:rsid w:val="00B92B05"/>
    <w:rsid w:val="00B92F1F"/>
    <w:rsid w:val="00B9315E"/>
    <w:rsid w:val="00B932CF"/>
    <w:rsid w:val="00B9336A"/>
    <w:rsid w:val="00B93515"/>
    <w:rsid w:val="00B93A23"/>
    <w:rsid w:val="00B93C5A"/>
    <w:rsid w:val="00B948E7"/>
    <w:rsid w:val="00B95033"/>
    <w:rsid w:val="00B95086"/>
    <w:rsid w:val="00B95407"/>
    <w:rsid w:val="00B95585"/>
    <w:rsid w:val="00B95EAA"/>
    <w:rsid w:val="00B96002"/>
    <w:rsid w:val="00B96093"/>
    <w:rsid w:val="00B964F9"/>
    <w:rsid w:val="00B9659D"/>
    <w:rsid w:val="00B96E0D"/>
    <w:rsid w:val="00B97231"/>
    <w:rsid w:val="00B97C32"/>
    <w:rsid w:val="00B97E2D"/>
    <w:rsid w:val="00BA001A"/>
    <w:rsid w:val="00BA0366"/>
    <w:rsid w:val="00BA0492"/>
    <w:rsid w:val="00BA0829"/>
    <w:rsid w:val="00BA0C4E"/>
    <w:rsid w:val="00BA1434"/>
    <w:rsid w:val="00BA1C54"/>
    <w:rsid w:val="00BA277F"/>
    <w:rsid w:val="00BA27D7"/>
    <w:rsid w:val="00BA2AFC"/>
    <w:rsid w:val="00BA326B"/>
    <w:rsid w:val="00BA385A"/>
    <w:rsid w:val="00BA38A4"/>
    <w:rsid w:val="00BA453B"/>
    <w:rsid w:val="00BA4856"/>
    <w:rsid w:val="00BA5419"/>
    <w:rsid w:val="00BA5599"/>
    <w:rsid w:val="00BA5675"/>
    <w:rsid w:val="00BA5BCB"/>
    <w:rsid w:val="00BA5C4C"/>
    <w:rsid w:val="00BA5C4E"/>
    <w:rsid w:val="00BA6594"/>
    <w:rsid w:val="00BA6AFE"/>
    <w:rsid w:val="00BA6E19"/>
    <w:rsid w:val="00BA6EE1"/>
    <w:rsid w:val="00BA7067"/>
    <w:rsid w:val="00BA731F"/>
    <w:rsid w:val="00BB070B"/>
    <w:rsid w:val="00BB0977"/>
    <w:rsid w:val="00BB19A5"/>
    <w:rsid w:val="00BB1BE2"/>
    <w:rsid w:val="00BB2A15"/>
    <w:rsid w:val="00BB2BFE"/>
    <w:rsid w:val="00BB321A"/>
    <w:rsid w:val="00BB3B84"/>
    <w:rsid w:val="00BB3CAA"/>
    <w:rsid w:val="00BB3D63"/>
    <w:rsid w:val="00BB40ED"/>
    <w:rsid w:val="00BB437E"/>
    <w:rsid w:val="00BB474E"/>
    <w:rsid w:val="00BB47C3"/>
    <w:rsid w:val="00BB493A"/>
    <w:rsid w:val="00BB4EC7"/>
    <w:rsid w:val="00BB4EE7"/>
    <w:rsid w:val="00BB4F12"/>
    <w:rsid w:val="00BB52E5"/>
    <w:rsid w:val="00BB55C3"/>
    <w:rsid w:val="00BB629E"/>
    <w:rsid w:val="00BB62CF"/>
    <w:rsid w:val="00BB67E5"/>
    <w:rsid w:val="00BB6883"/>
    <w:rsid w:val="00BB6B9E"/>
    <w:rsid w:val="00BB6F96"/>
    <w:rsid w:val="00BB71A8"/>
    <w:rsid w:val="00BB740B"/>
    <w:rsid w:val="00BB75DF"/>
    <w:rsid w:val="00BC07A9"/>
    <w:rsid w:val="00BC09AA"/>
    <w:rsid w:val="00BC0B7B"/>
    <w:rsid w:val="00BC0D25"/>
    <w:rsid w:val="00BC107D"/>
    <w:rsid w:val="00BC11E1"/>
    <w:rsid w:val="00BC14C9"/>
    <w:rsid w:val="00BC15BA"/>
    <w:rsid w:val="00BC177D"/>
    <w:rsid w:val="00BC19D2"/>
    <w:rsid w:val="00BC19EB"/>
    <w:rsid w:val="00BC1B6E"/>
    <w:rsid w:val="00BC1DF5"/>
    <w:rsid w:val="00BC1EC0"/>
    <w:rsid w:val="00BC216C"/>
    <w:rsid w:val="00BC2243"/>
    <w:rsid w:val="00BC3C6C"/>
    <w:rsid w:val="00BC3D03"/>
    <w:rsid w:val="00BC42F7"/>
    <w:rsid w:val="00BC4522"/>
    <w:rsid w:val="00BC58EC"/>
    <w:rsid w:val="00BC5992"/>
    <w:rsid w:val="00BC652A"/>
    <w:rsid w:val="00BC6B6D"/>
    <w:rsid w:val="00BC7076"/>
    <w:rsid w:val="00BC7360"/>
    <w:rsid w:val="00BC77A6"/>
    <w:rsid w:val="00BC7EB8"/>
    <w:rsid w:val="00BD019A"/>
    <w:rsid w:val="00BD0238"/>
    <w:rsid w:val="00BD043C"/>
    <w:rsid w:val="00BD08CE"/>
    <w:rsid w:val="00BD096B"/>
    <w:rsid w:val="00BD0DE1"/>
    <w:rsid w:val="00BD194E"/>
    <w:rsid w:val="00BD1D7F"/>
    <w:rsid w:val="00BD23F9"/>
    <w:rsid w:val="00BD2842"/>
    <w:rsid w:val="00BD287D"/>
    <w:rsid w:val="00BD2AF0"/>
    <w:rsid w:val="00BD34BB"/>
    <w:rsid w:val="00BD386D"/>
    <w:rsid w:val="00BD3ACB"/>
    <w:rsid w:val="00BD40B6"/>
    <w:rsid w:val="00BD41C0"/>
    <w:rsid w:val="00BD4B3B"/>
    <w:rsid w:val="00BD54E2"/>
    <w:rsid w:val="00BD5591"/>
    <w:rsid w:val="00BD5907"/>
    <w:rsid w:val="00BD6668"/>
    <w:rsid w:val="00BD6966"/>
    <w:rsid w:val="00BD6998"/>
    <w:rsid w:val="00BD73BA"/>
    <w:rsid w:val="00BE0028"/>
    <w:rsid w:val="00BE0E4D"/>
    <w:rsid w:val="00BE2E14"/>
    <w:rsid w:val="00BE2E6A"/>
    <w:rsid w:val="00BE3389"/>
    <w:rsid w:val="00BE3AEE"/>
    <w:rsid w:val="00BE3E30"/>
    <w:rsid w:val="00BE3F29"/>
    <w:rsid w:val="00BE41B2"/>
    <w:rsid w:val="00BE494F"/>
    <w:rsid w:val="00BE4DFE"/>
    <w:rsid w:val="00BE4FCD"/>
    <w:rsid w:val="00BE5998"/>
    <w:rsid w:val="00BE5C6A"/>
    <w:rsid w:val="00BE5EFE"/>
    <w:rsid w:val="00BE5FB0"/>
    <w:rsid w:val="00BE631F"/>
    <w:rsid w:val="00BE6443"/>
    <w:rsid w:val="00BE66F6"/>
    <w:rsid w:val="00BE6E81"/>
    <w:rsid w:val="00BE6EAD"/>
    <w:rsid w:val="00BE703F"/>
    <w:rsid w:val="00BE72E0"/>
    <w:rsid w:val="00BE72F1"/>
    <w:rsid w:val="00BE73A1"/>
    <w:rsid w:val="00BE75FD"/>
    <w:rsid w:val="00BE76BC"/>
    <w:rsid w:val="00BE7B50"/>
    <w:rsid w:val="00BE7CC2"/>
    <w:rsid w:val="00BF029D"/>
    <w:rsid w:val="00BF03FD"/>
    <w:rsid w:val="00BF04FD"/>
    <w:rsid w:val="00BF0511"/>
    <w:rsid w:val="00BF053A"/>
    <w:rsid w:val="00BF06D3"/>
    <w:rsid w:val="00BF0916"/>
    <w:rsid w:val="00BF0B11"/>
    <w:rsid w:val="00BF0B20"/>
    <w:rsid w:val="00BF0F45"/>
    <w:rsid w:val="00BF1050"/>
    <w:rsid w:val="00BF112A"/>
    <w:rsid w:val="00BF1157"/>
    <w:rsid w:val="00BF145B"/>
    <w:rsid w:val="00BF1567"/>
    <w:rsid w:val="00BF1EC4"/>
    <w:rsid w:val="00BF247B"/>
    <w:rsid w:val="00BF26BD"/>
    <w:rsid w:val="00BF2746"/>
    <w:rsid w:val="00BF27B7"/>
    <w:rsid w:val="00BF281E"/>
    <w:rsid w:val="00BF29FB"/>
    <w:rsid w:val="00BF2BC2"/>
    <w:rsid w:val="00BF315F"/>
    <w:rsid w:val="00BF36DE"/>
    <w:rsid w:val="00BF39BC"/>
    <w:rsid w:val="00BF3E02"/>
    <w:rsid w:val="00BF46CF"/>
    <w:rsid w:val="00BF4A88"/>
    <w:rsid w:val="00BF5030"/>
    <w:rsid w:val="00BF5037"/>
    <w:rsid w:val="00BF51B9"/>
    <w:rsid w:val="00BF571A"/>
    <w:rsid w:val="00BF598E"/>
    <w:rsid w:val="00BF619C"/>
    <w:rsid w:val="00BF6B50"/>
    <w:rsid w:val="00BF6D50"/>
    <w:rsid w:val="00BF76BE"/>
    <w:rsid w:val="00BF7932"/>
    <w:rsid w:val="00BF7963"/>
    <w:rsid w:val="00BF7D2A"/>
    <w:rsid w:val="00BF7E50"/>
    <w:rsid w:val="00C00F2E"/>
    <w:rsid w:val="00C01044"/>
    <w:rsid w:val="00C01B95"/>
    <w:rsid w:val="00C020B3"/>
    <w:rsid w:val="00C0216A"/>
    <w:rsid w:val="00C02175"/>
    <w:rsid w:val="00C02BBF"/>
    <w:rsid w:val="00C02CDA"/>
    <w:rsid w:val="00C02DBA"/>
    <w:rsid w:val="00C0322C"/>
    <w:rsid w:val="00C03361"/>
    <w:rsid w:val="00C0340B"/>
    <w:rsid w:val="00C034C7"/>
    <w:rsid w:val="00C034F0"/>
    <w:rsid w:val="00C037D3"/>
    <w:rsid w:val="00C04808"/>
    <w:rsid w:val="00C04B4D"/>
    <w:rsid w:val="00C04BDC"/>
    <w:rsid w:val="00C04E81"/>
    <w:rsid w:val="00C05010"/>
    <w:rsid w:val="00C0517E"/>
    <w:rsid w:val="00C053A5"/>
    <w:rsid w:val="00C05466"/>
    <w:rsid w:val="00C05A3B"/>
    <w:rsid w:val="00C05E06"/>
    <w:rsid w:val="00C060CF"/>
    <w:rsid w:val="00C06254"/>
    <w:rsid w:val="00C06395"/>
    <w:rsid w:val="00C06487"/>
    <w:rsid w:val="00C06D2E"/>
    <w:rsid w:val="00C06DB3"/>
    <w:rsid w:val="00C07FE1"/>
    <w:rsid w:val="00C101D2"/>
    <w:rsid w:val="00C102BB"/>
    <w:rsid w:val="00C1043B"/>
    <w:rsid w:val="00C10DDD"/>
    <w:rsid w:val="00C110CE"/>
    <w:rsid w:val="00C111A2"/>
    <w:rsid w:val="00C113E0"/>
    <w:rsid w:val="00C11779"/>
    <w:rsid w:val="00C1197E"/>
    <w:rsid w:val="00C11DB0"/>
    <w:rsid w:val="00C121FB"/>
    <w:rsid w:val="00C122EB"/>
    <w:rsid w:val="00C1272E"/>
    <w:rsid w:val="00C128DB"/>
    <w:rsid w:val="00C13F17"/>
    <w:rsid w:val="00C14097"/>
    <w:rsid w:val="00C140AB"/>
    <w:rsid w:val="00C14301"/>
    <w:rsid w:val="00C14D41"/>
    <w:rsid w:val="00C154C7"/>
    <w:rsid w:val="00C156F1"/>
    <w:rsid w:val="00C15C52"/>
    <w:rsid w:val="00C15C9B"/>
    <w:rsid w:val="00C15CDD"/>
    <w:rsid w:val="00C15D27"/>
    <w:rsid w:val="00C15D3B"/>
    <w:rsid w:val="00C164AB"/>
    <w:rsid w:val="00C165B7"/>
    <w:rsid w:val="00C16877"/>
    <w:rsid w:val="00C1703D"/>
    <w:rsid w:val="00C171F6"/>
    <w:rsid w:val="00C17291"/>
    <w:rsid w:val="00C173F3"/>
    <w:rsid w:val="00C1790E"/>
    <w:rsid w:val="00C17BF6"/>
    <w:rsid w:val="00C2073A"/>
    <w:rsid w:val="00C20B37"/>
    <w:rsid w:val="00C20BF3"/>
    <w:rsid w:val="00C20EE9"/>
    <w:rsid w:val="00C21073"/>
    <w:rsid w:val="00C21244"/>
    <w:rsid w:val="00C2177B"/>
    <w:rsid w:val="00C21923"/>
    <w:rsid w:val="00C22864"/>
    <w:rsid w:val="00C23770"/>
    <w:rsid w:val="00C23DF4"/>
    <w:rsid w:val="00C23F26"/>
    <w:rsid w:val="00C2425A"/>
    <w:rsid w:val="00C242DE"/>
    <w:rsid w:val="00C2431C"/>
    <w:rsid w:val="00C2489E"/>
    <w:rsid w:val="00C24A23"/>
    <w:rsid w:val="00C24B10"/>
    <w:rsid w:val="00C24C1F"/>
    <w:rsid w:val="00C24D95"/>
    <w:rsid w:val="00C24F06"/>
    <w:rsid w:val="00C24FAF"/>
    <w:rsid w:val="00C25245"/>
    <w:rsid w:val="00C25689"/>
    <w:rsid w:val="00C25898"/>
    <w:rsid w:val="00C25DB0"/>
    <w:rsid w:val="00C26A31"/>
    <w:rsid w:val="00C27525"/>
    <w:rsid w:val="00C279B7"/>
    <w:rsid w:val="00C3030B"/>
    <w:rsid w:val="00C30591"/>
    <w:rsid w:val="00C31197"/>
    <w:rsid w:val="00C317FC"/>
    <w:rsid w:val="00C31D63"/>
    <w:rsid w:val="00C32425"/>
    <w:rsid w:val="00C3253E"/>
    <w:rsid w:val="00C3261E"/>
    <w:rsid w:val="00C32D59"/>
    <w:rsid w:val="00C33003"/>
    <w:rsid w:val="00C33126"/>
    <w:rsid w:val="00C3318B"/>
    <w:rsid w:val="00C33D46"/>
    <w:rsid w:val="00C33D8F"/>
    <w:rsid w:val="00C33E7A"/>
    <w:rsid w:val="00C33FD0"/>
    <w:rsid w:val="00C345C0"/>
    <w:rsid w:val="00C34B39"/>
    <w:rsid w:val="00C34C00"/>
    <w:rsid w:val="00C3570E"/>
    <w:rsid w:val="00C3585B"/>
    <w:rsid w:val="00C35DB5"/>
    <w:rsid w:val="00C36331"/>
    <w:rsid w:val="00C363CC"/>
    <w:rsid w:val="00C364C2"/>
    <w:rsid w:val="00C372E7"/>
    <w:rsid w:val="00C37454"/>
    <w:rsid w:val="00C3795B"/>
    <w:rsid w:val="00C40117"/>
    <w:rsid w:val="00C407AC"/>
    <w:rsid w:val="00C40978"/>
    <w:rsid w:val="00C4104A"/>
    <w:rsid w:val="00C416DA"/>
    <w:rsid w:val="00C417B8"/>
    <w:rsid w:val="00C41A4C"/>
    <w:rsid w:val="00C42164"/>
    <w:rsid w:val="00C4216D"/>
    <w:rsid w:val="00C42943"/>
    <w:rsid w:val="00C42950"/>
    <w:rsid w:val="00C42B6D"/>
    <w:rsid w:val="00C43285"/>
    <w:rsid w:val="00C43E92"/>
    <w:rsid w:val="00C4412E"/>
    <w:rsid w:val="00C4424B"/>
    <w:rsid w:val="00C44859"/>
    <w:rsid w:val="00C449FE"/>
    <w:rsid w:val="00C44E2D"/>
    <w:rsid w:val="00C4517D"/>
    <w:rsid w:val="00C457BC"/>
    <w:rsid w:val="00C457DA"/>
    <w:rsid w:val="00C45891"/>
    <w:rsid w:val="00C45A7D"/>
    <w:rsid w:val="00C45B70"/>
    <w:rsid w:val="00C45EB4"/>
    <w:rsid w:val="00C4668A"/>
    <w:rsid w:val="00C46AE1"/>
    <w:rsid w:val="00C46EA2"/>
    <w:rsid w:val="00C47565"/>
    <w:rsid w:val="00C478DA"/>
    <w:rsid w:val="00C47FF5"/>
    <w:rsid w:val="00C5075E"/>
    <w:rsid w:val="00C507DD"/>
    <w:rsid w:val="00C50B07"/>
    <w:rsid w:val="00C50CF9"/>
    <w:rsid w:val="00C50DAD"/>
    <w:rsid w:val="00C516D6"/>
    <w:rsid w:val="00C51A6A"/>
    <w:rsid w:val="00C51A9E"/>
    <w:rsid w:val="00C51AFC"/>
    <w:rsid w:val="00C52258"/>
    <w:rsid w:val="00C52354"/>
    <w:rsid w:val="00C52839"/>
    <w:rsid w:val="00C53349"/>
    <w:rsid w:val="00C5380D"/>
    <w:rsid w:val="00C5382B"/>
    <w:rsid w:val="00C548A0"/>
    <w:rsid w:val="00C54B59"/>
    <w:rsid w:val="00C5579F"/>
    <w:rsid w:val="00C55901"/>
    <w:rsid w:val="00C56312"/>
    <w:rsid w:val="00C56568"/>
    <w:rsid w:val="00C566C5"/>
    <w:rsid w:val="00C56947"/>
    <w:rsid w:val="00C56E81"/>
    <w:rsid w:val="00C57330"/>
    <w:rsid w:val="00C57409"/>
    <w:rsid w:val="00C5773A"/>
    <w:rsid w:val="00C57BDD"/>
    <w:rsid w:val="00C57F9C"/>
    <w:rsid w:val="00C57FEB"/>
    <w:rsid w:val="00C6005B"/>
    <w:rsid w:val="00C60C97"/>
    <w:rsid w:val="00C60FAB"/>
    <w:rsid w:val="00C6101D"/>
    <w:rsid w:val="00C61151"/>
    <w:rsid w:val="00C61159"/>
    <w:rsid w:val="00C6145A"/>
    <w:rsid w:val="00C621B6"/>
    <w:rsid w:val="00C631B2"/>
    <w:rsid w:val="00C632CA"/>
    <w:rsid w:val="00C63D42"/>
    <w:rsid w:val="00C63EC7"/>
    <w:rsid w:val="00C63FDA"/>
    <w:rsid w:val="00C6495D"/>
    <w:rsid w:val="00C65315"/>
    <w:rsid w:val="00C657B9"/>
    <w:rsid w:val="00C65A65"/>
    <w:rsid w:val="00C65B94"/>
    <w:rsid w:val="00C6617E"/>
    <w:rsid w:val="00C66DF2"/>
    <w:rsid w:val="00C675BE"/>
    <w:rsid w:val="00C701EB"/>
    <w:rsid w:val="00C70A07"/>
    <w:rsid w:val="00C70BEC"/>
    <w:rsid w:val="00C70DFB"/>
    <w:rsid w:val="00C71385"/>
    <w:rsid w:val="00C71764"/>
    <w:rsid w:val="00C720D9"/>
    <w:rsid w:val="00C724CA"/>
    <w:rsid w:val="00C73839"/>
    <w:rsid w:val="00C73B20"/>
    <w:rsid w:val="00C73CBB"/>
    <w:rsid w:val="00C747BB"/>
    <w:rsid w:val="00C747D9"/>
    <w:rsid w:val="00C74A4C"/>
    <w:rsid w:val="00C74C1D"/>
    <w:rsid w:val="00C751EA"/>
    <w:rsid w:val="00C75ABD"/>
    <w:rsid w:val="00C75BDC"/>
    <w:rsid w:val="00C76330"/>
    <w:rsid w:val="00C7647E"/>
    <w:rsid w:val="00C76F3D"/>
    <w:rsid w:val="00C7714C"/>
    <w:rsid w:val="00C772FE"/>
    <w:rsid w:val="00C779F7"/>
    <w:rsid w:val="00C77F2C"/>
    <w:rsid w:val="00C800BF"/>
    <w:rsid w:val="00C80C5A"/>
    <w:rsid w:val="00C80D23"/>
    <w:rsid w:val="00C815B6"/>
    <w:rsid w:val="00C81B51"/>
    <w:rsid w:val="00C81B8C"/>
    <w:rsid w:val="00C81BBF"/>
    <w:rsid w:val="00C82540"/>
    <w:rsid w:val="00C8287F"/>
    <w:rsid w:val="00C82E64"/>
    <w:rsid w:val="00C83551"/>
    <w:rsid w:val="00C8365B"/>
    <w:rsid w:val="00C83676"/>
    <w:rsid w:val="00C837AF"/>
    <w:rsid w:val="00C83FE7"/>
    <w:rsid w:val="00C84212"/>
    <w:rsid w:val="00C84313"/>
    <w:rsid w:val="00C843B9"/>
    <w:rsid w:val="00C84C2E"/>
    <w:rsid w:val="00C84D2B"/>
    <w:rsid w:val="00C8534F"/>
    <w:rsid w:val="00C857F2"/>
    <w:rsid w:val="00C85A58"/>
    <w:rsid w:val="00C86230"/>
    <w:rsid w:val="00C86282"/>
    <w:rsid w:val="00C864C3"/>
    <w:rsid w:val="00C864EB"/>
    <w:rsid w:val="00C868A6"/>
    <w:rsid w:val="00C86972"/>
    <w:rsid w:val="00C86E17"/>
    <w:rsid w:val="00C870AF"/>
    <w:rsid w:val="00C87158"/>
    <w:rsid w:val="00C87734"/>
    <w:rsid w:val="00C87D53"/>
    <w:rsid w:val="00C87F8E"/>
    <w:rsid w:val="00C9004C"/>
    <w:rsid w:val="00C900D7"/>
    <w:rsid w:val="00C9094C"/>
    <w:rsid w:val="00C9094F"/>
    <w:rsid w:val="00C9114C"/>
    <w:rsid w:val="00C9252F"/>
    <w:rsid w:val="00C929C1"/>
    <w:rsid w:val="00C92EC5"/>
    <w:rsid w:val="00C93461"/>
    <w:rsid w:val="00C93540"/>
    <w:rsid w:val="00C93DCB"/>
    <w:rsid w:val="00C9405D"/>
    <w:rsid w:val="00C94821"/>
    <w:rsid w:val="00C94B3D"/>
    <w:rsid w:val="00C94C3A"/>
    <w:rsid w:val="00C950A2"/>
    <w:rsid w:val="00C9522C"/>
    <w:rsid w:val="00C95271"/>
    <w:rsid w:val="00C95537"/>
    <w:rsid w:val="00C957B0"/>
    <w:rsid w:val="00C959C1"/>
    <w:rsid w:val="00C95F4D"/>
    <w:rsid w:val="00C964F4"/>
    <w:rsid w:val="00C966AD"/>
    <w:rsid w:val="00C968F6"/>
    <w:rsid w:val="00C96999"/>
    <w:rsid w:val="00C96AC5"/>
    <w:rsid w:val="00C97159"/>
    <w:rsid w:val="00CA01F1"/>
    <w:rsid w:val="00CA0829"/>
    <w:rsid w:val="00CA0E01"/>
    <w:rsid w:val="00CA1F19"/>
    <w:rsid w:val="00CA281C"/>
    <w:rsid w:val="00CA30F1"/>
    <w:rsid w:val="00CA3396"/>
    <w:rsid w:val="00CA3A94"/>
    <w:rsid w:val="00CA3CC1"/>
    <w:rsid w:val="00CA3DE5"/>
    <w:rsid w:val="00CA420F"/>
    <w:rsid w:val="00CA43B3"/>
    <w:rsid w:val="00CA4B0F"/>
    <w:rsid w:val="00CA4D05"/>
    <w:rsid w:val="00CA5187"/>
    <w:rsid w:val="00CA59CA"/>
    <w:rsid w:val="00CA6409"/>
    <w:rsid w:val="00CA6418"/>
    <w:rsid w:val="00CA6436"/>
    <w:rsid w:val="00CA6B3D"/>
    <w:rsid w:val="00CA6BC2"/>
    <w:rsid w:val="00CA6EA2"/>
    <w:rsid w:val="00CA7075"/>
    <w:rsid w:val="00CA7085"/>
    <w:rsid w:val="00CA72B5"/>
    <w:rsid w:val="00CA74FB"/>
    <w:rsid w:val="00CA7903"/>
    <w:rsid w:val="00CA7A4B"/>
    <w:rsid w:val="00CB109E"/>
    <w:rsid w:val="00CB14B1"/>
    <w:rsid w:val="00CB158B"/>
    <w:rsid w:val="00CB1700"/>
    <w:rsid w:val="00CB1A92"/>
    <w:rsid w:val="00CB1E03"/>
    <w:rsid w:val="00CB2187"/>
    <w:rsid w:val="00CB23CB"/>
    <w:rsid w:val="00CB24BD"/>
    <w:rsid w:val="00CB2A19"/>
    <w:rsid w:val="00CB30BF"/>
    <w:rsid w:val="00CB38FE"/>
    <w:rsid w:val="00CB42D1"/>
    <w:rsid w:val="00CB43A5"/>
    <w:rsid w:val="00CB447E"/>
    <w:rsid w:val="00CB4578"/>
    <w:rsid w:val="00CB48F6"/>
    <w:rsid w:val="00CB4A2D"/>
    <w:rsid w:val="00CB50DA"/>
    <w:rsid w:val="00CB50E0"/>
    <w:rsid w:val="00CB5670"/>
    <w:rsid w:val="00CB5BDF"/>
    <w:rsid w:val="00CB5BE6"/>
    <w:rsid w:val="00CB6641"/>
    <w:rsid w:val="00CB66F6"/>
    <w:rsid w:val="00CB6793"/>
    <w:rsid w:val="00CB6D80"/>
    <w:rsid w:val="00CB6E68"/>
    <w:rsid w:val="00CB739F"/>
    <w:rsid w:val="00CB7522"/>
    <w:rsid w:val="00CB75D9"/>
    <w:rsid w:val="00CB76B2"/>
    <w:rsid w:val="00CB7715"/>
    <w:rsid w:val="00CB7A7E"/>
    <w:rsid w:val="00CB7CF4"/>
    <w:rsid w:val="00CB7F76"/>
    <w:rsid w:val="00CC016E"/>
    <w:rsid w:val="00CC0250"/>
    <w:rsid w:val="00CC06DB"/>
    <w:rsid w:val="00CC07D4"/>
    <w:rsid w:val="00CC090E"/>
    <w:rsid w:val="00CC0A51"/>
    <w:rsid w:val="00CC1228"/>
    <w:rsid w:val="00CC1492"/>
    <w:rsid w:val="00CC1BA9"/>
    <w:rsid w:val="00CC1BF1"/>
    <w:rsid w:val="00CC2721"/>
    <w:rsid w:val="00CC2879"/>
    <w:rsid w:val="00CC2E66"/>
    <w:rsid w:val="00CC348F"/>
    <w:rsid w:val="00CC3609"/>
    <w:rsid w:val="00CC3739"/>
    <w:rsid w:val="00CC3859"/>
    <w:rsid w:val="00CC3A5D"/>
    <w:rsid w:val="00CC3FAD"/>
    <w:rsid w:val="00CC4661"/>
    <w:rsid w:val="00CC46A7"/>
    <w:rsid w:val="00CC4904"/>
    <w:rsid w:val="00CC5598"/>
    <w:rsid w:val="00CC5C6F"/>
    <w:rsid w:val="00CC6207"/>
    <w:rsid w:val="00CC66BB"/>
    <w:rsid w:val="00CC79C9"/>
    <w:rsid w:val="00CC7CA0"/>
    <w:rsid w:val="00CD00A9"/>
    <w:rsid w:val="00CD0EBE"/>
    <w:rsid w:val="00CD1E3F"/>
    <w:rsid w:val="00CD1FED"/>
    <w:rsid w:val="00CD276C"/>
    <w:rsid w:val="00CD2B86"/>
    <w:rsid w:val="00CD30B6"/>
    <w:rsid w:val="00CD325C"/>
    <w:rsid w:val="00CD3452"/>
    <w:rsid w:val="00CD3736"/>
    <w:rsid w:val="00CD38AE"/>
    <w:rsid w:val="00CD3B48"/>
    <w:rsid w:val="00CD46E0"/>
    <w:rsid w:val="00CD485C"/>
    <w:rsid w:val="00CD4B87"/>
    <w:rsid w:val="00CD4BF5"/>
    <w:rsid w:val="00CD57D1"/>
    <w:rsid w:val="00CD5CEE"/>
    <w:rsid w:val="00CD5FFE"/>
    <w:rsid w:val="00CD62CE"/>
    <w:rsid w:val="00CD62F9"/>
    <w:rsid w:val="00CD6B84"/>
    <w:rsid w:val="00CD72C7"/>
    <w:rsid w:val="00CD73A0"/>
    <w:rsid w:val="00CD74D7"/>
    <w:rsid w:val="00CD7634"/>
    <w:rsid w:val="00CD7886"/>
    <w:rsid w:val="00CD7A23"/>
    <w:rsid w:val="00CD7DDE"/>
    <w:rsid w:val="00CE020B"/>
    <w:rsid w:val="00CE025F"/>
    <w:rsid w:val="00CE02DC"/>
    <w:rsid w:val="00CE13B9"/>
    <w:rsid w:val="00CE1541"/>
    <w:rsid w:val="00CE2529"/>
    <w:rsid w:val="00CE26C1"/>
    <w:rsid w:val="00CE2733"/>
    <w:rsid w:val="00CE2746"/>
    <w:rsid w:val="00CE29F2"/>
    <w:rsid w:val="00CE2CCD"/>
    <w:rsid w:val="00CE2F8C"/>
    <w:rsid w:val="00CE362F"/>
    <w:rsid w:val="00CE37CF"/>
    <w:rsid w:val="00CE3CCE"/>
    <w:rsid w:val="00CE402A"/>
    <w:rsid w:val="00CE43DC"/>
    <w:rsid w:val="00CE46F4"/>
    <w:rsid w:val="00CE4ABE"/>
    <w:rsid w:val="00CE4F1E"/>
    <w:rsid w:val="00CE518D"/>
    <w:rsid w:val="00CE527F"/>
    <w:rsid w:val="00CE5630"/>
    <w:rsid w:val="00CE58AF"/>
    <w:rsid w:val="00CE5DD3"/>
    <w:rsid w:val="00CE5ED2"/>
    <w:rsid w:val="00CE6163"/>
    <w:rsid w:val="00CE619D"/>
    <w:rsid w:val="00CE6E39"/>
    <w:rsid w:val="00CE6E82"/>
    <w:rsid w:val="00CE7445"/>
    <w:rsid w:val="00CE7605"/>
    <w:rsid w:val="00CE7DE9"/>
    <w:rsid w:val="00CF0599"/>
    <w:rsid w:val="00CF07D1"/>
    <w:rsid w:val="00CF1101"/>
    <w:rsid w:val="00CF1830"/>
    <w:rsid w:val="00CF1C94"/>
    <w:rsid w:val="00CF2337"/>
    <w:rsid w:val="00CF282A"/>
    <w:rsid w:val="00CF29B3"/>
    <w:rsid w:val="00CF2CB4"/>
    <w:rsid w:val="00CF2EEF"/>
    <w:rsid w:val="00CF2F2F"/>
    <w:rsid w:val="00CF3699"/>
    <w:rsid w:val="00CF396B"/>
    <w:rsid w:val="00CF3A10"/>
    <w:rsid w:val="00CF3FF6"/>
    <w:rsid w:val="00CF4086"/>
    <w:rsid w:val="00CF4926"/>
    <w:rsid w:val="00CF4DCF"/>
    <w:rsid w:val="00CF5EF3"/>
    <w:rsid w:val="00CF6216"/>
    <w:rsid w:val="00CF7091"/>
    <w:rsid w:val="00CF7BB9"/>
    <w:rsid w:val="00CF7F15"/>
    <w:rsid w:val="00D00602"/>
    <w:rsid w:val="00D007DD"/>
    <w:rsid w:val="00D00804"/>
    <w:rsid w:val="00D0195A"/>
    <w:rsid w:val="00D019D1"/>
    <w:rsid w:val="00D01FA1"/>
    <w:rsid w:val="00D02446"/>
    <w:rsid w:val="00D02801"/>
    <w:rsid w:val="00D02B8B"/>
    <w:rsid w:val="00D02D90"/>
    <w:rsid w:val="00D03007"/>
    <w:rsid w:val="00D03B10"/>
    <w:rsid w:val="00D03C90"/>
    <w:rsid w:val="00D0511B"/>
    <w:rsid w:val="00D05691"/>
    <w:rsid w:val="00D056E5"/>
    <w:rsid w:val="00D060A7"/>
    <w:rsid w:val="00D0678F"/>
    <w:rsid w:val="00D06E77"/>
    <w:rsid w:val="00D06EB3"/>
    <w:rsid w:val="00D0713A"/>
    <w:rsid w:val="00D071C0"/>
    <w:rsid w:val="00D073F4"/>
    <w:rsid w:val="00D07412"/>
    <w:rsid w:val="00D0766B"/>
    <w:rsid w:val="00D076A0"/>
    <w:rsid w:val="00D07B69"/>
    <w:rsid w:val="00D07BC4"/>
    <w:rsid w:val="00D07C89"/>
    <w:rsid w:val="00D07D35"/>
    <w:rsid w:val="00D07F80"/>
    <w:rsid w:val="00D100A0"/>
    <w:rsid w:val="00D1028C"/>
    <w:rsid w:val="00D10C77"/>
    <w:rsid w:val="00D10F25"/>
    <w:rsid w:val="00D1127D"/>
    <w:rsid w:val="00D11407"/>
    <w:rsid w:val="00D1160D"/>
    <w:rsid w:val="00D11C7C"/>
    <w:rsid w:val="00D11E28"/>
    <w:rsid w:val="00D12878"/>
    <w:rsid w:val="00D12986"/>
    <w:rsid w:val="00D1308D"/>
    <w:rsid w:val="00D138CA"/>
    <w:rsid w:val="00D13B1E"/>
    <w:rsid w:val="00D13DAD"/>
    <w:rsid w:val="00D1454D"/>
    <w:rsid w:val="00D159BB"/>
    <w:rsid w:val="00D16368"/>
    <w:rsid w:val="00D163D1"/>
    <w:rsid w:val="00D17498"/>
    <w:rsid w:val="00D17878"/>
    <w:rsid w:val="00D17A22"/>
    <w:rsid w:val="00D17B70"/>
    <w:rsid w:val="00D17BAC"/>
    <w:rsid w:val="00D17BF9"/>
    <w:rsid w:val="00D17DFE"/>
    <w:rsid w:val="00D17F7F"/>
    <w:rsid w:val="00D17FF1"/>
    <w:rsid w:val="00D20184"/>
    <w:rsid w:val="00D203A0"/>
    <w:rsid w:val="00D203BC"/>
    <w:rsid w:val="00D208D3"/>
    <w:rsid w:val="00D20C90"/>
    <w:rsid w:val="00D2108E"/>
    <w:rsid w:val="00D21464"/>
    <w:rsid w:val="00D21513"/>
    <w:rsid w:val="00D219F2"/>
    <w:rsid w:val="00D21B29"/>
    <w:rsid w:val="00D21BF1"/>
    <w:rsid w:val="00D2201D"/>
    <w:rsid w:val="00D220E4"/>
    <w:rsid w:val="00D22708"/>
    <w:rsid w:val="00D23100"/>
    <w:rsid w:val="00D23707"/>
    <w:rsid w:val="00D237A4"/>
    <w:rsid w:val="00D23E58"/>
    <w:rsid w:val="00D23F4A"/>
    <w:rsid w:val="00D240FF"/>
    <w:rsid w:val="00D247CD"/>
    <w:rsid w:val="00D24945"/>
    <w:rsid w:val="00D25464"/>
    <w:rsid w:val="00D25894"/>
    <w:rsid w:val="00D2688E"/>
    <w:rsid w:val="00D27039"/>
    <w:rsid w:val="00D2762F"/>
    <w:rsid w:val="00D277CD"/>
    <w:rsid w:val="00D27CDB"/>
    <w:rsid w:val="00D30087"/>
    <w:rsid w:val="00D304D9"/>
    <w:rsid w:val="00D305CE"/>
    <w:rsid w:val="00D30637"/>
    <w:rsid w:val="00D309ED"/>
    <w:rsid w:val="00D317F3"/>
    <w:rsid w:val="00D31EC3"/>
    <w:rsid w:val="00D32306"/>
    <w:rsid w:val="00D325D2"/>
    <w:rsid w:val="00D32779"/>
    <w:rsid w:val="00D327E3"/>
    <w:rsid w:val="00D32863"/>
    <w:rsid w:val="00D32DDA"/>
    <w:rsid w:val="00D32E1B"/>
    <w:rsid w:val="00D332E1"/>
    <w:rsid w:val="00D336B6"/>
    <w:rsid w:val="00D337F3"/>
    <w:rsid w:val="00D33B6E"/>
    <w:rsid w:val="00D33D70"/>
    <w:rsid w:val="00D34181"/>
    <w:rsid w:val="00D34679"/>
    <w:rsid w:val="00D34B6E"/>
    <w:rsid w:val="00D35029"/>
    <w:rsid w:val="00D3504E"/>
    <w:rsid w:val="00D3507B"/>
    <w:rsid w:val="00D359B2"/>
    <w:rsid w:val="00D36A69"/>
    <w:rsid w:val="00D36B1B"/>
    <w:rsid w:val="00D36FE4"/>
    <w:rsid w:val="00D376DA"/>
    <w:rsid w:val="00D37E80"/>
    <w:rsid w:val="00D401A8"/>
    <w:rsid w:val="00D402D0"/>
    <w:rsid w:val="00D40327"/>
    <w:rsid w:val="00D40510"/>
    <w:rsid w:val="00D4095B"/>
    <w:rsid w:val="00D40CFA"/>
    <w:rsid w:val="00D41325"/>
    <w:rsid w:val="00D41EEB"/>
    <w:rsid w:val="00D42628"/>
    <w:rsid w:val="00D4281E"/>
    <w:rsid w:val="00D429EE"/>
    <w:rsid w:val="00D42B6A"/>
    <w:rsid w:val="00D4396A"/>
    <w:rsid w:val="00D445CF"/>
    <w:rsid w:val="00D44C25"/>
    <w:rsid w:val="00D45070"/>
    <w:rsid w:val="00D4544B"/>
    <w:rsid w:val="00D45C18"/>
    <w:rsid w:val="00D45CEB"/>
    <w:rsid w:val="00D45E69"/>
    <w:rsid w:val="00D46CD1"/>
    <w:rsid w:val="00D46F18"/>
    <w:rsid w:val="00D46F22"/>
    <w:rsid w:val="00D47193"/>
    <w:rsid w:val="00D4725F"/>
    <w:rsid w:val="00D47DD0"/>
    <w:rsid w:val="00D50199"/>
    <w:rsid w:val="00D50259"/>
    <w:rsid w:val="00D50320"/>
    <w:rsid w:val="00D50594"/>
    <w:rsid w:val="00D51042"/>
    <w:rsid w:val="00D513B5"/>
    <w:rsid w:val="00D513BC"/>
    <w:rsid w:val="00D51BD0"/>
    <w:rsid w:val="00D51E25"/>
    <w:rsid w:val="00D52359"/>
    <w:rsid w:val="00D52896"/>
    <w:rsid w:val="00D528BC"/>
    <w:rsid w:val="00D52C3A"/>
    <w:rsid w:val="00D52FBF"/>
    <w:rsid w:val="00D5310C"/>
    <w:rsid w:val="00D53D42"/>
    <w:rsid w:val="00D5414C"/>
    <w:rsid w:val="00D54991"/>
    <w:rsid w:val="00D55630"/>
    <w:rsid w:val="00D55B95"/>
    <w:rsid w:val="00D55CDF"/>
    <w:rsid w:val="00D565BF"/>
    <w:rsid w:val="00D56A55"/>
    <w:rsid w:val="00D57440"/>
    <w:rsid w:val="00D574F8"/>
    <w:rsid w:val="00D57544"/>
    <w:rsid w:val="00D57C2F"/>
    <w:rsid w:val="00D60F66"/>
    <w:rsid w:val="00D613C0"/>
    <w:rsid w:val="00D614B4"/>
    <w:rsid w:val="00D6176B"/>
    <w:rsid w:val="00D61F89"/>
    <w:rsid w:val="00D62525"/>
    <w:rsid w:val="00D62999"/>
    <w:rsid w:val="00D62DB6"/>
    <w:rsid w:val="00D63195"/>
    <w:rsid w:val="00D63403"/>
    <w:rsid w:val="00D638BC"/>
    <w:rsid w:val="00D63992"/>
    <w:rsid w:val="00D63EFE"/>
    <w:rsid w:val="00D64605"/>
    <w:rsid w:val="00D64ECA"/>
    <w:rsid w:val="00D65204"/>
    <w:rsid w:val="00D660F5"/>
    <w:rsid w:val="00D66AEC"/>
    <w:rsid w:val="00D66DDB"/>
    <w:rsid w:val="00D677AC"/>
    <w:rsid w:val="00D679AC"/>
    <w:rsid w:val="00D7045B"/>
    <w:rsid w:val="00D70614"/>
    <w:rsid w:val="00D7071B"/>
    <w:rsid w:val="00D70DDB"/>
    <w:rsid w:val="00D70F59"/>
    <w:rsid w:val="00D71AAA"/>
    <w:rsid w:val="00D728E3"/>
    <w:rsid w:val="00D72A36"/>
    <w:rsid w:val="00D72BDC"/>
    <w:rsid w:val="00D72C49"/>
    <w:rsid w:val="00D72E18"/>
    <w:rsid w:val="00D73344"/>
    <w:rsid w:val="00D736C1"/>
    <w:rsid w:val="00D73CB2"/>
    <w:rsid w:val="00D7478E"/>
    <w:rsid w:val="00D749B3"/>
    <w:rsid w:val="00D751CA"/>
    <w:rsid w:val="00D75670"/>
    <w:rsid w:val="00D75A95"/>
    <w:rsid w:val="00D75B53"/>
    <w:rsid w:val="00D76532"/>
    <w:rsid w:val="00D76E68"/>
    <w:rsid w:val="00D76FE8"/>
    <w:rsid w:val="00D7768C"/>
    <w:rsid w:val="00D77700"/>
    <w:rsid w:val="00D77733"/>
    <w:rsid w:val="00D777C2"/>
    <w:rsid w:val="00D77BD6"/>
    <w:rsid w:val="00D80A74"/>
    <w:rsid w:val="00D80DD4"/>
    <w:rsid w:val="00D8109B"/>
    <w:rsid w:val="00D81728"/>
    <w:rsid w:val="00D81974"/>
    <w:rsid w:val="00D81C04"/>
    <w:rsid w:val="00D81F19"/>
    <w:rsid w:val="00D82047"/>
    <w:rsid w:val="00D8207C"/>
    <w:rsid w:val="00D82584"/>
    <w:rsid w:val="00D82D1E"/>
    <w:rsid w:val="00D8308A"/>
    <w:rsid w:val="00D834B4"/>
    <w:rsid w:val="00D83521"/>
    <w:rsid w:val="00D84305"/>
    <w:rsid w:val="00D84543"/>
    <w:rsid w:val="00D84ADE"/>
    <w:rsid w:val="00D84C67"/>
    <w:rsid w:val="00D84C99"/>
    <w:rsid w:val="00D84EA4"/>
    <w:rsid w:val="00D855F9"/>
    <w:rsid w:val="00D856DE"/>
    <w:rsid w:val="00D868ED"/>
    <w:rsid w:val="00D87715"/>
    <w:rsid w:val="00D87766"/>
    <w:rsid w:val="00D90082"/>
    <w:rsid w:val="00D9075B"/>
    <w:rsid w:val="00D9079F"/>
    <w:rsid w:val="00D90F2B"/>
    <w:rsid w:val="00D91025"/>
    <w:rsid w:val="00D918DF"/>
    <w:rsid w:val="00D91B97"/>
    <w:rsid w:val="00D91EA4"/>
    <w:rsid w:val="00D93BF9"/>
    <w:rsid w:val="00D9410C"/>
    <w:rsid w:val="00D942E0"/>
    <w:rsid w:val="00D94690"/>
    <w:rsid w:val="00D957C8"/>
    <w:rsid w:val="00D9583B"/>
    <w:rsid w:val="00D95C4C"/>
    <w:rsid w:val="00D95DB5"/>
    <w:rsid w:val="00D95E2A"/>
    <w:rsid w:val="00D9604A"/>
    <w:rsid w:val="00D96150"/>
    <w:rsid w:val="00D969BA"/>
    <w:rsid w:val="00D96F6E"/>
    <w:rsid w:val="00D972A2"/>
    <w:rsid w:val="00D974F5"/>
    <w:rsid w:val="00D97B5E"/>
    <w:rsid w:val="00D97C13"/>
    <w:rsid w:val="00DA0041"/>
    <w:rsid w:val="00DA04CC"/>
    <w:rsid w:val="00DA097E"/>
    <w:rsid w:val="00DA0A30"/>
    <w:rsid w:val="00DA0DA5"/>
    <w:rsid w:val="00DA0FC1"/>
    <w:rsid w:val="00DA14AE"/>
    <w:rsid w:val="00DA16DC"/>
    <w:rsid w:val="00DA1DA6"/>
    <w:rsid w:val="00DA285E"/>
    <w:rsid w:val="00DA294E"/>
    <w:rsid w:val="00DA2C9C"/>
    <w:rsid w:val="00DA2D80"/>
    <w:rsid w:val="00DA336C"/>
    <w:rsid w:val="00DA36C7"/>
    <w:rsid w:val="00DA3739"/>
    <w:rsid w:val="00DA3AA5"/>
    <w:rsid w:val="00DA47B7"/>
    <w:rsid w:val="00DA4D99"/>
    <w:rsid w:val="00DA512E"/>
    <w:rsid w:val="00DA547E"/>
    <w:rsid w:val="00DA5A08"/>
    <w:rsid w:val="00DA5F57"/>
    <w:rsid w:val="00DA5FE4"/>
    <w:rsid w:val="00DA60BB"/>
    <w:rsid w:val="00DA6155"/>
    <w:rsid w:val="00DA6191"/>
    <w:rsid w:val="00DA6514"/>
    <w:rsid w:val="00DA67A6"/>
    <w:rsid w:val="00DA6E75"/>
    <w:rsid w:val="00DA6FF2"/>
    <w:rsid w:val="00DA7080"/>
    <w:rsid w:val="00DA73FA"/>
    <w:rsid w:val="00DB034B"/>
    <w:rsid w:val="00DB035A"/>
    <w:rsid w:val="00DB040B"/>
    <w:rsid w:val="00DB0906"/>
    <w:rsid w:val="00DB0E01"/>
    <w:rsid w:val="00DB1811"/>
    <w:rsid w:val="00DB1D6D"/>
    <w:rsid w:val="00DB1D87"/>
    <w:rsid w:val="00DB1F17"/>
    <w:rsid w:val="00DB20F5"/>
    <w:rsid w:val="00DB22ED"/>
    <w:rsid w:val="00DB2AC5"/>
    <w:rsid w:val="00DB2F01"/>
    <w:rsid w:val="00DB2FD4"/>
    <w:rsid w:val="00DB31B5"/>
    <w:rsid w:val="00DB3ABC"/>
    <w:rsid w:val="00DB4115"/>
    <w:rsid w:val="00DB416F"/>
    <w:rsid w:val="00DB43F9"/>
    <w:rsid w:val="00DB49BC"/>
    <w:rsid w:val="00DB4CA4"/>
    <w:rsid w:val="00DB4D3C"/>
    <w:rsid w:val="00DB4D75"/>
    <w:rsid w:val="00DB5184"/>
    <w:rsid w:val="00DB58FA"/>
    <w:rsid w:val="00DB5D13"/>
    <w:rsid w:val="00DB6015"/>
    <w:rsid w:val="00DB6481"/>
    <w:rsid w:val="00DB6EB2"/>
    <w:rsid w:val="00DB6F12"/>
    <w:rsid w:val="00DB6F32"/>
    <w:rsid w:val="00DB731E"/>
    <w:rsid w:val="00DB7CC4"/>
    <w:rsid w:val="00DB7E3E"/>
    <w:rsid w:val="00DC05C1"/>
    <w:rsid w:val="00DC0800"/>
    <w:rsid w:val="00DC0C77"/>
    <w:rsid w:val="00DC0F5E"/>
    <w:rsid w:val="00DC1873"/>
    <w:rsid w:val="00DC1C10"/>
    <w:rsid w:val="00DC1E02"/>
    <w:rsid w:val="00DC211C"/>
    <w:rsid w:val="00DC2473"/>
    <w:rsid w:val="00DC256C"/>
    <w:rsid w:val="00DC25D8"/>
    <w:rsid w:val="00DC2A67"/>
    <w:rsid w:val="00DC2FB6"/>
    <w:rsid w:val="00DC2FFA"/>
    <w:rsid w:val="00DC3257"/>
    <w:rsid w:val="00DC3641"/>
    <w:rsid w:val="00DC4660"/>
    <w:rsid w:val="00DC5842"/>
    <w:rsid w:val="00DC5D3F"/>
    <w:rsid w:val="00DC6806"/>
    <w:rsid w:val="00DC6CC5"/>
    <w:rsid w:val="00DC7112"/>
    <w:rsid w:val="00DC72FE"/>
    <w:rsid w:val="00DC7A6E"/>
    <w:rsid w:val="00DC7C48"/>
    <w:rsid w:val="00DD018E"/>
    <w:rsid w:val="00DD05E7"/>
    <w:rsid w:val="00DD10B4"/>
    <w:rsid w:val="00DD10C1"/>
    <w:rsid w:val="00DD14DC"/>
    <w:rsid w:val="00DD14E0"/>
    <w:rsid w:val="00DD1665"/>
    <w:rsid w:val="00DD2062"/>
    <w:rsid w:val="00DD21EC"/>
    <w:rsid w:val="00DD23D8"/>
    <w:rsid w:val="00DD2538"/>
    <w:rsid w:val="00DD26AC"/>
    <w:rsid w:val="00DD318A"/>
    <w:rsid w:val="00DD332E"/>
    <w:rsid w:val="00DD3934"/>
    <w:rsid w:val="00DD39FC"/>
    <w:rsid w:val="00DD3AD4"/>
    <w:rsid w:val="00DD3B57"/>
    <w:rsid w:val="00DD4447"/>
    <w:rsid w:val="00DD44F4"/>
    <w:rsid w:val="00DD46B3"/>
    <w:rsid w:val="00DD47E3"/>
    <w:rsid w:val="00DD47F0"/>
    <w:rsid w:val="00DD4C0F"/>
    <w:rsid w:val="00DD4C40"/>
    <w:rsid w:val="00DD5439"/>
    <w:rsid w:val="00DD5CC3"/>
    <w:rsid w:val="00DD5D1A"/>
    <w:rsid w:val="00DD63C4"/>
    <w:rsid w:val="00DD6754"/>
    <w:rsid w:val="00DD67DF"/>
    <w:rsid w:val="00DD68EF"/>
    <w:rsid w:val="00DD6D14"/>
    <w:rsid w:val="00DD6FFC"/>
    <w:rsid w:val="00DD72CE"/>
    <w:rsid w:val="00DD7480"/>
    <w:rsid w:val="00DD76F5"/>
    <w:rsid w:val="00DD7AC1"/>
    <w:rsid w:val="00DD7E44"/>
    <w:rsid w:val="00DD7E9B"/>
    <w:rsid w:val="00DE0419"/>
    <w:rsid w:val="00DE081D"/>
    <w:rsid w:val="00DE0A63"/>
    <w:rsid w:val="00DE0C0B"/>
    <w:rsid w:val="00DE0FA4"/>
    <w:rsid w:val="00DE11B2"/>
    <w:rsid w:val="00DE1492"/>
    <w:rsid w:val="00DE18E1"/>
    <w:rsid w:val="00DE19BE"/>
    <w:rsid w:val="00DE1ED6"/>
    <w:rsid w:val="00DE224F"/>
    <w:rsid w:val="00DE23BC"/>
    <w:rsid w:val="00DE2499"/>
    <w:rsid w:val="00DE26A7"/>
    <w:rsid w:val="00DE3A05"/>
    <w:rsid w:val="00DE3CA1"/>
    <w:rsid w:val="00DE428F"/>
    <w:rsid w:val="00DE43C7"/>
    <w:rsid w:val="00DE4614"/>
    <w:rsid w:val="00DE511B"/>
    <w:rsid w:val="00DE5191"/>
    <w:rsid w:val="00DE5325"/>
    <w:rsid w:val="00DE610C"/>
    <w:rsid w:val="00DE61DB"/>
    <w:rsid w:val="00DE6384"/>
    <w:rsid w:val="00DE67A6"/>
    <w:rsid w:val="00DE6D52"/>
    <w:rsid w:val="00DE71F8"/>
    <w:rsid w:val="00DE7592"/>
    <w:rsid w:val="00DE78CD"/>
    <w:rsid w:val="00DE7956"/>
    <w:rsid w:val="00DE7D29"/>
    <w:rsid w:val="00DF0084"/>
    <w:rsid w:val="00DF00D5"/>
    <w:rsid w:val="00DF0815"/>
    <w:rsid w:val="00DF09D0"/>
    <w:rsid w:val="00DF0B27"/>
    <w:rsid w:val="00DF0F14"/>
    <w:rsid w:val="00DF1150"/>
    <w:rsid w:val="00DF1EEB"/>
    <w:rsid w:val="00DF2D52"/>
    <w:rsid w:val="00DF31F5"/>
    <w:rsid w:val="00DF31F9"/>
    <w:rsid w:val="00DF39B2"/>
    <w:rsid w:val="00DF3BFC"/>
    <w:rsid w:val="00DF44E0"/>
    <w:rsid w:val="00DF459A"/>
    <w:rsid w:val="00DF46C5"/>
    <w:rsid w:val="00DF4821"/>
    <w:rsid w:val="00DF49B6"/>
    <w:rsid w:val="00DF4E0B"/>
    <w:rsid w:val="00DF5038"/>
    <w:rsid w:val="00DF5376"/>
    <w:rsid w:val="00DF53B8"/>
    <w:rsid w:val="00DF53D6"/>
    <w:rsid w:val="00DF5E5A"/>
    <w:rsid w:val="00DF5F91"/>
    <w:rsid w:val="00DF64DA"/>
    <w:rsid w:val="00DF65C3"/>
    <w:rsid w:val="00DF66A4"/>
    <w:rsid w:val="00DF68B6"/>
    <w:rsid w:val="00DF7082"/>
    <w:rsid w:val="00DF7240"/>
    <w:rsid w:val="00DF765B"/>
    <w:rsid w:val="00DF7A05"/>
    <w:rsid w:val="00E00DBA"/>
    <w:rsid w:val="00E0152C"/>
    <w:rsid w:val="00E01854"/>
    <w:rsid w:val="00E0188E"/>
    <w:rsid w:val="00E019AB"/>
    <w:rsid w:val="00E0201E"/>
    <w:rsid w:val="00E0207A"/>
    <w:rsid w:val="00E022B9"/>
    <w:rsid w:val="00E0283C"/>
    <w:rsid w:val="00E02866"/>
    <w:rsid w:val="00E02A4E"/>
    <w:rsid w:val="00E02A86"/>
    <w:rsid w:val="00E02EF5"/>
    <w:rsid w:val="00E03496"/>
    <w:rsid w:val="00E034B2"/>
    <w:rsid w:val="00E036D5"/>
    <w:rsid w:val="00E03F19"/>
    <w:rsid w:val="00E043B2"/>
    <w:rsid w:val="00E0440E"/>
    <w:rsid w:val="00E044B5"/>
    <w:rsid w:val="00E04547"/>
    <w:rsid w:val="00E0485D"/>
    <w:rsid w:val="00E05857"/>
    <w:rsid w:val="00E05A5A"/>
    <w:rsid w:val="00E05B82"/>
    <w:rsid w:val="00E05F06"/>
    <w:rsid w:val="00E063BD"/>
    <w:rsid w:val="00E065E2"/>
    <w:rsid w:val="00E069B0"/>
    <w:rsid w:val="00E06F0E"/>
    <w:rsid w:val="00E07289"/>
    <w:rsid w:val="00E07781"/>
    <w:rsid w:val="00E10631"/>
    <w:rsid w:val="00E10A18"/>
    <w:rsid w:val="00E11649"/>
    <w:rsid w:val="00E1258F"/>
    <w:rsid w:val="00E126DF"/>
    <w:rsid w:val="00E12E74"/>
    <w:rsid w:val="00E12F06"/>
    <w:rsid w:val="00E13024"/>
    <w:rsid w:val="00E13469"/>
    <w:rsid w:val="00E13C71"/>
    <w:rsid w:val="00E140B5"/>
    <w:rsid w:val="00E14F57"/>
    <w:rsid w:val="00E1588E"/>
    <w:rsid w:val="00E15BFC"/>
    <w:rsid w:val="00E15E41"/>
    <w:rsid w:val="00E15E91"/>
    <w:rsid w:val="00E15F47"/>
    <w:rsid w:val="00E15FD9"/>
    <w:rsid w:val="00E16811"/>
    <w:rsid w:val="00E169F9"/>
    <w:rsid w:val="00E16C47"/>
    <w:rsid w:val="00E179A8"/>
    <w:rsid w:val="00E206F2"/>
    <w:rsid w:val="00E20ECB"/>
    <w:rsid w:val="00E2169D"/>
    <w:rsid w:val="00E2192A"/>
    <w:rsid w:val="00E21967"/>
    <w:rsid w:val="00E21C9B"/>
    <w:rsid w:val="00E21DB1"/>
    <w:rsid w:val="00E22120"/>
    <w:rsid w:val="00E221AA"/>
    <w:rsid w:val="00E22895"/>
    <w:rsid w:val="00E231E6"/>
    <w:rsid w:val="00E238F2"/>
    <w:rsid w:val="00E23BB3"/>
    <w:rsid w:val="00E24570"/>
    <w:rsid w:val="00E2482B"/>
    <w:rsid w:val="00E24F07"/>
    <w:rsid w:val="00E26095"/>
    <w:rsid w:val="00E266FF"/>
    <w:rsid w:val="00E2679C"/>
    <w:rsid w:val="00E26A17"/>
    <w:rsid w:val="00E2724C"/>
    <w:rsid w:val="00E2751A"/>
    <w:rsid w:val="00E27687"/>
    <w:rsid w:val="00E278EC"/>
    <w:rsid w:val="00E27CD6"/>
    <w:rsid w:val="00E30168"/>
    <w:rsid w:val="00E30198"/>
    <w:rsid w:val="00E306A7"/>
    <w:rsid w:val="00E31AEE"/>
    <w:rsid w:val="00E31B40"/>
    <w:rsid w:val="00E31D94"/>
    <w:rsid w:val="00E32280"/>
    <w:rsid w:val="00E3240F"/>
    <w:rsid w:val="00E3270A"/>
    <w:rsid w:val="00E32CD7"/>
    <w:rsid w:val="00E32E6F"/>
    <w:rsid w:val="00E3348B"/>
    <w:rsid w:val="00E33774"/>
    <w:rsid w:val="00E33E02"/>
    <w:rsid w:val="00E3404A"/>
    <w:rsid w:val="00E341E9"/>
    <w:rsid w:val="00E34A6E"/>
    <w:rsid w:val="00E34E51"/>
    <w:rsid w:val="00E35303"/>
    <w:rsid w:val="00E3544E"/>
    <w:rsid w:val="00E356B4"/>
    <w:rsid w:val="00E3585B"/>
    <w:rsid w:val="00E35A19"/>
    <w:rsid w:val="00E35E33"/>
    <w:rsid w:val="00E35E75"/>
    <w:rsid w:val="00E35F86"/>
    <w:rsid w:val="00E361E4"/>
    <w:rsid w:val="00E36B4B"/>
    <w:rsid w:val="00E36FE7"/>
    <w:rsid w:val="00E3752C"/>
    <w:rsid w:val="00E375B5"/>
    <w:rsid w:val="00E37868"/>
    <w:rsid w:val="00E378E0"/>
    <w:rsid w:val="00E37E20"/>
    <w:rsid w:val="00E37E4A"/>
    <w:rsid w:val="00E37F68"/>
    <w:rsid w:val="00E40F8B"/>
    <w:rsid w:val="00E4195C"/>
    <w:rsid w:val="00E4250C"/>
    <w:rsid w:val="00E42596"/>
    <w:rsid w:val="00E4268F"/>
    <w:rsid w:val="00E42B73"/>
    <w:rsid w:val="00E4360E"/>
    <w:rsid w:val="00E43894"/>
    <w:rsid w:val="00E43A8C"/>
    <w:rsid w:val="00E43B95"/>
    <w:rsid w:val="00E43F8E"/>
    <w:rsid w:val="00E4416F"/>
    <w:rsid w:val="00E44226"/>
    <w:rsid w:val="00E44B40"/>
    <w:rsid w:val="00E44D77"/>
    <w:rsid w:val="00E44DE4"/>
    <w:rsid w:val="00E4507D"/>
    <w:rsid w:val="00E4532C"/>
    <w:rsid w:val="00E45F65"/>
    <w:rsid w:val="00E46027"/>
    <w:rsid w:val="00E460E2"/>
    <w:rsid w:val="00E46160"/>
    <w:rsid w:val="00E46845"/>
    <w:rsid w:val="00E46A27"/>
    <w:rsid w:val="00E4725F"/>
    <w:rsid w:val="00E478EC"/>
    <w:rsid w:val="00E50044"/>
    <w:rsid w:val="00E500F4"/>
    <w:rsid w:val="00E50BC2"/>
    <w:rsid w:val="00E50EA9"/>
    <w:rsid w:val="00E511DB"/>
    <w:rsid w:val="00E5146C"/>
    <w:rsid w:val="00E517FC"/>
    <w:rsid w:val="00E52915"/>
    <w:rsid w:val="00E52F5F"/>
    <w:rsid w:val="00E5314C"/>
    <w:rsid w:val="00E533F0"/>
    <w:rsid w:val="00E53695"/>
    <w:rsid w:val="00E53C62"/>
    <w:rsid w:val="00E53DDE"/>
    <w:rsid w:val="00E540BE"/>
    <w:rsid w:val="00E5461D"/>
    <w:rsid w:val="00E54C9E"/>
    <w:rsid w:val="00E54E59"/>
    <w:rsid w:val="00E54EE4"/>
    <w:rsid w:val="00E5538A"/>
    <w:rsid w:val="00E55603"/>
    <w:rsid w:val="00E56858"/>
    <w:rsid w:val="00E56D9D"/>
    <w:rsid w:val="00E56E34"/>
    <w:rsid w:val="00E56E46"/>
    <w:rsid w:val="00E576DD"/>
    <w:rsid w:val="00E57863"/>
    <w:rsid w:val="00E578B3"/>
    <w:rsid w:val="00E57AB7"/>
    <w:rsid w:val="00E57F27"/>
    <w:rsid w:val="00E57F50"/>
    <w:rsid w:val="00E60616"/>
    <w:rsid w:val="00E60F31"/>
    <w:rsid w:val="00E60F46"/>
    <w:rsid w:val="00E611E1"/>
    <w:rsid w:val="00E61377"/>
    <w:rsid w:val="00E61616"/>
    <w:rsid w:val="00E617C7"/>
    <w:rsid w:val="00E62351"/>
    <w:rsid w:val="00E626FE"/>
    <w:rsid w:val="00E628BE"/>
    <w:rsid w:val="00E62B8C"/>
    <w:rsid w:val="00E6370D"/>
    <w:rsid w:val="00E63EF1"/>
    <w:rsid w:val="00E64824"/>
    <w:rsid w:val="00E648DB"/>
    <w:rsid w:val="00E648EC"/>
    <w:rsid w:val="00E648F7"/>
    <w:rsid w:val="00E64FD6"/>
    <w:rsid w:val="00E65277"/>
    <w:rsid w:val="00E654C2"/>
    <w:rsid w:val="00E65551"/>
    <w:rsid w:val="00E655C3"/>
    <w:rsid w:val="00E65AAA"/>
    <w:rsid w:val="00E65DAB"/>
    <w:rsid w:val="00E65E7C"/>
    <w:rsid w:val="00E66E4E"/>
    <w:rsid w:val="00E66EF0"/>
    <w:rsid w:val="00E67661"/>
    <w:rsid w:val="00E70066"/>
    <w:rsid w:val="00E7034B"/>
    <w:rsid w:val="00E7060B"/>
    <w:rsid w:val="00E70C30"/>
    <w:rsid w:val="00E70FB3"/>
    <w:rsid w:val="00E71700"/>
    <w:rsid w:val="00E71A63"/>
    <w:rsid w:val="00E71D96"/>
    <w:rsid w:val="00E72D4D"/>
    <w:rsid w:val="00E72D6B"/>
    <w:rsid w:val="00E73158"/>
    <w:rsid w:val="00E73240"/>
    <w:rsid w:val="00E73D34"/>
    <w:rsid w:val="00E73E90"/>
    <w:rsid w:val="00E7455D"/>
    <w:rsid w:val="00E7521A"/>
    <w:rsid w:val="00E75434"/>
    <w:rsid w:val="00E75483"/>
    <w:rsid w:val="00E75F2D"/>
    <w:rsid w:val="00E76390"/>
    <w:rsid w:val="00E76AC1"/>
    <w:rsid w:val="00E77171"/>
    <w:rsid w:val="00E77356"/>
    <w:rsid w:val="00E77383"/>
    <w:rsid w:val="00E77EBD"/>
    <w:rsid w:val="00E8021B"/>
    <w:rsid w:val="00E80889"/>
    <w:rsid w:val="00E809BA"/>
    <w:rsid w:val="00E80BE4"/>
    <w:rsid w:val="00E80D9F"/>
    <w:rsid w:val="00E814D5"/>
    <w:rsid w:val="00E81686"/>
    <w:rsid w:val="00E81836"/>
    <w:rsid w:val="00E81AE5"/>
    <w:rsid w:val="00E81C26"/>
    <w:rsid w:val="00E81C4C"/>
    <w:rsid w:val="00E81D02"/>
    <w:rsid w:val="00E82A7C"/>
    <w:rsid w:val="00E82D4F"/>
    <w:rsid w:val="00E83157"/>
    <w:rsid w:val="00E8351F"/>
    <w:rsid w:val="00E83DF1"/>
    <w:rsid w:val="00E83DF3"/>
    <w:rsid w:val="00E84ED3"/>
    <w:rsid w:val="00E853CD"/>
    <w:rsid w:val="00E857F2"/>
    <w:rsid w:val="00E85886"/>
    <w:rsid w:val="00E85CAA"/>
    <w:rsid w:val="00E8667D"/>
    <w:rsid w:val="00E8692A"/>
    <w:rsid w:val="00E86C0D"/>
    <w:rsid w:val="00E87538"/>
    <w:rsid w:val="00E878F0"/>
    <w:rsid w:val="00E901BD"/>
    <w:rsid w:val="00E9023F"/>
    <w:rsid w:val="00E90415"/>
    <w:rsid w:val="00E90E13"/>
    <w:rsid w:val="00E90E67"/>
    <w:rsid w:val="00E91271"/>
    <w:rsid w:val="00E91388"/>
    <w:rsid w:val="00E91B13"/>
    <w:rsid w:val="00E91B1A"/>
    <w:rsid w:val="00E92624"/>
    <w:rsid w:val="00E92A3F"/>
    <w:rsid w:val="00E92B5C"/>
    <w:rsid w:val="00E93015"/>
    <w:rsid w:val="00E934AB"/>
    <w:rsid w:val="00E93742"/>
    <w:rsid w:val="00E9374A"/>
    <w:rsid w:val="00E945DB"/>
    <w:rsid w:val="00E94604"/>
    <w:rsid w:val="00E950C9"/>
    <w:rsid w:val="00E95103"/>
    <w:rsid w:val="00E95A1C"/>
    <w:rsid w:val="00E95B60"/>
    <w:rsid w:val="00E95EF1"/>
    <w:rsid w:val="00E96B82"/>
    <w:rsid w:val="00E96F56"/>
    <w:rsid w:val="00E96FAC"/>
    <w:rsid w:val="00E97B98"/>
    <w:rsid w:val="00E97ED0"/>
    <w:rsid w:val="00EA058C"/>
    <w:rsid w:val="00EA061F"/>
    <w:rsid w:val="00EA0E8A"/>
    <w:rsid w:val="00EA0FDB"/>
    <w:rsid w:val="00EA14D7"/>
    <w:rsid w:val="00EA15B9"/>
    <w:rsid w:val="00EA201A"/>
    <w:rsid w:val="00EA226E"/>
    <w:rsid w:val="00EA25FE"/>
    <w:rsid w:val="00EA3325"/>
    <w:rsid w:val="00EA33DF"/>
    <w:rsid w:val="00EA3990"/>
    <w:rsid w:val="00EA4143"/>
    <w:rsid w:val="00EA4996"/>
    <w:rsid w:val="00EA4EB1"/>
    <w:rsid w:val="00EA5515"/>
    <w:rsid w:val="00EA556A"/>
    <w:rsid w:val="00EA5989"/>
    <w:rsid w:val="00EA5EBF"/>
    <w:rsid w:val="00EA5F1E"/>
    <w:rsid w:val="00EA6093"/>
    <w:rsid w:val="00EA6511"/>
    <w:rsid w:val="00EA67BF"/>
    <w:rsid w:val="00EA6DC0"/>
    <w:rsid w:val="00EA7067"/>
    <w:rsid w:val="00EA73C4"/>
    <w:rsid w:val="00EA76A7"/>
    <w:rsid w:val="00EA7923"/>
    <w:rsid w:val="00EA7C06"/>
    <w:rsid w:val="00EB0439"/>
    <w:rsid w:val="00EB059C"/>
    <w:rsid w:val="00EB078A"/>
    <w:rsid w:val="00EB07A4"/>
    <w:rsid w:val="00EB082A"/>
    <w:rsid w:val="00EB164A"/>
    <w:rsid w:val="00EB1748"/>
    <w:rsid w:val="00EB2198"/>
    <w:rsid w:val="00EB22D8"/>
    <w:rsid w:val="00EB26F1"/>
    <w:rsid w:val="00EB2E5A"/>
    <w:rsid w:val="00EB331E"/>
    <w:rsid w:val="00EB3BDD"/>
    <w:rsid w:val="00EB488F"/>
    <w:rsid w:val="00EB538C"/>
    <w:rsid w:val="00EB5635"/>
    <w:rsid w:val="00EB593D"/>
    <w:rsid w:val="00EB5BAB"/>
    <w:rsid w:val="00EB5D91"/>
    <w:rsid w:val="00EB600A"/>
    <w:rsid w:val="00EB690A"/>
    <w:rsid w:val="00EB701B"/>
    <w:rsid w:val="00EB748D"/>
    <w:rsid w:val="00EB7817"/>
    <w:rsid w:val="00EB7EA8"/>
    <w:rsid w:val="00EC0B23"/>
    <w:rsid w:val="00EC10ED"/>
    <w:rsid w:val="00EC112C"/>
    <w:rsid w:val="00EC1482"/>
    <w:rsid w:val="00EC1651"/>
    <w:rsid w:val="00EC1767"/>
    <w:rsid w:val="00EC1988"/>
    <w:rsid w:val="00EC1A4E"/>
    <w:rsid w:val="00EC2428"/>
    <w:rsid w:val="00EC254D"/>
    <w:rsid w:val="00EC2695"/>
    <w:rsid w:val="00EC2E65"/>
    <w:rsid w:val="00EC30A5"/>
    <w:rsid w:val="00EC3287"/>
    <w:rsid w:val="00EC3299"/>
    <w:rsid w:val="00EC34E9"/>
    <w:rsid w:val="00EC35FC"/>
    <w:rsid w:val="00EC41E3"/>
    <w:rsid w:val="00EC432B"/>
    <w:rsid w:val="00EC4378"/>
    <w:rsid w:val="00EC4B33"/>
    <w:rsid w:val="00EC5102"/>
    <w:rsid w:val="00EC53F7"/>
    <w:rsid w:val="00EC542E"/>
    <w:rsid w:val="00EC5B5A"/>
    <w:rsid w:val="00EC5E71"/>
    <w:rsid w:val="00EC6109"/>
    <w:rsid w:val="00EC648B"/>
    <w:rsid w:val="00EC6687"/>
    <w:rsid w:val="00EC67B1"/>
    <w:rsid w:val="00EC6E51"/>
    <w:rsid w:val="00EC6E65"/>
    <w:rsid w:val="00EC6E98"/>
    <w:rsid w:val="00EC716A"/>
    <w:rsid w:val="00EC79A8"/>
    <w:rsid w:val="00EC7A82"/>
    <w:rsid w:val="00ED049A"/>
    <w:rsid w:val="00ED0552"/>
    <w:rsid w:val="00ED05DA"/>
    <w:rsid w:val="00ED07AB"/>
    <w:rsid w:val="00ED096C"/>
    <w:rsid w:val="00ED0A47"/>
    <w:rsid w:val="00ED0BE9"/>
    <w:rsid w:val="00ED0DDE"/>
    <w:rsid w:val="00ED106F"/>
    <w:rsid w:val="00ED14F0"/>
    <w:rsid w:val="00ED1CC6"/>
    <w:rsid w:val="00ED2C38"/>
    <w:rsid w:val="00ED2DC6"/>
    <w:rsid w:val="00ED3300"/>
    <w:rsid w:val="00ED33E1"/>
    <w:rsid w:val="00ED3827"/>
    <w:rsid w:val="00ED3D06"/>
    <w:rsid w:val="00ED43ED"/>
    <w:rsid w:val="00ED4422"/>
    <w:rsid w:val="00ED44C6"/>
    <w:rsid w:val="00ED455B"/>
    <w:rsid w:val="00ED45FA"/>
    <w:rsid w:val="00ED5210"/>
    <w:rsid w:val="00ED52DB"/>
    <w:rsid w:val="00ED63EE"/>
    <w:rsid w:val="00ED684A"/>
    <w:rsid w:val="00ED6AFD"/>
    <w:rsid w:val="00ED6BAC"/>
    <w:rsid w:val="00ED6D9D"/>
    <w:rsid w:val="00ED7120"/>
    <w:rsid w:val="00ED7D95"/>
    <w:rsid w:val="00ED7FE3"/>
    <w:rsid w:val="00EE00BD"/>
    <w:rsid w:val="00EE078C"/>
    <w:rsid w:val="00EE0792"/>
    <w:rsid w:val="00EE0992"/>
    <w:rsid w:val="00EE0F94"/>
    <w:rsid w:val="00EE1181"/>
    <w:rsid w:val="00EE20AF"/>
    <w:rsid w:val="00EE220C"/>
    <w:rsid w:val="00EE2459"/>
    <w:rsid w:val="00EE24AB"/>
    <w:rsid w:val="00EE306E"/>
    <w:rsid w:val="00EE3B94"/>
    <w:rsid w:val="00EE3F91"/>
    <w:rsid w:val="00EE4193"/>
    <w:rsid w:val="00EE41C4"/>
    <w:rsid w:val="00EE65AA"/>
    <w:rsid w:val="00EE660E"/>
    <w:rsid w:val="00EE6A8C"/>
    <w:rsid w:val="00EE6B83"/>
    <w:rsid w:val="00EE6CBA"/>
    <w:rsid w:val="00EE6E1F"/>
    <w:rsid w:val="00EE6ED2"/>
    <w:rsid w:val="00EE71A7"/>
    <w:rsid w:val="00EE76DB"/>
    <w:rsid w:val="00EE7967"/>
    <w:rsid w:val="00EF008E"/>
    <w:rsid w:val="00EF027D"/>
    <w:rsid w:val="00EF04F7"/>
    <w:rsid w:val="00EF0581"/>
    <w:rsid w:val="00EF05EF"/>
    <w:rsid w:val="00EF0640"/>
    <w:rsid w:val="00EF0825"/>
    <w:rsid w:val="00EF0AAE"/>
    <w:rsid w:val="00EF0C77"/>
    <w:rsid w:val="00EF0E2C"/>
    <w:rsid w:val="00EF11C0"/>
    <w:rsid w:val="00EF162D"/>
    <w:rsid w:val="00EF1A1D"/>
    <w:rsid w:val="00EF1CB5"/>
    <w:rsid w:val="00EF200D"/>
    <w:rsid w:val="00EF2208"/>
    <w:rsid w:val="00EF2948"/>
    <w:rsid w:val="00EF31BA"/>
    <w:rsid w:val="00EF3367"/>
    <w:rsid w:val="00EF3652"/>
    <w:rsid w:val="00EF4371"/>
    <w:rsid w:val="00EF4F72"/>
    <w:rsid w:val="00EF5000"/>
    <w:rsid w:val="00EF5003"/>
    <w:rsid w:val="00EF5076"/>
    <w:rsid w:val="00EF5B28"/>
    <w:rsid w:val="00EF652C"/>
    <w:rsid w:val="00EF68BB"/>
    <w:rsid w:val="00EF6CA4"/>
    <w:rsid w:val="00EF6CEC"/>
    <w:rsid w:val="00EF704F"/>
    <w:rsid w:val="00EF7895"/>
    <w:rsid w:val="00F00282"/>
    <w:rsid w:val="00F002EE"/>
    <w:rsid w:val="00F0159C"/>
    <w:rsid w:val="00F016BB"/>
    <w:rsid w:val="00F016F2"/>
    <w:rsid w:val="00F01D9D"/>
    <w:rsid w:val="00F02312"/>
    <w:rsid w:val="00F02BB9"/>
    <w:rsid w:val="00F02D4C"/>
    <w:rsid w:val="00F03C3A"/>
    <w:rsid w:val="00F04588"/>
    <w:rsid w:val="00F04979"/>
    <w:rsid w:val="00F04B45"/>
    <w:rsid w:val="00F051B0"/>
    <w:rsid w:val="00F05224"/>
    <w:rsid w:val="00F05306"/>
    <w:rsid w:val="00F0570B"/>
    <w:rsid w:val="00F05FB9"/>
    <w:rsid w:val="00F0617A"/>
    <w:rsid w:val="00F064AF"/>
    <w:rsid w:val="00F06771"/>
    <w:rsid w:val="00F06FB1"/>
    <w:rsid w:val="00F073FE"/>
    <w:rsid w:val="00F075D7"/>
    <w:rsid w:val="00F07CCD"/>
    <w:rsid w:val="00F102F0"/>
    <w:rsid w:val="00F105A9"/>
    <w:rsid w:val="00F105AF"/>
    <w:rsid w:val="00F10BE8"/>
    <w:rsid w:val="00F10EE6"/>
    <w:rsid w:val="00F11A54"/>
    <w:rsid w:val="00F12356"/>
    <w:rsid w:val="00F12572"/>
    <w:rsid w:val="00F1288F"/>
    <w:rsid w:val="00F140C7"/>
    <w:rsid w:val="00F1455E"/>
    <w:rsid w:val="00F145AE"/>
    <w:rsid w:val="00F15048"/>
    <w:rsid w:val="00F15A12"/>
    <w:rsid w:val="00F15A48"/>
    <w:rsid w:val="00F15D7E"/>
    <w:rsid w:val="00F1614A"/>
    <w:rsid w:val="00F1680B"/>
    <w:rsid w:val="00F16AB0"/>
    <w:rsid w:val="00F16BCE"/>
    <w:rsid w:val="00F16CCB"/>
    <w:rsid w:val="00F171C9"/>
    <w:rsid w:val="00F173F5"/>
    <w:rsid w:val="00F17497"/>
    <w:rsid w:val="00F2043D"/>
    <w:rsid w:val="00F204F2"/>
    <w:rsid w:val="00F20851"/>
    <w:rsid w:val="00F2102A"/>
    <w:rsid w:val="00F210B6"/>
    <w:rsid w:val="00F216B6"/>
    <w:rsid w:val="00F21D11"/>
    <w:rsid w:val="00F21E40"/>
    <w:rsid w:val="00F223E6"/>
    <w:rsid w:val="00F229B3"/>
    <w:rsid w:val="00F22D31"/>
    <w:rsid w:val="00F232A7"/>
    <w:rsid w:val="00F23306"/>
    <w:rsid w:val="00F23692"/>
    <w:rsid w:val="00F23C3A"/>
    <w:rsid w:val="00F24AE8"/>
    <w:rsid w:val="00F24E67"/>
    <w:rsid w:val="00F24F38"/>
    <w:rsid w:val="00F25497"/>
    <w:rsid w:val="00F25611"/>
    <w:rsid w:val="00F256F6"/>
    <w:rsid w:val="00F2596A"/>
    <w:rsid w:val="00F25CDE"/>
    <w:rsid w:val="00F25FA1"/>
    <w:rsid w:val="00F26651"/>
    <w:rsid w:val="00F26CBE"/>
    <w:rsid w:val="00F26E94"/>
    <w:rsid w:val="00F27175"/>
    <w:rsid w:val="00F275CA"/>
    <w:rsid w:val="00F27812"/>
    <w:rsid w:val="00F278DE"/>
    <w:rsid w:val="00F27CA8"/>
    <w:rsid w:val="00F27F9C"/>
    <w:rsid w:val="00F3038E"/>
    <w:rsid w:val="00F30AEF"/>
    <w:rsid w:val="00F30BCA"/>
    <w:rsid w:val="00F30C1B"/>
    <w:rsid w:val="00F31156"/>
    <w:rsid w:val="00F31282"/>
    <w:rsid w:val="00F31734"/>
    <w:rsid w:val="00F31C8A"/>
    <w:rsid w:val="00F32E14"/>
    <w:rsid w:val="00F33201"/>
    <w:rsid w:val="00F33413"/>
    <w:rsid w:val="00F33655"/>
    <w:rsid w:val="00F33696"/>
    <w:rsid w:val="00F337D4"/>
    <w:rsid w:val="00F33B52"/>
    <w:rsid w:val="00F33CF7"/>
    <w:rsid w:val="00F33F50"/>
    <w:rsid w:val="00F34360"/>
    <w:rsid w:val="00F3474E"/>
    <w:rsid w:val="00F347B5"/>
    <w:rsid w:val="00F349E8"/>
    <w:rsid w:val="00F352E8"/>
    <w:rsid w:val="00F353F8"/>
    <w:rsid w:val="00F355B2"/>
    <w:rsid w:val="00F35AA3"/>
    <w:rsid w:val="00F35F0B"/>
    <w:rsid w:val="00F3679E"/>
    <w:rsid w:val="00F369C1"/>
    <w:rsid w:val="00F36BD1"/>
    <w:rsid w:val="00F36D84"/>
    <w:rsid w:val="00F372D5"/>
    <w:rsid w:val="00F373C5"/>
    <w:rsid w:val="00F378F8"/>
    <w:rsid w:val="00F40275"/>
    <w:rsid w:val="00F40303"/>
    <w:rsid w:val="00F40329"/>
    <w:rsid w:val="00F403FE"/>
    <w:rsid w:val="00F40E79"/>
    <w:rsid w:val="00F41C53"/>
    <w:rsid w:val="00F41CE1"/>
    <w:rsid w:val="00F42374"/>
    <w:rsid w:val="00F42458"/>
    <w:rsid w:val="00F4282A"/>
    <w:rsid w:val="00F42B8F"/>
    <w:rsid w:val="00F42C42"/>
    <w:rsid w:val="00F42D1C"/>
    <w:rsid w:val="00F4310D"/>
    <w:rsid w:val="00F43821"/>
    <w:rsid w:val="00F43A7C"/>
    <w:rsid w:val="00F43BC9"/>
    <w:rsid w:val="00F44477"/>
    <w:rsid w:val="00F445F6"/>
    <w:rsid w:val="00F44600"/>
    <w:rsid w:val="00F4495E"/>
    <w:rsid w:val="00F44B3F"/>
    <w:rsid w:val="00F45B10"/>
    <w:rsid w:val="00F45B85"/>
    <w:rsid w:val="00F45DD7"/>
    <w:rsid w:val="00F46188"/>
    <w:rsid w:val="00F46571"/>
    <w:rsid w:val="00F46827"/>
    <w:rsid w:val="00F46A49"/>
    <w:rsid w:val="00F46BE1"/>
    <w:rsid w:val="00F47074"/>
    <w:rsid w:val="00F4761F"/>
    <w:rsid w:val="00F47BF3"/>
    <w:rsid w:val="00F47D9F"/>
    <w:rsid w:val="00F47EB4"/>
    <w:rsid w:val="00F5024A"/>
    <w:rsid w:val="00F507D7"/>
    <w:rsid w:val="00F50CE8"/>
    <w:rsid w:val="00F50F37"/>
    <w:rsid w:val="00F51107"/>
    <w:rsid w:val="00F514A1"/>
    <w:rsid w:val="00F515F3"/>
    <w:rsid w:val="00F51AD4"/>
    <w:rsid w:val="00F51EFE"/>
    <w:rsid w:val="00F522D8"/>
    <w:rsid w:val="00F5317A"/>
    <w:rsid w:val="00F5342E"/>
    <w:rsid w:val="00F53837"/>
    <w:rsid w:val="00F54288"/>
    <w:rsid w:val="00F54348"/>
    <w:rsid w:val="00F54620"/>
    <w:rsid w:val="00F54627"/>
    <w:rsid w:val="00F54C80"/>
    <w:rsid w:val="00F555C8"/>
    <w:rsid w:val="00F55F3A"/>
    <w:rsid w:val="00F56101"/>
    <w:rsid w:val="00F5629A"/>
    <w:rsid w:val="00F562CE"/>
    <w:rsid w:val="00F568F3"/>
    <w:rsid w:val="00F56B49"/>
    <w:rsid w:val="00F571D0"/>
    <w:rsid w:val="00F5781B"/>
    <w:rsid w:val="00F57A41"/>
    <w:rsid w:val="00F60C4D"/>
    <w:rsid w:val="00F60DCA"/>
    <w:rsid w:val="00F60ED9"/>
    <w:rsid w:val="00F60FC7"/>
    <w:rsid w:val="00F611E7"/>
    <w:rsid w:val="00F61275"/>
    <w:rsid w:val="00F61299"/>
    <w:rsid w:val="00F61B39"/>
    <w:rsid w:val="00F61CA5"/>
    <w:rsid w:val="00F61CDD"/>
    <w:rsid w:val="00F61E73"/>
    <w:rsid w:val="00F62257"/>
    <w:rsid w:val="00F62D81"/>
    <w:rsid w:val="00F63594"/>
    <w:rsid w:val="00F63630"/>
    <w:rsid w:val="00F637F7"/>
    <w:rsid w:val="00F641DA"/>
    <w:rsid w:val="00F64217"/>
    <w:rsid w:val="00F647F4"/>
    <w:rsid w:val="00F6481D"/>
    <w:rsid w:val="00F64C90"/>
    <w:rsid w:val="00F64E04"/>
    <w:rsid w:val="00F64FEA"/>
    <w:rsid w:val="00F650AE"/>
    <w:rsid w:val="00F6592B"/>
    <w:rsid w:val="00F6593F"/>
    <w:rsid w:val="00F65BCE"/>
    <w:rsid w:val="00F65EC3"/>
    <w:rsid w:val="00F6618C"/>
    <w:rsid w:val="00F66325"/>
    <w:rsid w:val="00F6661E"/>
    <w:rsid w:val="00F66C0E"/>
    <w:rsid w:val="00F672BF"/>
    <w:rsid w:val="00F6758D"/>
    <w:rsid w:val="00F67E20"/>
    <w:rsid w:val="00F70704"/>
    <w:rsid w:val="00F7080E"/>
    <w:rsid w:val="00F70CF4"/>
    <w:rsid w:val="00F71038"/>
    <w:rsid w:val="00F714AB"/>
    <w:rsid w:val="00F714C3"/>
    <w:rsid w:val="00F7185C"/>
    <w:rsid w:val="00F7195E"/>
    <w:rsid w:val="00F71ABD"/>
    <w:rsid w:val="00F71C35"/>
    <w:rsid w:val="00F71DBF"/>
    <w:rsid w:val="00F7208E"/>
    <w:rsid w:val="00F7283C"/>
    <w:rsid w:val="00F72892"/>
    <w:rsid w:val="00F7292B"/>
    <w:rsid w:val="00F72EE1"/>
    <w:rsid w:val="00F72FC2"/>
    <w:rsid w:val="00F7389E"/>
    <w:rsid w:val="00F73D29"/>
    <w:rsid w:val="00F73FFD"/>
    <w:rsid w:val="00F7437F"/>
    <w:rsid w:val="00F743A5"/>
    <w:rsid w:val="00F748B4"/>
    <w:rsid w:val="00F752CE"/>
    <w:rsid w:val="00F7594C"/>
    <w:rsid w:val="00F75AA6"/>
    <w:rsid w:val="00F75AE4"/>
    <w:rsid w:val="00F75C52"/>
    <w:rsid w:val="00F76210"/>
    <w:rsid w:val="00F76829"/>
    <w:rsid w:val="00F76A46"/>
    <w:rsid w:val="00F76BE2"/>
    <w:rsid w:val="00F76E8E"/>
    <w:rsid w:val="00F76FAA"/>
    <w:rsid w:val="00F77168"/>
    <w:rsid w:val="00F774DB"/>
    <w:rsid w:val="00F77500"/>
    <w:rsid w:val="00F77A79"/>
    <w:rsid w:val="00F77FB9"/>
    <w:rsid w:val="00F804D3"/>
    <w:rsid w:val="00F809F5"/>
    <w:rsid w:val="00F80ACE"/>
    <w:rsid w:val="00F80CE3"/>
    <w:rsid w:val="00F80FA7"/>
    <w:rsid w:val="00F81103"/>
    <w:rsid w:val="00F81680"/>
    <w:rsid w:val="00F81CE1"/>
    <w:rsid w:val="00F81D5B"/>
    <w:rsid w:val="00F81EA7"/>
    <w:rsid w:val="00F83044"/>
    <w:rsid w:val="00F83157"/>
    <w:rsid w:val="00F846E9"/>
    <w:rsid w:val="00F84773"/>
    <w:rsid w:val="00F84812"/>
    <w:rsid w:val="00F8531E"/>
    <w:rsid w:val="00F85D9E"/>
    <w:rsid w:val="00F869FA"/>
    <w:rsid w:val="00F86A39"/>
    <w:rsid w:val="00F86D59"/>
    <w:rsid w:val="00F875F6"/>
    <w:rsid w:val="00F876F0"/>
    <w:rsid w:val="00F87836"/>
    <w:rsid w:val="00F9080B"/>
    <w:rsid w:val="00F90EBE"/>
    <w:rsid w:val="00F91857"/>
    <w:rsid w:val="00F91996"/>
    <w:rsid w:val="00F91BA8"/>
    <w:rsid w:val="00F91E14"/>
    <w:rsid w:val="00F9231A"/>
    <w:rsid w:val="00F9253D"/>
    <w:rsid w:val="00F92C37"/>
    <w:rsid w:val="00F92DA2"/>
    <w:rsid w:val="00F932F2"/>
    <w:rsid w:val="00F9337C"/>
    <w:rsid w:val="00F9342B"/>
    <w:rsid w:val="00F939BC"/>
    <w:rsid w:val="00F939FA"/>
    <w:rsid w:val="00F93C88"/>
    <w:rsid w:val="00F93F62"/>
    <w:rsid w:val="00F945BA"/>
    <w:rsid w:val="00F94940"/>
    <w:rsid w:val="00F95037"/>
    <w:rsid w:val="00F951AF"/>
    <w:rsid w:val="00F9545B"/>
    <w:rsid w:val="00F95B2D"/>
    <w:rsid w:val="00F95C12"/>
    <w:rsid w:val="00F95FE4"/>
    <w:rsid w:val="00F96126"/>
    <w:rsid w:val="00F964DE"/>
    <w:rsid w:val="00F96721"/>
    <w:rsid w:val="00F967E0"/>
    <w:rsid w:val="00F96C95"/>
    <w:rsid w:val="00FA020D"/>
    <w:rsid w:val="00FA0322"/>
    <w:rsid w:val="00FA03EB"/>
    <w:rsid w:val="00FA0A3B"/>
    <w:rsid w:val="00FA0CFA"/>
    <w:rsid w:val="00FA12AB"/>
    <w:rsid w:val="00FA1E32"/>
    <w:rsid w:val="00FA23A7"/>
    <w:rsid w:val="00FA28AF"/>
    <w:rsid w:val="00FA2A65"/>
    <w:rsid w:val="00FA2B78"/>
    <w:rsid w:val="00FA33DC"/>
    <w:rsid w:val="00FA377B"/>
    <w:rsid w:val="00FA4A59"/>
    <w:rsid w:val="00FA4C12"/>
    <w:rsid w:val="00FA4F18"/>
    <w:rsid w:val="00FA51F7"/>
    <w:rsid w:val="00FA53DB"/>
    <w:rsid w:val="00FA5BF8"/>
    <w:rsid w:val="00FA5FD9"/>
    <w:rsid w:val="00FA6146"/>
    <w:rsid w:val="00FA6C30"/>
    <w:rsid w:val="00FA714E"/>
    <w:rsid w:val="00FA73FC"/>
    <w:rsid w:val="00FA753F"/>
    <w:rsid w:val="00FA781B"/>
    <w:rsid w:val="00FA788B"/>
    <w:rsid w:val="00FA7919"/>
    <w:rsid w:val="00FA79F2"/>
    <w:rsid w:val="00FA7DFF"/>
    <w:rsid w:val="00FB01C9"/>
    <w:rsid w:val="00FB0AED"/>
    <w:rsid w:val="00FB0B6C"/>
    <w:rsid w:val="00FB0DCB"/>
    <w:rsid w:val="00FB0E10"/>
    <w:rsid w:val="00FB1069"/>
    <w:rsid w:val="00FB12BD"/>
    <w:rsid w:val="00FB14BE"/>
    <w:rsid w:val="00FB180B"/>
    <w:rsid w:val="00FB2997"/>
    <w:rsid w:val="00FB2B41"/>
    <w:rsid w:val="00FB2DAB"/>
    <w:rsid w:val="00FB3037"/>
    <w:rsid w:val="00FB3440"/>
    <w:rsid w:val="00FB3A67"/>
    <w:rsid w:val="00FB4539"/>
    <w:rsid w:val="00FB4CF7"/>
    <w:rsid w:val="00FB52CC"/>
    <w:rsid w:val="00FB5CF2"/>
    <w:rsid w:val="00FB5F86"/>
    <w:rsid w:val="00FB5F96"/>
    <w:rsid w:val="00FB6185"/>
    <w:rsid w:val="00FB6232"/>
    <w:rsid w:val="00FB69E0"/>
    <w:rsid w:val="00FB7B48"/>
    <w:rsid w:val="00FC000C"/>
    <w:rsid w:val="00FC061E"/>
    <w:rsid w:val="00FC0969"/>
    <w:rsid w:val="00FC18EC"/>
    <w:rsid w:val="00FC1B1E"/>
    <w:rsid w:val="00FC2236"/>
    <w:rsid w:val="00FC22BB"/>
    <w:rsid w:val="00FC24B7"/>
    <w:rsid w:val="00FC25FF"/>
    <w:rsid w:val="00FC2699"/>
    <w:rsid w:val="00FC3295"/>
    <w:rsid w:val="00FC33D3"/>
    <w:rsid w:val="00FC3D71"/>
    <w:rsid w:val="00FC3E46"/>
    <w:rsid w:val="00FC3ECA"/>
    <w:rsid w:val="00FC40D3"/>
    <w:rsid w:val="00FC44CE"/>
    <w:rsid w:val="00FC46AC"/>
    <w:rsid w:val="00FC48AC"/>
    <w:rsid w:val="00FC4D70"/>
    <w:rsid w:val="00FC50CC"/>
    <w:rsid w:val="00FC579B"/>
    <w:rsid w:val="00FC5814"/>
    <w:rsid w:val="00FC5A01"/>
    <w:rsid w:val="00FC5C43"/>
    <w:rsid w:val="00FC6BFB"/>
    <w:rsid w:val="00FC6CB1"/>
    <w:rsid w:val="00FC6CEF"/>
    <w:rsid w:val="00FC6E67"/>
    <w:rsid w:val="00FC7049"/>
    <w:rsid w:val="00FC774C"/>
    <w:rsid w:val="00FD008C"/>
    <w:rsid w:val="00FD0652"/>
    <w:rsid w:val="00FD0733"/>
    <w:rsid w:val="00FD0B61"/>
    <w:rsid w:val="00FD0D17"/>
    <w:rsid w:val="00FD1284"/>
    <w:rsid w:val="00FD1925"/>
    <w:rsid w:val="00FD1B33"/>
    <w:rsid w:val="00FD1EF6"/>
    <w:rsid w:val="00FD2031"/>
    <w:rsid w:val="00FD2443"/>
    <w:rsid w:val="00FD25A3"/>
    <w:rsid w:val="00FD2C75"/>
    <w:rsid w:val="00FD2CC5"/>
    <w:rsid w:val="00FD2D3E"/>
    <w:rsid w:val="00FD2F20"/>
    <w:rsid w:val="00FD3243"/>
    <w:rsid w:val="00FD3D1A"/>
    <w:rsid w:val="00FD3E7E"/>
    <w:rsid w:val="00FD40CB"/>
    <w:rsid w:val="00FD4177"/>
    <w:rsid w:val="00FD46F2"/>
    <w:rsid w:val="00FD49F4"/>
    <w:rsid w:val="00FD4D15"/>
    <w:rsid w:val="00FD50FD"/>
    <w:rsid w:val="00FD53EA"/>
    <w:rsid w:val="00FD53F5"/>
    <w:rsid w:val="00FD54E6"/>
    <w:rsid w:val="00FD5F73"/>
    <w:rsid w:val="00FD609E"/>
    <w:rsid w:val="00FD611C"/>
    <w:rsid w:val="00FD66BD"/>
    <w:rsid w:val="00FD6A57"/>
    <w:rsid w:val="00FD736F"/>
    <w:rsid w:val="00FD7509"/>
    <w:rsid w:val="00FD7BD7"/>
    <w:rsid w:val="00FD7DBD"/>
    <w:rsid w:val="00FD7EB9"/>
    <w:rsid w:val="00FE0232"/>
    <w:rsid w:val="00FE0971"/>
    <w:rsid w:val="00FE0C7A"/>
    <w:rsid w:val="00FE13EB"/>
    <w:rsid w:val="00FE1484"/>
    <w:rsid w:val="00FE1512"/>
    <w:rsid w:val="00FE1681"/>
    <w:rsid w:val="00FE1862"/>
    <w:rsid w:val="00FE188F"/>
    <w:rsid w:val="00FE1BB6"/>
    <w:rsid w:val="00FE246C"/>
    <w:rsid w:val="00FE2BED"/>
    <w:rsid w:val="00FE2D14"/>
    <w:rsid w:val="00FE3D84"/>
    <w:rsid w:val="00FE41E9"/>
    <w:rsid w:val="00FE489D"/>
    <w:rsid w:val="00FE5254"/>
    <w:rsid w:val="00FE5B7A"/>
    <w:rsid w:val="00FE640B"/>
    <w:rsid w:val="00FE66F7"/>
    <w:rsid w:val="00FE69A5"/>
    <w:rsid w:val="00FE6C9C"/>
    <w:rsid w:val="00FF06D7"/>
    <w:rsid w:val="00FF0AB6"/>
    <w:rsid w:val="00FF0B78"/>
    <w:rsid w:val="00FF140B"/>
    <w:rsid w:val="00FF19F5"/>
    <w:rsid w:val="00FF1A34"/>
    <w:rsid w:val="00FF1B0C"/>
    <w:rsid w:val="00FF1E04"/>
    <w:rsid w:val="00FF1FEE"/>
    <w:rsid w:val="00FF2110"/>
    <w:rsid w:val="00FF27AC"/>
    <w:rsid w:val="00FF30CF"/>
    <w:rsid w:val="00FF381B"/>
    <w:rsid w:val="00FF3E74"/>
    <w:rsid w:val="00FF45B4"/>
    <w:rsid w:val="00FF4610"/>
    <w:rsid w:val="00FF471D"/>
    <w:rsid w:val="00FF487D"/>
    <w:rsid w:val="00FF4DD3"/>
    <w:rsid w:val="00FF4DF1"/>
    <w:rsid w:val="00FF53C5"/>
    <w:rsid w:val="00FF5490"/>
    <w:rsid w:val="00FF5772"/>
    <w:rsid w:val="00FF6004"/>
    <w:rsid w:val="00FF601D"/>
    <w:rsid w:val="00FF6458"/>
    <w:rsid w:val="00FF69EB"/>
    <w:rsid w:val="00FF6E7F"/>
    <w:rsid w:val="00FF6ED1"/>
    <w:rsid w:val="00FF7128"/>
    <w:rsid w:val="00FF7329"/>
    <w:rsid w:val="00FF7928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6762AF3-F449-4FF4-AE5D-36808B38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5D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78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378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378C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4B159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9378C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9378C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378C3"/>
    <w:rPr>
      <w:rFonts w:ascii="Cambria" w:eastAsia="Times New Roman" w:hAnsi="Cambria" w:cs="Times New Roman"/>
      <w:b/>
      <w:bCs/>
      <w:sz w:val="26"/>
      <w:szCs w:val="26"/>
    </w:rPr>
  </w:style>
  <w:style w:type="paragraph" w:styleId="a5">
    <w:name w:val="List"/>
    <w:basedOn w:val="a"/>
    <w:rsid w:val="009378C3"/>
    <w:pPr>
      <w:ind w:left="283" w:hanging="283"/>
      <w:contextualSpacing/>
    </w:pPr>
  </w:style>
  <w:style w:type="paragraph" w:styleId="21">
    <w:name w:val="List 2"/>
    <w:basedOn w:val="a"/>
    <w:rsid w:val="009378C3"/>
    <w:pPr>
      <w:ind w:left="566" w:hanging="283"/>
      <w:contextualSpacing/>
    </w:pPr>
  </w:style>
  <w:style w:type="paragraph" w:styleId="a6">
    <w:name w:val="List Continue"/>
    <w:basedOn w:val="a"/>
    <w:rsid w:val="009378C3"/>
    <w:pPr>
      <w:spacing w:after="120"/>
      <w:ind w:left="283"/>
      <w:contextualSpacing/>
    </w:pPr>
  </w:style>
  <w:style w:type="paragraph" w:styleId="a7">
    <w:name w:val="caption"/>
    <w:basedOn w:val="a"/>
    <w:next w:val="a"/>
    <w:unhideWhenUsed/>
    <w:qFormat/>
    <w:rsid w:val="009378C3"/>
    <w:rPr>
      <w:b/>
      <w:bCs/>
      <w:sz w:val="20"/>
      <w:szCs w:val="20"/>
    </w:rPr>
  </w:style>
  <w:style w:type="paragraph" w:styleId="a8">
    <w:name w:val="Body Text"/>
    <w:basedOn w:val="a"/>
    <w:link w:val="a9"/>
    <w:rsid w:val="009378C3"/>
    <w:pPr>
      <w:spacing w:after="120"/>
    </w:pPr>
  </w:style>
  <w:style w:type="character" w:customStyle="1" w:styleId="a9">
    <w:name w:val="Основной текст Знак"/>
    <w:link w:val="a8"/>
    <w:rsid w:val="009378C3"/>
    <w:rPr>
      <w:sz w:val="24"/>
      <w:szCs w:val="24"/>
    </w:rPr>
  </w:style>
  <w:style w:type="paragraph" w:styleId="aa">
    <w:name w:val="Body Text First Indent"/>
    <w:basedOn w:val="a8"/>
    <w:link w:val="ab"/>
    <w:rsid w:val="009378C3"/>
    <w:pPr>
      <w:ind w:firstLine="210"/>
    </w:pPr>
  </w:style>
  <w:style w:type="character" w:customStyle="1" w:styleId="ab">
    <w:name w:val="Красная строка Знак"/>
    <w:basedOn w:val="a9"/>
    <w:link w:val="aa"/>
    <w:rsid w:val="009378C3"/>
    <w:rPr>
      <w:sz w:val="24"/>
      <w:szCs w:val="24"/>
    </w:rPr>
  </w:style>
  <w:style w:type="paragraph" w:styleId="ac">
    <w:name w:val="Body Text Indent"/>
    <w:basedOn w:val="a"/>
    <w:link w:val="ad"/>
    <w:rsid w:val="009378C3"/>
    <w:pPr>
      <w:spacing w:after="120"/>
      <w:ind w:left="283"/>
    </w:pPr>
  </w:style>
  <w:style w:type="character" w:customStyle="1" w:styleId="ad">
    <w:name w:val="Основной текст с отступом Знак"/>
    <w:link w:val="ac"/>
    <w:rsid w:val="009378C3"/>
    <w:rPr>
      <w:sz w:val="24"/>
      <w:szCs w:val="24"/>
    </w:rPr>
  </w:style>
  <w:style w:type="paragraph" w:styleId="22">
    <w:name w:val="Body Text First Indent 2"/>
    <w:basedOn w:val="ac"/>
    <w:link w:val="23"/>
    <w:rsid w:val="009378C3"/>
    <w:pPr>
      <w:ind w:firstLine="210"/>
    </w:pPr>
  </w:style>
  <w:style w:type="character" w:customStyle="1" w:styleId="23">
    <w:name w:val="Красная строка 2 Знак"/>
    <w:basedOn w:val="ad"/>
    <w:link w:val="22"/>
    <w:rsid w:val="009378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DDD4E-C6D9-480E-9DBF-148E58123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</vt:lpstr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</dc:title>
  <dc:creator>ноутбук</dc:creator>
  <cp:lastModifiedBy>Вадим Шалаев</cp:lastModifiedBy>
  <cp:revision>6</cp:revision>
  <cp:lastPrinted>2021-01-15T11:36:00Z</cp:lastPrinted>
  <dcterms:created xsi:type="dcterms:W3CDTF">2021-04-28T06:46:00Z</dcterms:created>
  <dcterms:modified xsi:type="dcterms:W3CDTF">2021-05-03T07:37:00Z</dcterms:modified>
</cp:coreProperties>
</file>